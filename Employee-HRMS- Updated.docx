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BD43A" w14:textId="59368A4C" w:rsidR="001273C1" w:rsidRPr="00E21646" w:rsidRDefault="001273C1" w:rsidP="00A21C50">
      <w:pPr>
        <w:spacing w:before="0" w:after="0" w:line="240" w:lineRule="auto"/>
      </w:pPr>
    </w:p>
    <w:p w14:paraId="55FEEBB8" w14:textId="77777777" w:rsidR="0089777F" w:rsidRPr="00E21646" w:rsidRDefault="00E0401F" w:rsidP="00A21C50">
      <w:pPr>
        <w:spacing w:before="0" w:after="0" w:line="240" w:lineRule="auto"/>
      </w:pPr>
      <w:r w:rsidRPr="00E21646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1" layoutInCell="1" allowOverlap="1" wp14:anchorId="525357C7" wp14:editId="712688A7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7766050" cy="1397000"/>
                <wp:effectExtent l="0" t="0" r="6350" b="0"/>
                <wp:wrapNone/>
                <wp:docPr id="68" name="Rectangle 6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6050" cy="13970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Theme="minorHAnsi" w:hAnsiTheme="minorHAnsi" w:cstheme="minorBidi"/>
                                <w:b w:val="0"/>
                                <w:caps w:val="0"/>
                                <w:color w:val="auto"/>
                                <w:spacing w:val="0"/>
                                <w:kern w:val="0"/>
                                <w:sz w:val="20"/>
                                <w:szCs w:val="20"/>
                              </w:rPr>
                              <w:id w:val="-739793258"/>
                              <w:placeholder>
                                <w:docPart w:val="46B202D6D9F14CFBB433AC6AA2FAEEFE"/>
                              </w:placeholder>
                              <w15:appearance w15:val="hidden"/>
                            </w:sdtPr>
                            <w:sdtEndPr/>
                            <w:sdtContent>
                              <w:p w14:paraId="16952D6A" w14:textId="69ED6B5B" w:rsidR="00EE524F" w:rsidRDefault="0053053B" w:rsidP="0053053B">
                                <w:pPr>
                                  <w:pStyle w:val="Title"/>
                                </w:pPr>
                                <w:r>
                                  <w:t xml:space="preserve">              HRMS </w:t>
                                </w:r>
                              </w:p>
                              <w:p w14:paraId="73FBE610" w14:textId="77777777" w:rsidR="00EE524F" w:rsidRDefault="00121A62" w:rsidP="00EE524F"/>
                            </w:sdtContent>
                          </w:sdt>
                          <w:p w14:paraId="056157CC" w14:textId="77777777" w:rsidR="00EE524F" w:rsidRDefault="00EE524F" w:rsidP="00EE52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5357C7" id="Rectangle 68" o:spid="_x0000_s1026" alt="&quot;&quot;" style="position:absolute;margin-left:560.3pt;margin-top:0;width:611.5pt;height:110pt;z-index:-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" fillcolor="#4472c4 [3204]" stroked="f" strokeweight="1pt">
                <v:textbox>
                  <w:txbxContent>
                    <w:sdt>
                      <w:sdtPr>
                        <w:rPr>
                          <w:rFonts w:asciiTheme="minorHAnsi" w:hAnsiTheme="minorHAnsi" w:cstheme="minorBidi"/>
                          <w:b w:val="0"/>
                          <w:caps w:val="0"/>
                          <w:color w:val="auto"/>
                          <w:spacing w:val="0"/>
                          <w:kern w:val="0"/>
                          <w:sz w:val="20"/>
                          <w:szCs w:val="20"/>
                        </w:rPr>
                        <w:id w:val="-739793258"/>
                        <w:placeholder>
                          <w:docPart w:val="46B202D6D9F14CFBB433AC6AA2FAEEFE"/>
                        </w:placeholder>
                        <w15:appearance w15:val="hidden"/>
                      </w:sdtPr>
                      <w:sdtEndPr/>
                      <w:sdtContent>
                        <w:p w14:paraId="16952D6A" w14:textId="69ED6B5B" w:rsidR="00EE524F" w:rsidRDefault="0053053B" w:rsidP="0053053B">
                          <w:pPr>
                            <w:pStyle w:val="Title"/>
                          </w:pPr>
                          <w:r>
                            <w:t xml:space="preserve">              HRMS </w:t>
                          </w:r>
                        </w:p>
                        <w:p w14:paraId="73FBE610" w14:textId="77777777" w:rsidR="00EE524F" w:rsidRDefault="00121A62" w:rsidP="00EE524F"/>
                      </w:sdtContent>
                    </w:sdt>
                    <w:p w14:paraId="056157CC" w14:textId="77777777" w:rsidR="00EE524F" w:rsidRDefault="00EE524F" w:rsidP="00EE524F">
                      <w:pPr>
                        <w:jc w:val="center"/>
                      </w:pP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</w:p>
    <w:p w14:paraId="275C85F5" w14:textId="7E2508A5" w:rsidR="001273C1" w:rsidRPr="00E21646" w:rsidRDefault="002C2A52" w:rsidP="00A21C50">
      <w:pPr>
        <w:pStyle w:val="Subtitle"/>
        <w:spacing w:before="0" w:after="0"/>
        <w:rPr>
          <w:color w:val="auto"/>
        </w:rPr>
      </w:pPr>
      <w:r w:rsidRPr="00E21646">
        <w:rPr>
          <w:color w:val="auto"/>
        </w:rPr>
        <w:t>To be developed</w:t>
      </w:r>
    </w:p>
    <w:p w14:paraId="2D27A480" w14:textId="77777777" w:rsidR="00A21C50" w:rsidRPr="00E21646" w:rsidRDefault="00A21C50" w:rsidP="00A21C50">
      <w:pPr>
        <w:spacing w:before="0" w:after="0" w:line="240" w:lineRule="auto"/>
        <w:rPr>
          <w:b/>
          <w:bCs/>
        </w:rPr>
      </w:pPr>
    </w:p>
    <w:p w14:paraId="491B1E8E" w14:textId="77777777" w:rsidR="00A21C50" w:rsidRPr="00E21646" w:rsidRDefault="00A21C50" w:rsidP="00A21C50">
      <w:pPr>
        <w:spacing w:before="0" w:after="0" w:line="240" w:lineRule="auto"/>
        <w:rPr>
          <w:b/>
          <w:bCs/>
        </w:rPr>
      </w:pPr>
    </w:p>
    <w:p w14:paraId="56B6DCCD" w14:textId="77777777" w:rsidR="00A21C50" w:rsidRPr="00E21646" w:rsidRDefault="00A21C50" w:rsidP="00A21C50">
      <w:pPr>
        <w:spacing w:before="0" w:after="0" w:line="240" w:lineRule="auto"/>
        <w:rPr>
          <w:b/>
          <w:bCs/>
        </w:rPr>
      </w:pPr>
    </w:p>
    <w:p w14:paraId="2C7D8A64" w14:textId="77777777" w:rsidR="00A21C50" w:rsidRPr="00E21646" w:rsidRDefault="00A21C50" w:rsidP="00A21C50">
      <w:pPr>
        <w:spacing w:before="0" w:after="0" w:line="240" w:lineRule="auto"/>
        <w:rPr>
          <w:b/>
          <w:bCs/>
        </w:rPr>
      </w:pPr>
    </w:p>
    <w:p w14:paraId="7FCC9FEA" w14:textId="4041844E" w:rsidR="00A21C50" w:rsidRPr="00E21646" w:rsidRDefault="00A21C50" w:rsidP="00A21C50">
      <w:pPr>
        <w:spacing w:before="0" w:after="0" w:line="240" w:lineRule="auto"/>
        <w:rPr>
          <w:b/>
          <w:bCs/>
        </w:rPr>
      </w:pPr>
      <w:r w:rsidRPr="00E21646">
        <w:rPr>
          <w:b/>
          <w:bCs/>
        </w:rPr>
        <w:t>--------------------------Overview-----------------------------------------------------</w:t>
      </w:r>
    </w:p>
    <w:p w14:paraId="3000629B" w14:textId="6696540C" w:rsidR="00A21C50" w:rsidRPr="00E21646" w:rsidRDefault="00260EA8" w:rsidP="00A21C50">
      <w:pPr>
        <w:spacing w:before="0" w:after="0" w:line="240" w:lineRule="auto"/>
      </w:pPr>
      <w:r w:rsidRPr="00E21646">
        <w:t xml:space="preserve">                    </w:t>
      </w:r>
      <w:r w:rsidR="0053053B" w:rsidRPr="00E21646">
        <w:t>HRMS</w:t>
      </w:r>
      <w:r w:rsidRPr="00E21646">
        <w:t xml:space="preserve"> is specifically</w:t>
      </w:r>
      <w:r w:rsidR="00A21C50" w:rsidRPr="00E21646">
        <w:t xml:space="preserve"> designed for the </w:t>
      </w:r>
      <w:r w:rsidR="0053053B" w:rsidRPr="00E21646">
        <w:t>HR</w:t>
      </w:r>
      <w:r w:rsidR="00A21C50" w:rsidRPr="00E21646">
        <w:t xml:space="preserve"> department of </w:t>
      </w:r>
      <w:r w:rsidRPr="00E21646">
        <w:t>Capgemini which</w:t>
      </w:r>
      <w:r w:rsidR="00A21C50" w:rsidRPr="00E21646">
        <w:t xml:space="preserve"> stores employee salary and </w:t>
      </w:r>
      <w:r w:rsidRPr="00E21646">
        <w:t>designation details year</w:t>
      </w:r>
      <w:r w:rsidR="00A21C50" w:rsidRPr="00E21646">
        <w:t xml:space="preserve"> wise if </w:t>
      </w:r>
      <w:r w:rsidRPr="00E21646">
        <w:t>employee is</w:t>
      </w:r>
      <w:r w:rsidR="00A21C50" w:rsidRPr="00E21646">
        <w:t xml:space="preserve"> either promoted with designation </w:t>
      </w:r>
      <w:proofErr w:type="gramStart"/>
      <w:r w:rsidR="00A21C50" w:rsidRPr="00E21646">
        <w:t xml:space="preserve">or  </w:t>
      </w:r>
      <w:r w:rsidRPr="00E21646">
        <w:t>appraised</w:t>
      </w:r>
      <w:proofErr w:type="gramEnd"/>
      <w:r w:rsidR="00A21C50" w:rsidRPr="00E21646">
        <w:t xml:space="preserve"> with salary. </w:t>
      </w:r>
      <w:r w:rsidRPr="00E21646">
        <w:t xml:space="preserve"> </w:t>
      </w:r>
      <w:r w:rsidR="00A21C50" w:rsidRPr="00E21646">
        <w:t xml:space="preserve">Schema definition is provided in the following </w:t>
      </w:r>
      <w:r w:rsidRPr="00E21646">
        <w:t xml:space="preserve">diagram.  This application will be developed by group of </w:t>
      </w:r>
      <w:r w:rsidR="00A5226A">
        <w:t>7</w:t>
      </w:r>
      <w:r w:rsidRPr="00E21646">
        <w:t xml:space="preserve"> people. A</w:t>
      </w:r>
      <w:r w:rsidR="00A21C50" w:rsidRPr="00E21646">
        <w:t xml:space="preserve">pplication will </w:t>
      </w:r>
      <w:r w:rsidR="004D1EEB" w:rsidRPr="00E21646">
        <w:t>have 2</w:t>
      </w:r>
      <w:r w:rsidR="00A21C50" w:rsidRPr="00E21646">
        <w:t xml:space="preserve"> types of </w:t>
      </w:r>
      <w:r w:rsidRPr="00E21646">
        <w:t xml:space="preserve">actors [Admin/Employee] </w:t>
      </w:r>
      <w:r w:rsidR="00A21C50" w:rsidRPr="00E21646">
        <w:t xml:space="preserve">as follows who can perform </w:t>
      </w:r>
      <w:r w:rsidRPr="00E21646">
        <w:t>following operation</w:t>
      </w:r>
    </w:p>
    <w:p w14:paraId="0B68D3E5" w14:textId="6E09AB5F" w:rsidR="00260EA8" w:rsidRDefault="00260EA8" w:rsidP="00260EA8">
      <w:pPr>
        <w:spacing w:before="0" w:after="0" w:line="240" w:lineRule="auto"/>
        <w:rPr>
          <w:b/>
          <w:bCs/>
        </w:rPr>
      </w:pPr>
    </w:p>
    <w:p w14:paraId="19C8EFE4" w14:textId="541CACC2" w:rsidR="00CE72F7" w:rsidRDefault="00CE72F7" w:rsidP="00260EA8">
      <w:pPr>
        <w:spacing w:before="0" w:after="0" w:line="240" w:lineRule="auto"/>
        <w:rPr>
          <w:b/>
          <w:bCs/>
        </w:rPr>
      </w:pPr>
      <w:r w:rsidRPr="006F6F3B">
        <w:rPr>
          <w:b/>
          <w:bCs/>
          <w:highlight w:val="yellow"/>
        </w:rPr>
        <w:t xml:space="preserve">Do the following operation on Frontend </w:t>
      </w:r>
      <w:proofErr w:type="gramStart"/>
      <w:r w:rsidRPr="006F6F3B">
        <w:rPr>
          <w:b/>
          <w:bCs/>
          <w:highlight w:val="yellow"/>
        </w:rPr>
        <w:t>side..</w:t>
      </w:r>
      <w:proofErr w:type="gramEnd"/>
    </w:p>
    <w:p w14:paraId="4FEA1788" w14:textId="1D44C3C3" w:rsidR="00FC712B" w:rsidRPr="00E21646" w:rsidRDefault="00FC712B" w:rsidP="00260EA8">
      <w:pPr>
        <w:spacing w:before="0" w:after="0" w:line="240" w:lineRule="auto"/>
        <w:rPr>
          <w:b/>
          <w:bCs/>
        </w:rPr>
      </w:pPr>
      <w:r>
        <w:rPr>
          <w:b/>
          <w:bCs/>
        </w:rPr>
        <w:t>-----------------------------------Admin1----------------------------------------</w:t>
      </w:r>
    </w:p>
    <w:p w14:paraId="5FC65E77" w14:textId="109AEB11" w:rsidR="00A21C50" w:rsidRPr="00E21646" w:rsidRDefault="00515722" w:rsidP="00A21C50">
      <w:pPr>
        <w:spacing w:before="0" w:after="0" w:line="240" w:lineRule="auto"/>
        <w:rPr>
          <w:b/>
          <w:bCs/>
        </w:rPr>
      </w:pPr>
      <w:r w:rsidRPr="00E21646">
        <w:rPr>
          <w:b/>
          <w:bCs/>
        </w:rPr>
        <w:t>Admin</w:t>
      </w:r>
      <w:r w:rsidR="007E7565">
        <w:rPr>
          <w:b/>
          <w:bCs/>
        </w:rPr>
        <w:t>1</w:t>
      </w:r>
      <w:r w:rsidRPr="00E21646">
        <w:rPr>
          <w:b/>
          <w:bCs/>
        </w:rPr>
        <w:t>: -</w:t>
      </w:r>
      <w:r w:rsidR="00260EA8" w:rsidRPr="00E21646">
        <w:rPr>
          <w:b/>
          <w:bCs/>
        </w:rPr>
        <w:t xml:space="preserve"> </w:t>
      </w:r>
    </w:p>
    <w:p w14:paraId="535D16B2" w14:textId="6EC355C3" w:rsidR="00D54681" w:rsidRPr="00E21646" w:rsidRDefault="00D54681" w:rsidP="00A21C50">
      <w:pPr>
        <w:pStyle w:val="ListParagraph"/>
        <w:numPr>
          <w:ilvl w:val="0"/>
          <w:numId w:val="19"/>
        </w:numPr>
        <w:spacing w:before="0" w:after="0" w:line="240" w:lineRule="auto"/>
      </w:pPr>
      <w:r w:rsidRPr="00E21646">
        <w:t>Admin</w:t>
      </w:r>
      <w:r w:rsidR="001248A9" w:rsidRPr="00E21646">
        <w:t>- Login</w:t>
      </w:r>
      <w:r w:rsidRPr="00E21646">
        <w:t xml:space="preserve"> with admin role.</w:t>
      </w:r>
    </w:p>
    <w:p w14:paraId="7CE7C622" w14:textId="2074F816" w:rsidR="00A21C50" w:rsidRPr="00E21646" w:rsidRDefault="00A21C50" w:rsidP="00A21C50">
      <w:pPr>
        <w:pStyle w:val="ListParagraph"/>
        <w:numPr>
          <w:ilvl w:val="0"/>
          <w:numId w:val="19"/>
        </w:numPr>
        <w:spacing w:before="0" w:after="0" w:line="240" w:lineRule="auto"/>
      </w:pPr>
      <w:r w:rsidRPr="00E21646">
        <w:t>Admin</w:t>
      </w:r>
      <w:r w:rsidR="00D77A53" w:rsidRPr="00E21646">
        <w:t>- Find</w:t>
      </w:r>
      <w:r w:rsidRPr="00E21646">
        <w:t xml:space="preserve">   </w:t>
      </w:r>
      <w:r w:rsidR="00515722" w:rsidRPr="00E21646">
        <w:t>l</w:t>
      </w:r>
      <w:r w:rsidRPr="00E21646">
        <w:t xml:space="preserve">ist of </w:t>
      </w:r>
      <w:r w:rsidR="00260EA8" w:rsidRPr="00E21646">
        <w:t>e</w:t>
      </w:r>
      <w:r w:rsidRPr="00E21646">
        <w:t xml:space="preserve">mployees </w:t>
      </w:r>
      <w:r w:rsidR="00515722" w:rsidRPr="00E21646">
        <w:t>joined in last 10 years</w:t>
      </w:r>
    </w:p>
    <w:p w14:paraId="62A9061A" w14:textId="21F072E8" w:rsidR="00A21C50" w:rsidRPr="00D614DF" w:rsidRDefault="00A21C50" w:rsidP="00A21C50">
      <w:pPr>
        <w:pStyle w:val="ListParagraph"/>
        <w:numPr>
          <w:ilvl w:val="0"/>
          <w:numId w:val="19"/>
        </w:numPr>
        <w:spacing w:before="0" w:after="0" w:line="240" w:lineRule="auto"/>
        <w:rPr>
          <w:strike/>
        </w:rPr>
      </w:pPr>
      <w:r w:rsidRPr="00D614DF">
        <w:rPr>
          <w:strike/>
        </w:rPr>
        <w:t>Admin</w:t>
      </w:r>
      <w:r w:rsidR="00D77A53" w:rsidRPr="00D614DF">
        <w:rPr>
          <w:strike/>
        </w:rPr>
        <w:t>- Find</w:t>
      </w:r>
      <w:r w:rsidRPr="00D614DF">
        <w:rPr>
          <w:strike/>
        </w:rPr>
        <w:t xml:space="preserve">   </w:t>
      </w:r>
      <w:r w:rsidR="00515722" w:rsidRPr="00D614DF">
        <w:rPr>
          <w:strike/>
        </w:rPr>
        <w:t>c</w:t>
      </w:r>
      <w:r w:rsidRPr="00D614DF">
        <w:rPr>
          <w:strike/>
        </w:rPr>
        <w:t xml:space="preserve">ount of </w:t>
      </w:r>
      <w:r w:rsidR="00515722" w:rsidRPr="00D614DF">
        <w:rPr>
          <w:strike/>
        </w:rPr>
        <w:t>e</w:t>
      </w:r>
      <w:r w:rsidRPr="00D614DF">
        <w:rPr>
          <w:strike/>
        </w:rPr>
        <w:t xml:space="preserve">mployees joined </w:t>
      </w:r>
      <w:r w:rsidR="00515722" w:rsidRPr="00D614DF">
        <w:rPr>
          <w:strike/>
        </w:rPr>
        <w:t xml:space="preserve">  in last 10 </w:t>
      </w:r>
      <w:proofErr w:type="gramStart"/>
      <w:r w:rsidR="00515722" w:rsidRPr="00D614DF">
        <w:rPr>
          <w:strike/>
        </w:rPr>
        <w:t>years</w:t>
      </w:r>
      <w:proofErr w:type="gramEnd"/>
    </w:p>
    <w:p w14:paraId="0EAD24E7" w14:textId="6A49AA77" w:rsidR="00515722" w:rsidRPr="00E21646" w:rsidRDefault="00515722" w:rsidP="00A21C50">
      <w:pPr>
        <w:pStyle w:val="ListParagraph"/>
        <w:numPr>
          <w:ilvl w:val="0"/>
          <w:numId w:val="19"/>
        </w:numPr>
        <w:spacing w:before="0" w:after="0" w:line="240" w:lineRule="auto"/>
      </w:pPr>
      <w:r w:rsidRPr="00E21646">
        <w:t>Admin</w:t>
      </w:r>
      <w:r w:rsidR="00D77A53" w:rsidRPr="00E21646">
        <w:t>- Find</w:t>
      </w:r>
      <w:r w:rsidRPr="00E21646">
        <w:t xml:space="preserve"> list of employees joined after 2005.</w:t>
      </w:r>
    </w:p>
    <w:p w14:paraId="57EC4F0B" w14:textId="1B2FDE37" w:rsidR="00515722" w:rsidRPr="00535BB4" w:rsidRDefault="00515722" w:rsidP="00A21C50">
      <w:pPr>
        <w:pStyle w:val="ListParagraph"/>
        <w:numPr>
          <w:ilvl w:val="0"/>
          <w:numId w:val="19"/>
        </w:numPr>
        <w:spacing w:before="0" w:after="0" w:line="240" w:lineRule="auto"/>
        <w:rPr>
          <w:strike/>
        </w:rPr>
      </w:pPr>
      <w:r w:rsidRPr="00535BB4">
        <w:rPr>
          <w:strike/>
        </w:rPr>
        <w:t xml:space="preserve">Admin </w:t>
      </w:r>
      <w:r w:rsidR="0087212D" w:rsidRPr="00535BB4">
        <w:rPr>
          <w:strike/>
        </w:rPr>
        <w:t>-</w:t>
      </w:r>
      <w:r w:rsidRPr="00535BB4">
        <w:rPr>
          <w:strike/>
        </w:rPr>
        <w:t xml:space="preserve">Find count of employees joined after </w:t>
      </w:r>
      <w:proofErr w:type="gramStart"/>
      <w:r w:rsidRPr="00535BB4">
        <w:rPr>
          <w:strike/>
        </w:rPr>
        <w:t>2005</w:t>
      </w:r>
      <w:proofErr w:type="gramEnd"/>
    </w:p>
    <w:p w14:paraId="095C081D" w14:textId="6941DFD5" w:rsidR="00A21C50" w:rsidRPr="00E21646" w:rsidRDefault="00A21C50" w:rsidP="00A21C50">
      <w:pPr>
        <w:pStyle w:val="ListParagraph"/>
        <w:numPr>
          <w:ilvl w:val="0"/>
          <w:numId w:val="19"/>
        </w:numPr>
        <w:spacing w:before="0" w:after="0" w:line="240" w:lineRule="auto"/>
      </w:pPr>
      <w:r w:rsidRPr="00E21646">
        <w:t>Admin-</w:t>
      </w:r>
      <w:r w:rsidR="0087212D" w:rsidRPr="00E21646">
        <w:t xml:space="preserve"> </w:t>
      </w:r>
      <w:r w:rsidRPr="00E21646">
        <w:t>Assign department to employee</w:t>
      </w:r>
      <w:r w:rsidR="00515722" w:rsidRPr="00E21646">
        <w:t xml:space="preserve"> from start to end date.</w:t>
      </w:r>
    </w:p>
    <w:p w14:paraId="2AAFECE5" w14:textId="5B5B6D09" w:rsidR="00A21C50" w:rsidRPr="00E21646" w:rsidRDefault="00A21C50" w:rsidP="00A21C50">
      <w:pPr>
        <w:pStyle w:val="ListParagraph"/>
        <w:numPr>
          <w:ilvl w:val="0"/>
          <w:numId w:val="19"/>
        </w:numPr>
        <w:spacing w:before="0" w:after="0" w:line="240" w:lineRule="auto"/>
      </w:pPr>
      <w:r w:rsidRPr="00E21646">
        <w:t>Admin</w:t>
      </w:r>
      <w:r w:rsidR="0087212D" w:rsidRPr="00E21646">
        <w:t>-</w:t>
      </w:r>
      <w:r w:rsidR="009C498D" w:rsidRPr="00E21646">
        <w:t xml:space="preserve"> </w:t>
      </w:r>
      <w:r w:rsidRPr="00E21646">
        <w:t xml:space="preserve">Assign </w:t>
      </w:r>
      <w:r w:rsidR="00515722" w:rsidRPr="00E21646">
        <w:t>m</w:t>
      </w:r>
      <w:r w:rsidRPr="00E21646">
        <w:t xml:space="preserve">anager to specific department </w:t>
      </w:r>
      <w:r w:rsidR="00515722" w:rsidRPr="00E21646">
        <w:t xml:space="preserve">  for specific duration.</w:t>
      </w:r>
    </w:p>
    <w:p w14:paraId="3A1FD50C" w14:textId="1B76F4F2" w:rsidR="00A21C50" w:rsidRDefault="009C498D" w:rsidP="00A21C50">
      <w:pPr>
        <w:pStyle w:val="ListParagraph"/>
        <w:numPr>
          <w:ilvl w:val="0"/>
          <w:numId w:val="19"/>
        </w:numPr>
        <w:spacing w:before="0" w:after="0" w:line="240" w:lineRule="auto"/>
      </w:pPr>
      <w:r w:rsidRPr="00E21646">
        <w:t>Admin -</w:t>
      </w:r>
      <w:r w:rsidR="00A21C50" w:rsidRPr="00E21646">
        <w:t>Assign employee with title</w:t>
      </w:r>
      <w:r w:rsidR="00515722" w:rsidRPr="00E21646">
        <w:t xml:space="preserve"> </w:t>
      </w:r>
      <w:r w:rsidR="00A21C50" w:rsidRPr="00E21646">
        <w:t xml:space="preserve">[designation] from start to end </w:t>
      </w:r>
      <w:r w:rsidR="00515722" w:rsidRPr="00E21646">
        <w:t>date. [Assuming that by default employee will be eligible for promotion after 5 years]</w:t>
      </w:r>
    </w:p>
    <w:p w14:paraId="723D0E9D" w14:textId="7127E39E" w:rsidR="00A21C50" w:rsidRPr="001A6621" w:rsidRDefault="00A21C50" w:rsidP="00A21C50">
      <w:pPr>
        <w:pStyle w:val="ListParagraph"/>
        <w:numPr>
          <w:ilvl w:val="0"/>
          <w:numId w:val="19"/>
        </w:numPr>
        <w:spacing w:before="0" w:after="0" w:line="240" w:lineRule="auto"/>
        <w:rPr>
          <w:strike/>
          <w:highlight w:val="yellow"/>
        </w:rPr>
      </w:pPr>
      <w:r w:rsidRPr="0012224A">
        <w:rPr>
          <w:strike/>
        </w:rPr>
        <w:t>Admin</w:t>
      </w:r>
      <w:r w:rsidR="00862AA6" w:rsidRPr="0012224A">
        <w:rPr>
          <w:strike/>
        </w:rPr>
        <w:t>-</w:t>
      </w:r>
      <w:r w:rsidR="009C498D" w:rsidRPr="0012224A">
        <w:rPr>
          <w:strike/>
        </w:rPr>
        <w:t xml:space="preserve"> </w:t>
      </w:r>
      <w:r w:rsidR="00862AA6" w:rsidRPr="0012224A">
        <w:rPr>
          <w:strike/>
        </w:rPr>
        <w:t>Add</w:t>
      </w:r>
      <w:r w:rsidRPr="0012224A">
        <w:rPr>
          <w:strike/>
        </w:rPr>
        <w:t xml:space="preserve"> new department.</w:t>
      </w:r>
      <w:r w:rsidR="001A6621">
        <w:rPr>
          <w:strike/>
        </w:rPr>
        <w:t xml:space="preserve"> </w:t>
      </w:r>
      <w:r w:rsidR="001A6621">
        <w:t xml:space="preserve"> </w:t>
      </w:r>
      <w:r w:rsidR="001A6621" w:rsidRPr="001A6621">
        <w:rPr>
          <w:highlight w:val="yellow"/>
        </w:rPr>
        <w:t xml:space="preserve">[No need to do Add </w:t>
      </w:r>
      <w:proofErr w:type="gramStart"/>
      <w:r w:rsidR="001A6621" w:rsidRPr="001A6621">
        <w:rPr>
          <w:highlight w:val="yellow"/>
        </w:rPr>
        <w:t>department ,</w:t>
      </w:r>
      <w:proofErr w:type="gramEnd"/>
      <w:r w:rsidR="001A6621" w:rsidRPr="001A6621">
        <w:rPr>
          <w:highlight w:val="yellow"/>
        </w:rPr>
        <w:t xml:space="preserve"> employee </w:t>
      </w:r>
      <w:proofErr w:type="spellStart"/>
      <w:r w:rsidR="001A6621" w:rsidRPr="001A6621">
        <w:rPr>
          <w:highlight w:val="yellow"/>
        </w:rPr>
        <w:t>etc</w:t>
      </w:r>
      <w:proofErr w:type="spellEnd"/>
      <w:r w:rsidR="001A6621" w:rsidRPr="001A6621">
        <w:rPr>
          <w:highlight w:val="yellow"/>
        </w:rPr>
        <w:t xml:space="preserve"> from frontend side, you can perform from backend itself]</w:t>
      </w:r>
    </w:p>
    <w:p w14:paraId="5036A8A5" w14:textId="60282816" w:rsidR="00862AA6" w:rsidRPr="0012224A" w:rsidRDefault="00862AA6" w:rsidP="00A21C50">
      <w:pPr>
        <w:pStyle w:val="ListParagraph"/>
        <w:numPr>
          <w:ilvl w:val="0"/>
          <w:numId w:val="19"/>
        </w:numPr>
        <w:spacing w:before="0" w:after="0" w:line="240" w:lineRule="auto"/>
        <w:rPr>
          <w:strike/>
        </w:rPr>
      </w:pPr>
      <w:r w:rsidRPr="0012224A">
        <w:rPr>
          <w:strike/>
        </w:rPr>
        <w:t>Admin</w:t>
      </w:r>
      <w:r w:rsidR="009C498D" w:rsidRPr="0012224A">
        <w:rPr>
          <w:strike/>
        </w:rPr>
        <w:t xml:space="preserve">- </w:t>
      </w:r>
      <w:r w:rsidRPr="0012224A">
        <w:rPr>
          <w:strike/>
        </w:rPr>
        <w:t>Add</w:t>
      </w:r>
      <w:r w:rsidR="0087212D" w:rsidRPr="0012224A">
        <w:rPr>
          <w:strike/>
        </w:rPr>
        <w:t xml:space="preserve"> new </w:t>
      </w:r>
      <w:proofErr w:type="gramStart"/>
      <w:r w:rsidR="0087212D" w:rsidRPr="0012224A">
        <w:rPr>
          <w:strike/>
        </w:rPr>
        <w:t>employee</w:t>
      </w:r>
      <w:proofErr w:type="gramEnd"/>
    </w:p>
    <w:p w14:paraId="2B669466" w14:textId="3F974894" w:rsidR="00A21C50" w:rsidRPr="00E21646" w:rsidRDefault="00A21C50" w:rsidP="00A21C50">
      <w:pPr>
        <w:pStyle w:val="ListParagraph"/>
        <w:numPr>
          <w:ilvl w:val="0"/>
          <w:numId w:val="19"/>
        </w:numPr>
        <w:spacing w:before="0" w:after="0" w:line="240" w:lineRule="auto"/>
      </w:pPr>
      <w:r w:rsidRPr="00E21646">
        <w:t>Admin-</w:t>
      </w:r>
      <w:r w:rsidR="009C498D" w:rsidRPr="00E21646">
        <w:t xml:space="preserve"> </w:t>
      </w:r>
      <w:r w:rsidRPr="00E21646">
        <w:t>Delete employee once employee leave the organization</w:t>
      </w:r>
      <w:r w:rsidR="00862AA6" w:rsidRPr="00E21646">
        <w:t xml:space="preserve"> by empid</w:t>
      </w:r>
      <w:r w:rsidR="009C498D" w:rsidRPr="00E21646">
        <w:t>.</w:t>
      </w:r>
    </w:p>
    <w:p w14:paraId="1957CE2C" w14:textId="2A9D3105" w:rsidR="00A21C50" w:rsidRPr="00E21646" w:rsidRDefault="00A21C50" w:rsidP="00A21C50">
      <w:pPr>
        <w:pStyle w:val="ListParagraph"/>
        <w:numPr>
          <w:ilvl w:val="0"/>
          <w:numId w:val="19"/>
        </w:numPr>
        <w:spacing w:before="0" w:after="0" w:line="240" w:lineRule="auto"/>
      </w:pPr>
      <w:r w:rsidRPr="00E21646">
        <w:t>Admin</w:t>
      </w:r>
      <w:r w:rsidR="009C498D" w:rsidRPr="00E21646">
        <w:t xml:space="preserve">- </w:t>
      </w:r>
      <w:r w:rsidRPr="00E21646">
        <w:t xml:space="preserve">Update </w:t>
      </w:r>
      <w:r w:rsidR="00862AA6" w:rsidRPr="00E21646">
        <w:t xml:space="preserve">the salary for employee </w:t>
      </w:r>
      <w:r w:rsidRPr="00E21646">
        <w:t xml:space="preserve">when employee is </w:t>
      </w:r>
      <w:r w:rsidR="00862AA6" w:rsidRPr="00E21646">
        <w:t>appraised each year depending on rating</w:t>
      </w:r>
      <w:r w:rsidRPr="00E21646">
        <w:t>.</w:t>
      </w:r>
    </w:p>
    <w:p w14:paraId="6C14A0F3" w14:textId="4FC34D5A" w:rsidR="00862AA6" w:rsidRPr="00E21646" w:rsidRDefault="00862AA6" w:rsidP="00862AA6">
      <w:pPr>
        <w:pStyle w:val="ListParagraph"/>
        <w:spacing w:before="0" w:after="0" w:line="240" w:lineRule="auto"/>
      </w:pPr>
      <w:r w:rsidRPr="00E21646">
        <w:t>[</w:t>
      </w:r>
      <w:r w:rsidR="00E914C3" w:rsidRPr="00E21646">
        <w:t>1:</w:t>
      </w:r>
      <w:r w:rsidRPr="00E21646">
        <w:t xml:space="preserve">  10000</w:t>
      </w:r>
      <w:r w:rsidR="000402EF" w:rsidRPr="00E21646">
        <w:t>Rs</w:t>
      </w:r>
      <w:r w:rsidRPr="00E21646">
        <w:t xml:space="preserve"> </w:t>
      </w:r>
      <w:r w:rsidR="000402EF" w:rsidRPr="00E21646">
        <w:t>- 2:7000</w:t>
      </w:r>
      <w:r w:rsidR="000F1FED" w:rsidRPr="00E21646">
        <w:t>Rs -</w:t>
      </w:r>
      <w:r w:rsidR="00852700" w:rsidRPr="00E21646">
        <w:t xml:space="preserve"> 3:5000</w:t>
      </w:r>
      <w:r w:rsidR="000402EF" w:rsidRPr="00E21646">
        <w:t>Rs</w:t>
      </w:r>
      <w:r w:rsidR="00852700" w:rsidRPr="00E21646">
        <w:t xml:space="preserve">   4:0</w:t>
      </w:r>
      <w:r w:rsidR="000402EF" w:rsidRPr="00E21646">
        <w:t>Rs</w:t>
      </w:r>
      <w:r w:rsidR="00852700" w:rsidRPr="00E21646">
        <w:t xml:space="preserve"> – 5:0</w:t>
      </w:r>
      <w:r w:rsidR="000402EF" w:rsidRPr="00E21646">
        <w:t>Rs</w:t>
      </w:r>
      <w:r w:rsidR="00852700" w:rsidRPr="00E21646">
        <w:t>]</w:t>
      </w:r>
    </w:p>
    <w:p w14:paraId="48B5E2AB" w14:textId="7FABA223" w:rsidR="00E914C3" w:rsidRPr="00E21646" w:rsidRDefault="00E914C3" w:rsidP="00862AA6">
      <w:pPr>
        <w:pStyle w:val="ListParagraph"/>
        <w:spacing w:before="0" w:after="0" w:line="240" w:lineRule="auto"/>
      </w:pPr>
      <w:r w:rsidRPr="00E21646">
        <w:t xml:space="preserve">If employee is promoted   as </w:t>
      </w:r>
      <w:r w:rsidR="000402EF" w:rsidRPr="00E21646">
        <w:t>well, then update</w:t>
      </w:r>
      <w:r w:rsidRPr="00E21646">
        <w:t xml:space="preserve"> salary by 100000.</w:t>
      </w:r>
    </w:p>
    <w:p w14:paraId="386667C2" w14:textId="11321E22" w:rsidR="00A21C50" w:rsidRPr="00E21646" w:rsidRDefault="00A21C50" w:rsidP="00A21C50">
      <w:pPr>
        <w:pStyle w:val="ListParagraph"/>
        <w:numPr>
          <w:ilvl w:val="0"/>
          <w:numId w:val="19"/>
        </w:numPr>
        <w:spacing w:before="0" w:after="0" w:line="240" w:lineRule="auto"/>
      </w:pPr>
      <w:r w:rsidRPr="00E21646">
        <w:t>Admin- Find Employees with 5year/10year/15year/20Year/25Year/30Year experience for getting awarded</w:t>
      </w:r>
      <w:r w:rsidR="000F1FED" w:rsidRPr="00E21646">
        <w:t>.</w:t>
      </w:r>
    </w:p>
    <w:p w14:paraId="4600F9B8" w14:textId="7BC1BE12" w:rsidR="003B7569" w:rsidRPr="00E21646" w:rsidRDefault="003B7569" w:rsidP="003B7569">
      <w:pPr>
        <w:pStyle w:val="ListParagraph"/>
        <w:numPr>
          <w:ilvl w:val="0"/>
          <w:numId w:val="19"/>
        </w:numPr>
        <w:spacing w:before="0" w:after="0" w:line="240" w:lineRule="auto"/>
      </w:pPr>
      <w:r w:rsidRPr="00E21646">
        <w:t xml:space="preserve">Admin- Find count of women employees for sending </w:t>
      </w:r>
      <w:r w:rsidR="00D77A53" w:rsidRPr="00E21646">
        <w:t>mail for</w:t>
      </w:r>
      <w:r w:rsidRPr="00E21646">
        <w:t xml:space="preserve">   giving 1000 </w:t>
      </w:r>
      <w:r w:rsidR="00D62B11" w:rsidRPr="00E21646">
        <w:t>Rs gift</w:t>
      </w:r>
      <w:r w:rsidRPr="00E21646">
        <w:t xml:space="preserve"> voucher for women’s day celebration</w:t>
      </w:r>
    </w:p>
    <w:p w14:paraId="6492B0DA" w14:textId="2E5E3107" w:rsidR="003B7569" w:rsidRPr="00E21646" w:rsidRDefault="003B7569" w:rsidP="003B7569">
      <w:pPr>
        <w:pStyle w:val="ListParagraph"/>
        <w:numPr>
          <w:ilvl w:val="0"/>
          <w:numId w:val="19"/>
        </w:numPr>
        <w:spacing w:before="0" w:after="0" w:line="240" w:lineRule="auto"/>
      </w:pPr>
      <w:r w:rsidRPr="00E21646">
        <w:t xml:space="preserve">Admin- Find list of women employees for sending </w:t>
      </w:r>
      <w:r w:rsidR="00D77A53" w:rsidRPr="00E21646">
        <w:t xml:space="preserve">mail </w:t>
      </w:r>
      <w:r w:rsidR="00A523FC" w:rsidRPr="00E21646">
        <w:t>for women’s</w:t>
      </w:r>
      <w:r w:rsidRPr="00E21646">
        <w:t xml:space="preserve"> day invitation so that 1000</w:t>
      </w:r>
      <w:r w:rsidR="00D62B11" w:rsidRPr="00E21646">
        <w:t>Rs gift</w:t>
      </w:r>
      <w:r w:rsidRPr="00E21646">
        <w:t xml:space="preserve"> voucher can be given to </w:t>
      </w:r>
      <w:proofErr w:type="gramStart"/>
      <w:r w:rsidRPr="00E21646">
        <w:t>all .</w:t>
      </w:r>
      <w:proofErr w:type="gramEnd"/>
    </w:p>
    <w:p w14:paraId="66813FCA" w14:textId="2E78DE9D" w:rsidR="003B7569" w:rsidRPr="00E21646" w:rsidRDefault="003B7569" w:rsidP="003B7569">
      <w:pPr>
        <w:pStyle w:val="ListParagraph"/>
        <w:spacing w:before="0" w:after="0" w:line="240" w:lineRule="auto"/>
      </w:pPr>
    </w:p>
    <w:p w14:paraId="6AC852E2" w14:textId="014D9729" w:rsidR="00A21C50" w:rsidRPr="00E21646" w:rsidRDefault="004D1EEB" w:rsidP="00A21C50">
      <w:pPr>
        <w:spacing w:before="0" w:after="0" w:line="240" w:lineRule="auto"/>
        <w:rPr>
          <w:b/>
          <w:bCs/>
        </w:rPr>
      </w:pPr>
      <w:r w:rsidRPr="00E21646">
        <w:rPr>
          <w:b/>
          <w:bCs/>
        </w:rPr>
        <w:t>------------------------------------------Employee-------------------------------</w:t>
      </w:r>
    </w:p>
    <w:p w14:paraId="593BF1A3" w14:textId="79392159" w:rsidR="00A21C50" w:rsidRPr="00E21646" w:rsidRDefault="00A21C50" w:rsidP="004D1EEB">
      <w:pPr>
        <w:pStyle w:val="ListParagraph"/>
        <w:numPr>
          <w:ilvl w:val="0"/>
          <w:numId w:val="21"/>
        </w:numPr>
        <w:spacing w:before="0" w:after="0" w:line="240" w:lineRule="auto"/>
      </w:pPr>
      <w:r w:rsidRPr="00E21646">
        <w:t>Employee</w:t>
      </w:r>
      <w:r w:rsidR="00D54681" w:rsidRPr="00E21646">
        <w:t>- Login</w:t>
      </w:r>
      <w:r w:rsidRPr="00E21646">
        <w:t xml:space="preserve"> </w:t>
      </w:r>
      <w:r w:rsidR="00D54681" w:rsidRPr="00E21646">
        <w:t>w</w:t>
      </w:r>
      <w:r w:rsidRPr="00E21646">
        <w:t xml:space="preserve">ith employee </w:t>
      </w:r>
      <w:r w:rsidR="00D54681" w:rsidRPr="00E21646">
        <w:t>r</w:t>
      </w:r>
      <w:r w:rsidRPr="00E21646">
        <w:t>ole.</w:t>
      </w:r>
    </w:p>
    <w:p w14:paraId="6BB1E091" w14:textId="5563631E" w:rsidR="00A21C50" w:rsidRPr="00180BCB" w:rsidRDefault="00A21C50" w:rsidP="004D1EEB">
      <w:pPr>
        <w:pStyle w:val="ListParagraph"/>
        <w:numPr>
          <w:ilvl w:val="0"/>
          <w:numId w:val="21"/>
        </w:numPr>
        <w:spacing w:before="0" w:after="0" w:line="240" w:lineRule="auto"/>
        <w:rPr>
          <w:strike/>
        </w:rPr>
      </w:pPr>
      <w:r w:rsidRPr="00180BCB">
        <w:rPr>
          <w:strike/>
        </w:rPr>
        <w:t>Employee - Update last name for him/</w:t>
      </w:r>
      <w:proofErr w:type="spellStart"/>
      <w:proofErr w:type="gramStart"/>
      <w:r w:rsidRPr="00180BCB">
        <w:rPr>
          <w:strike/>
        </w:rPr>
        <w:t>herself</w:t>
      </w:r>
      <w:r w:rsidR="00CF4500" w:rsidRPr="00180BCB">
        <w:rPr>
          <w:strike/>
        </w:rPr>
        <w:t>g</w:t>
      </w:r>
      <w:proofErr w:type="spellEnd"/>
      <w:proofErr w:type="gramEnd"/>
    </w:p>
    <w:p w14:paraId="2200F92A" w14:textId="0DAF03E5" w:rsidR="00A21C50" w:rsidRPr="00E21646" w:rsidRDefault="00A21C50" w:rsidP="004D1EEB">
      <w:pPr>
        <w:pStyle w:val="ListParagraph"/>
        <w:numPr>
          <w:ilvl w:val="0"/>
          <w:numId w:val="21"/>
        </w:numPr>
        <w:spacing w:before="0" w:after="0" w:line="240" w:lineRule="auto"/>
      </w:pPr>
      <w:r w:rsidRPr="00E21646">
        <w:t xml:space="preserve">Employee </w:t>
      </w:r>
      <w:r w:rsidR="007B4806" w:rsidRPr="00E21646">
        <w:t>- Get</w:t>
      </w:r>
      <w:r w:rsidRPr="00E21646">
        <w:t xml:space="preserve"> </w:t>
      </w:r>
      <w:r w:rsidR="00AD217D" w:rsidRPr="00E21646">
        <w:t>details of</w:t>
      </w:r>
      <w:r w:rsidRPr="00E21646">
        <w:t xml:space="preserve"> employees </w:t>
      </w:r>
      <w:r w:rsidR="005177F5" w:rsidRPr="00E21646">
        <w:t>[id, name, dob, and department name] who</w:t>
      </w:r>
      <w:r w:rsidRPr="00E21646">
        <w:t xml:space="preserve"> are manager.</w:t>
      </w:r>
    </w:p>
    <w:p w14:paraId="1A6375AF" w14:textId="0BE37E5D" w:rsidR="00A21C50" w:rsidRPr="00E21646" w:rsidRDefault="00A21C50" w:rsidP="004D1EEB">
      <w:pPr>
        <w:pStyle w:val="ListParagraph"/>
        <w:numPr>
          <w:ilvl w:val="0"/>
          <w:numId w:val="21"/>
        </w:numPr>
        <w:spacing w:before="0" w:after="0" w:line="240" w:lineRule="auto"/>
      </w:pPr>
      <w:r w:rsidRPr="00E21646">
        <w:t xml:space="preserve">Employee </w:t>
      </w:r>
      <w:r w:rsidR="007B4806" w:rsidRPr="00E21646">
        <w:t xml:space="preserve">- Get </w:t>
      </w:r>
      <w:r w:rsidR="00AD217D" w:rsidRPr="00E21646">
        <w:t>list of</w:t>
      </w:r>
      <w:r w:rsidRPr="00E21646">
        <w:t xml:space="preserve"> </w:t>
      </w:r>
      <w:r w:rsidR="007B4806" w:rsidRPr="00E21646">
        <w:t>employees working</w:t>
      </w:r>
      <w:r w:rsidRPr="00E21646">
        <w:t xml:space="preserve"> in specific department in specific </w:t>
      </w:r>
      <w:r w:rsidR="00D77A53" w:rsidRPr="00E21646">
        <w:t>year.</w:t>
      </w:r>
    </w:p>
    <w:p w14:paraId="74A6819A" w14:textId="317372DA" w:rsidR="00A21C50" w:rsidRPr="00E21646" w:rsidRDefault="00A21C50" w:rsidP="004D1EEB">
      <w:pPr>
        <w:pStyle w:val="ListParagraph"/>
        <w:numPr>
          <w:ilvl w:val="0"/>
          <w:numId w:val="21"/>
        </w:numPr>
        <w:spacing w:before="0" w:after="0" w:line="240" w:lineRule="auto"/>
      </w:pPr>
      <w:r w:rsidRPr="00E21646">
        <w:t xml:space="preserve">Employee    </w:t>
      </w:r>
      <w:r w:rsidR="007B4806" w:rsidRPr="00E21646">
        <w:t>Check department</w:t>
      </w:r>
      <w:r w:rsidRPr="00E21646">
        <w:t xml:space="preserve"> wise </w:t>
      </w:r>
      <w:r w:rsidR="007B4806" w:rsidRPr="00E21646">
        <w:t>a</w:t>
      </w:r>
      <w:r w:rsidRPr="00E21646">
        <w:t>verage/</w:t>
      </w:r>
      <w:r w:rsidR="007B4806" w:rsidRPr="00E21646">
        <w:t>m</w:t>
      </w:r>
      <w:r w:rsidRPr="00E21646">
        <w:t>ax/</w:t>
      </w:r>
      <w:r w:rsidR="007B4806" w:rsidRPr="00E21646">
        <w:t>m</w:t>
      </w:r>
      <w:r w:rsidRPr="00E21646">
        <w:t xml:space="preserve">in </w:t>
      </w:r>
      <w:r w:rsidR="007B4806" w:rsidRPr="00E21646">
        <w:t>s</w:t>
      </w:r>
      <w:r w:rsidRPr="00E21646">
        <w:t>alary</w:t>
      </w:r>
    </w:p>
    <w:p w14:paraId="1CD678B6" w14:textId="49E12B97" w:rsidR="00A21C50" w:rsidRPr="008532B5" w:rsidRDefault="00A21C50" w:rsidP="004D1EEB">
      <w:pPr>
        <w:pStyle w:val="ListParagraph"/>
        <w:numPr>
          <w:ilvl w:val="0"/>
          <w:numId w:val="21"/>
        </w:numPr>
        <w:spacing w:before="0" w:after="0" w:line="240" w:lineRule="auto"/>
        <w:rPr>
          <w:strike/>
        </w:rPr>
      </w:pPr>
      <w:r w:rsidRPr="008532B5">
        <w:rPr>
          <w:strike/>
        </w:rPr>
        <w:t xml:space="preserve">Employee - Check </w:t>
      </w:r>
      <w:r w:rsidR="00AD217D" w:rsidRPr="008532B5">
        <w:rPr>
          <w:strike/>
        </w:rPr>
        <w:t>designation/</w:t>
      </w:r>
      <w:r w:rsidR="005177F5" w:rsidRPr="008532B5">
        <w:rPr>
          <w:strike/>
        </w:rPr>
        <w:t>title wise</w:t>
      </w:r>
      <w:r w:rsidRPr="008532B5">
        <w:rPr>
          <w:strike/>
        </w:rPr>
        <w:t xml:space="preserve"> </w:t>
      </w:r>
      <w:r w:rsidR="00AD217D" w:rsidRPr="008532B5">
        <w:rPr>
          <w:strike/>
        </w:rPr>
        <w:t>a</w:t>
      </w:r>
      <w:r w:rsidRPr="008532B5">
        <w:rPr>
          <w:strike/>
        </w:rPr>
        <w:t>verage /</w:t>
      </w:r>
      <w:r w:rsidR="00AD217D" w:rsidRPr="008532B5">
        <w:rPr>
          <w:strike/>
        </w:rPr>
        <w:t>m</w:t>
      </w:r>
      <w:r w:rsidRPr="008532B5">
        <w:rPr>
          <w:strike/>
        </w:rPr>
        <w:t>ax/</w:t>
      </w:r>
      <w:r w:rsidR="00AD217D" w:rsidRPr="008532B5">
        <w:rPr>
          <w:strike/>
        </w:rPr>
        <w:t>mi</w:t>
      </w:r>
      <w:r w:rsidRPr="008532B5">
        <w:rPr>
          <w:strike/>
        </w:rPr>
        <w:t>n salary</w:t>
      </w:r>
    </w:p>
    <w:p w14:paraId="5E521FB0" w14:textId="26151DA6" w:rsidR="00793926" w:rsidRPr="00755443" w:rsidRDefault="00793926" w:rsidP="004D1EEB">
      <w:pPr>
        <w:pStyle w:val="ListParagraph"/>
        <w:numPr>
          <w:ilvl w:val="0"/>
          <w:numId w:val="21"/>
        </w:numPr>
        <w:spacing w:before="0" w:after="0" w:line="240" w:lineRule="auto"/>
        <w:rPr>
          <w:strike/>
        </w:rPr>
      </w:pPr>
      <w:r w:rsidRPr="00755443">
        <w:rPr>
          <w:strike/>
        </w:rPr>
        <w:t>Employee: Find mid age employees. [Employees in 50’s]</w:t>
      </w:r>
    </w:p>
    <w:p w14:paraId="131F2F5E" w14:textId="2706051E" w:rsidR="00D0519D" w:rsidRPr="00E21646" w:rsidRDefault="008D74C6" w:rsidP="004D1EEB">
      <w:pPr>
        <w:pStyle w:val="ListParagraph"/>
        <w:numPr>
          <w:ilvl w:val="0"/>
          <w:numId w:val="21"/>
        </w:numPr>
        <w:spacing w:before="0" w:after="0" w:line="240" w:lineRule="auto"/>
      </w:pPr>
      <w:r w:rsidRPr="00E21646">
        <w:t>Employee</w:t>
      </w:r>
      <w:r w:rsidR="00D0519D" w:rsidRPr="00E21646">
        <w:t>:  Check what all designations are provided in Capgemini.</w:t>
      </w:r>
    </w:p>
    <w:p w14:paraId="231D5256" w14:textId="24DEDFF2" w:rsidR="007B2DBD" w:rsidRPr="00E21646" w:rsidRDefault="00F80F76" w:rsidP="004D1EEB">
      <w:pPr>
        <w:pStyle w:val="ListParagraph"/>
        <w:numPr>
          <w:ilvl w:val="0"/>
          <w:numId w:val="21"/>
        </w:numPr>
        <w:spacing w:before="0" w:after="0" w:line="240" w:lineRule="auto"/>
      </w:pPr>
      <w:r w:rsidRPr="00E21646">
        <w:t xml:space="preserve">Employee:  </w:t>
      </w:r>
      <w:r w:rsidR="00512910" w:rsidRPr="00E21646">
        <w:t>Print empid</w:t>
      </w:r>
      <w:r w:rsidRPr="00E21646">
        <w:t xml:space="preserve">, </w:t>
      </w:r>
      <w:r w:rsidR="00470AEE" w:rsidRPr="00E21646">
        <w:t xml:space="preserve">name, </w:t>
      </w:r>
      <w:r w:rsidRPr="00E21646">
        <w:t xml:space="preserve">hire date of those </w:t>
      </w:r>
      <w:r w:rsidR="00470AEE" w:rsidRPr="00E21646">
        <w:t>who have</w:t>
      </w:r>
      <w:r w:rsidRPr="00E21646">
        <w:t xml:space="preserve"> become manager </w:t>
      </w:r>
      <w:r w:rsidR="00331EA9" w:rsidRPr="00E21646">
        <w:t xml:space="preserve">after </w:t>
      </w:r>
      <w:r w:rsidR="0033321A" w:rsidRPr="00E21646">
        <w:t>specific from</w:t>
      </w:r>
      <w:r w:rsidR="0062621B" w:rsidRPr="00E21646">
        <w:t xml:space="preserve"> date</w:t>
      </w:r>
      <w:r w:rsidRPr="00E21646">
        <w:t>.</w:t>
      </w:r>
    </w:p>
    <w:p w14:paraId="6667B7C0" w14:textId="27805BFD" w:rsidR="00470AEE" w:rsidRPr="00E21646" w:rsidRDefault="0033321A" w:rsidP="004D1EEB">
      <w:pPr>
        <w:pStyle w:val="ListParagraph"/>
        <w:numPr>
          <w:ilvl w:val="0"/>
          <w:numId w:val="21"/>
        </w:numPr>
        <w:spacing w:before="0" w:after="0" w:line="240" w:lineRule="auto"/>
      </w:pPr>
      <w:r w:rsidRPr="00222DD6">
        <w:rPr>
          <w:strike/>
        </w:rPr>
        <w:t>Employee:</w:t>
      </w:r>
      <w:r w:rsidR="00470AEE" w:rsidRPr="00222DD6">
        <w:rPr>
          <w:strike/>
        </w:rPr>
        <w:t xml:space="preserve"> </w:t>
      </w:r>
      <w:r w:rsidR="000F7879" w:rsidRPr="00222DD6">
        <w:rPr>
          <w:strike/>
        </w:rPr>
        <w:t>Check details</w:t>
      </w:r>
      <w:r w:rsidR="00470AEE" w:rsidRPr="00222DD6">
        <w:rPr>
          <w:strike/>
        </w:rPr>
        <w:t xml:space="preserve"> of those </w:t>
      </w:r>
      <w:proofErr w:type="gramStart"/>
      <w:r w:rsidR="00470AEE" w:rsidRPr="00222DD6">
        <w:rPr>
          <w:strike/>
        </w:rPr>
        <w:t>employee  who</w:t>
      </w:r>
      <w:proofErr w:type="gramEnd"/>
      <w:r w:rsidR="00470AEE" w:rsidRPr="00222DD6">
        <w:rPr>
          <w:strike/>
        </w:rPr>
        <w:t xml:space="preserve"> are working as </w:t>
      </w:r>
      <w:r w:rsidR="007916A6" w:rsidRPr="00222DD6">
        <w:rPr>
          <w:strike/>
        </w:rPr>
        <w:t xml:space="preserve"> specific title [ ex. </w:t>
      </w:r>
      <w:r w:rsidR="00470AEE" w:rsidRPr="00222DD6">
        <w:rPr>
          <w:strike/>
        </w:rPr>
        <w:t>“Technique Leader</w:t>
      </w:r>
      <w:r w:rsidR="00470AEE" w:rsidRPr="00E21646">
        <w:t>”</w:t>
      </w:r>
      <w:r w:rsidR="007916A6" w:rsidRPr="00E21646">
        <w:t>]</w:t>
      </w:r>
    </w:p>
    <w:p w14:paraId="26624148" w14:textId="77777777" w:rsidR="00A21C50" w:rsidRPr="00E21646" w:rsidRDefault="00A21C50" w:rsidP="00A21C50">
      <w:pPr>
        <w:spacing w:before="0" w:after="0" w:line="240" w:lineRule="auto"/>
        <w:rPr>
          <w:b/>
          <w:bCs/>
        </w:rPr>
      </w:pPr>
    </w:p>
    <w:p w14:paraId="5E3E4D05" w14:textId="77777777" w:rsidR="00795996" w:rsidRPr="00E21646" w:rsidRDefault="00795996" w:rsidP="00A21C50">
      <w:pPr>
        <w:spacing w:before="0" w:after="0" w:line="240" w:lineRule="auto"/>
        <w:rPr>
          <w:b/>
          <w:bCs/>
        </w:rPr>
      </w:pPr>
    </w:p>
    <w:p w14:paraId="678CA64D" w14:textId="77777777" w:rsidR="00795996" w:rsidRPr="00E21646" w:rsidRDefault="00795996" w:rsidP="00A21C50">
      <w:pPr>
        <w:spacing w:before="0" w:after="0" w:line="240" w:lineRule="auto"/>
        <w:rPr>
          <w:b/>
          <w:bCs/>
        </w:rPr>
      </w:pPr>
    </w:p>
    <w:p w14:paraId="1217AED2" w14:textId="77777777" w:rsidR="00795996" w:rsidRPr="00E21646" w:rsidRDefault="00795996" w:rsidP="00A21C50">
      <w:pPr>
        <w:spacing w:before="0" w:after="0" w:line="240" w:lineRule="auto"/>
        <w:rPr>
          <w:b/>
          <w:bCs/>
        </w:rPr>
      </w:pPr>
    </w:p>
    <w:p w14:paraId="0BE19FA7" w14:textId="77777777" w:rsidR="00795996" w:rsidRPr="00E21646" w:rsidRDefault="00795996" w:rsidP="00A21C50">
      <w:pPr>
        <w:spacing w:before="0" w:after="0" w:line="240" w:lineRule="auto"/>
        <w:rPr>
          <w:b/>
          <w:bCs/>
        </w:rPr>
      </w:pPr>
    </w:p>
    <w:p w14:paraId="19E8BABC" w14:textId="77777777" w:rsidR="00795996" w:rsidRPr="00E21646" w:rsidRDefault="00795996" w:rsidP="00A21C50">
      <w:pPr>
        <w:spacing w:before="0" w:after="0" w:line="240" w:lineRule="auto"/>
        <w:rPr>
          <w:b/>
          <w:bCs/>
        </w:rPr>
      </w:pPr>
    </w:p>
    <w:p w14:paraId="7C3D272A" w14:textId="77777777" w:rsidR="00795996" w:rsidRPr="00E21646" w:rsidRDefault="00795996" w:rsidP="00A21C50">
      <w:pPr>
        <w:spacing w:before="0" w:after="0" w:line="240" w:lineRule="auto"/>
        <w:rPr>
          <w:b/>
          <w:bCs/>
        </w:rPr>
      </w:pPr>
    </w:p>
    <w:p w14:paraId="1681FC1A" w14:textId="77777777" w:rsidR="00795996" w:rsidRPr="00E21646" w:rsidRDefault="00795996" w:rsidP="00A21C50">
      <w:pPr>
        <w:spacing w:before="0" w:after="0" w:line="240" w:lineRule="auto"/>
        <w:rPr>
          <w:b/>
          <w:bCs/>
        </w:rPr>
      </w:pPr>
    </w:p>
    <w:p w14:paraId="7E7CBC0E" w14:textId="413B9778" w:rsidR="00415BF1" w:rsidRPr="00E21646" w:rsidRDefault="00F561EF" w:rsidP="00A21C50">
      <w:pPr>
        <w:spacing w:before="0" w:after="0" w:line="240" w:lineRule="auto"/>
        <w:rPr>
          <w:b/>
          <w:bCs/>
        </w:rPr>
      </w:pPr>
      <w:r w:rsidRPr="00E21646">
        <w:rPr>
          <w:b/>
          <w:bCs/>
        </w:rPr>
        <w:t>----------------------------Schema- ER Diagram--------------------------------------------------</w:t>
      </w:r>
    </w:p>
    <w:p w14:paraId="1B41EEC1" w14:textId="07347AEF" w:rsidR="00415BF1" w:rsidRPr="00E21646" w:rsidRDefault="00415BF1" w:rsidP="00A21C50">
      <w:pPr>
        <w:spacing w:before="0" w:after="0" w:line="240" w:lineRule="auto"/>
        <w:rPr>
          <w:b/>
          <w:bCs/>
        </w:rPr>
      </w:pPr>
      <w:r w:rsidRPr="00E21646">
        <w:rPr>
          <w:noProof/>
        </w:rPr>
        <w:drawing>
          <wp:inline distT="0" distB="0" distL="0" distR="0" wp14:anchorId="59A6B8A9" wp14:editId="389B7B80">
            <wp:extent cx="6546850" cy="37465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6850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CDD0C" w14:textId="200D5397" w:rsidR="000E68A4" w:rsidRPr="00E21646" w:rsidRDefault="0018515C" w:rsidP="00A21C50">
      <w:pPr>
        <w:spacing w:before="0" w:after="0" w:line="240" w:lineRule="auto"/>
        <w:rPr>
          <w:b/>
          <w:bCs/>
        </w:rPr>
      </w:pPr>
      <w:r w:rsidRPr="00E21646">
        <w:rPr>
          <w:b/>
          <w:bCs/>
        </w:rPr>
        <w:t>--------------------------Flow Diagram-------------------------------------------------------</w:t>
      </w:r>
    </w:p>
    <w:p w14:paraId="31B0915E" w14:textId="5B4D28D8" w:rsidR="0018515C" w:rsidRPr="00E21646" w:rsidRDefault="00725BB8" w:rsidP="00A21C50">
      <w:pPr>
        <w:spacing w:before="0" w:after="0" w:line="240" w:lineRule="auto"/>
        <w:rPr>
          <w:b/>
          <w:bCs/>
        </w:rPr>
      </w:pPr>
      <w:r>
        <w:rPr>
          <w:b/>
          <w:bCs/>
        </w:rPr>
        <w:softHyphen/>
      </w:r>
      <w:r>
        <w:rPr>
          <w:b/>
          <w:bCs/>
        </w:rPr>
        <w:softHyphen/>
      </w:r>
    </w:p>
    <w:p w14:paraId="00330974" w14:textId="7D3357EE" w:rsidR="0018515C" w:rsidRPr="00E21646" w:rsidRDefault="002C25CB" w:rsidP="00A21C50">
      <w:pPr>
        <w:spacing w:before="0" w:after="0" w:line="24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6C5538B" wp14:editId="3B00ABAF">
            <wp:extent cx="5934075" cy="3101287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003" cy="3105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9803C" w14:textId="77777777" w:rsidR="009B1B81" w:rsidRPr="00E21646" w:rsidRDefault="009B1B81" w:rsidP="00A21C50">
      <w:pPr>
        <w:spacing w:before="0" w:after="0" w:line="240" w:lineRule="auto"/>
        <w:rPr>
          <w:b/>
          <w:bCs/>
        </w:rPr>
      </w:pPr>
    </w:p>
    <w:p w14:paraId="4B6D3E01" w14:textId="50806D2F" w:rsidR="00415BF1" w:rsidRPr="00E21646" w:rsidRDefault="00795996" w:rsidP="00A21C50">
      <w:pPr>
        <w:spacing w:before="0" w:after="0" w:line="240" w:lineRule="auto"/>
        <w:rPr>
          <w:b/>
          <w:bCs/>
        </w:rPr>
      </w:pPr>
      <w:r w:rsidRPr="00E21646">
        <w:rPr>
          <w:b/>
          <w:bCs/>
        </w:rPr>
        <w:t>----------------------------------------------Notes---------------------------------------------------------------</w:t>
      </w:r>
    </w:p>
    <w:p w14:paraId="7CD0D54C" w14:textId="3E1B2B6E" w:rsidR="000B39AE" w:rsidRPr="00E21646" w:rsidRDefault="0048031C" w:rsidP="00A21C50">
      <w:pPr>
        <w:spacing w:before="0" w:after="0" w:line="240" w:lineRule="auto"/>
        <w:rPr>
          <w:b/>
          <w:bCs/>
        </w:rPr>
      </w:pPr>
      <w:r w:rsidRPr="00E21646">
        <w:rPr>
          <w:b/>
          <w:bCs/>
        </w:rPr>
        <w:t xml:space="preserve">Schema </w:t>
      </w:r>
      <w:r w:rsidR="000B39AE" w:rsidRPr="00E21646">
        <w:rPr>
          <w:b/>
          <w:bCs/>
        </w:rPr>
        <w:t>Location:</w:t>
      </w:r>
      <w:r w:rsidRPr="00E21646">
        <w:rPr>
          <w:b/>
          <w:bCs/>
        </w:rPr>
        <w:t xml:space="preserve"> </w:t>
      </w:r>
      <w:r w:rsidR="00BB2263" w:rsidRPr="00E21646">
        <w:rPr>
          <w:b/>
          <w:bCs/>
        </w:rPr>
        <w:t xml:space="preserve">[Some share Folder </w:t>
      </w:r>
      <w:proofErr w:type="gramStart"/>
      <w:r w:rsidR="00BB2263" w:rsidRPr="00E21646">
        <w:rPr>
          <w:b/>
          <w:bCs/>
        </w:rPr>
        <w:t xml:space="preserve">Link]   </w:t>
      </w:r>
      <w:proofErr w:type="gramEnd"/>
      <w:r w:rsidR="00BB2263" w:rsidRPr="00E21646">
        <w:rPr>
          <w:b/>
          <w:bCs/>
        </w:rPr>
        <w:t>[C:\Users\</w:t>
      </w:r>
      <w:proofErr w:type="spellStart"/>
      <w:r w:rsidR="00BB2263" w:rsidRPr="00E21646">
        <w:rPr>
          <w:b/>
          <w:bCs/>
        </w:rPr>
        <w:t>vaissriv</w:t>
      </w:r>
      <w:proofErr w:type="spellEnd"/>
      <w:r w:rsidR="00BB2263" w:rsidRPr="00E21646">
        <w:rPr>
          <w:b/>
          <w:bCs/>
        </w:rPr>
        <w:t>\Downloads\</w:t>
      </w:r>
      <w:proofErr w:type="spellStart"/>
      <w:r w:rsidR="00BB2263" w:rsidRPr="00E21646">
        <w:rPr>
          <w:b/>
          <w:bCs/>
        </w:rPr>
        <w:t>test_db</w:t>
      </w:r>
      <w:proofErr w:type="spellEnd"/>
      <w:r w:rsidR="00BB2263" w:rsidRPr="00E21646">
        <w:rPr>
          <w:b/>
          <w:bCs/>
        </w:rPr>
        <w:t>-master]</w:t>
      </w:r>
    </w:p>
    <w:p w14:paraId="7A669E5E" w14:textId="335DE045" w:rsidR="00F54DA3" w:rsidRPr="00E21646" w:rsidRDefault="0048031C" w:rsidP="00A21C50">
      <w:pPr>
        <w:spacing w:before="0" w:after="0" w:line="240" w:lineRule="auto"/>
        <w:rPr>
          <w:b/>
          <w:bCs/>
        </w:rPr>
      </w:pPr>
      <w:r w:rsidRPr="00E21646">
        <w:rPr>
          <w:b/>
          <w:bCs/>
        </w:rPr>
        <w:t xml:space="preserve"> </w:t>
      </w:r>
      <w:r w:rsidR="00705F7D" w:rsidRPr="00E21646">
        <w:rPr>
          <w:b/>
          <w:bCs/>
        </w:rPr>
        <w:t>Step1:</w:t>
      </w:r>
      <w:r w:rsidR="00231D6B" w:rsidRPr="00E21646">
        <w:rPr>
          <w:b/>
          <w:bCs/>
        </w:rPr>
        <w:t xml:space="preserve"> </w:t>
      </w:r>
    </w:p>
    <w:p w14:paraId="7B10EF43" w14:textId="683C2624" w:rsidR="00231D6B" w:rsidRPr="00E21646" w:rsidRDefault="00231D6B" w:rsidP="00A21C50">
      <w:pPr>
        <w:pStyle w:val="ListParagraph"/>
        <w:numPr>
          <w:ilvl w:val="0"/>
          <w:numId w:val="15"/>
        </w:numPr>
        <w:spacing w:before="0" w:after="0" w:line="240" w:lineRule="auto"/>
      </w:pPr>
      <w:r w:rsidRPr="00E21646">
        <w:t>All Rest API request and response format must be in JSON.</w:t>
      </w:r>
    </w:p>
    <w:p w14:paraId="55E29F0B" w14:textId="2252F49B" w:rsidR="00231D6B" w:rsidRPr="00E21646" w:rsidRDefault="00231D6B" w:rsidP="00A21C50">
      <w:pPr>
        <w:pStyle w:val="ListParagraph"/>
        <w:numPr>
          <w:ilvl w:val="0"/>
          <w:numId w:val="15"/>
        </w:numPr>
        <w:spacing w:before="0" w:after="0" w:line="240" w:lineRule="auto"/>
      </w:pPr>
      <w:r w:rsidRPr="00E21646">
        <w:t>200, 201, 400, 404, 401, 500, 505 – use appropriate http status code in your response</w:t>
      </w:r>
      <w:r w:rsidR="004553F8" w:rsidRPr="00E21646">
        <w:t xml:space="preserve"> object</w:t>
      </w:r>
      <w:r w:rsidRPr="00E21646">
        <w:t>.</w:t>
      </w:r>
    </w:p>
    <w:p w14:paraId="3AECE422" w14:textId="111BD5FF" w:rsidR="00DE644F" w:rsidRPr="00E21646" w:rsidRDefault="00DE644F" w:rsidP="00A21C50">
      <w:pPr>
        <w:pStyle w:val="ListParagraph"/>
        <w:numPr>
          <w:ilvl w:val="0"/>
          <w:numId w:val="15"/>
        </w:numPr>
        <w:spacing w:before="0" w:after="0" w:line="240" w:lineRule="auto"/>
      </w:pPr>
      <w:r w:rsidRPr="00E21646">
        <w:t>Handle the Rest exception</w:t>
      </w:r>
      <w:r w:rsidR="00C045EC" w:rsidRPr="00E21646">
        <w:t>s</w:t>
      </w:r>
      <w:r w:rsidRPr="00E21646">
        <w:t xml:space="preserve"> </w:t>
      </w:r>
      <w:r w:rsidR="00C045EC" w:rsidRPr="00E21646">
        <w:t>globally using Rest exception handler for all endpoints</w:t>
      </w:r>
      <w:r w:rsidRPr="00E21646">
        <w:t>.</w:t>
      </w:r>
      <w:r w:rsidR="00C045EC" w:rsidRPr="00E21646">
        <w:t xml:space="preserve"> </w:t>
      </w:r>
    </w:p>
    <w:p w14:paraId="30914B19" w14:textId="1E926970" w:rsidR="00651BEA" w:rsidRPr="00E21646" w:rsidRDefault="00651BEA" w:rsidP="00A21C50">
      <w:pPr>
        <w:pStyle w:val="ListParagraph"/>
        <w:numPr>
          <w:ilvl w:val="0"/>
          <w:numId w:val="15"/>
        </w:numPr>
        <w:spacing w:before="0" w:after="0" w:line="240" w:lineRule="auto"/>
      </w:pPr>
      <w:r w:rsidRPr="00E21646">
        <w:lastRenderedPageBreak/>
        <w:t>Sample Error Responses are shown in below table, participants to identify error paths for all the Endpoints.</w:t>
      </w:r>
    </w:p>
    <w:p w14:paraId="2821A2D0" w14:textId="11B22F3D" w:rsidR="00C045EC" w:rsidRPr="00E21646" w:rsidRDefault="00ED0137" w:rsidP="00A21C50">
      <w:pPr>
        <w:pStyle w:val="ListParagraph"/>
        <w:numPr>
          <w:ilvl w:val="0"/>
          <w:numId w:val="15"/>
        </w:numPr>
        <w:spacing w:before="0" w:after="0" w:line="240" w:lineRule="auto"/>
      </w:pPr>
      <w:r w:rsidRPr="00E21646">
        <w:t>Test your Rest Api using Junit</w:t>
      </w:r>
      <w:r w:rsidR="00F17DDE" w:rsidRPr="00E21646">
        <w:t xml:space="preserve"> and Mockito</w:t>
      </w:r>
      <w:r w:rsidRPr="00E21646">
        <w:t>.</w:t>
      </w:r>
    </w:p>
    <w:p w14:paraId="5B6D9CD1" w14:textId="0829B1B2" w:rsidR="00691A91" w:rsidRPr="00E21646" w:rsidRDefault="00FE2FF6" w:rsidP="00A21C50">
      <w:pPr>
        <w:pStyle w:val="ListParagraph"/>
        <w:numPr>
          <w:ilvl w:val="0"/>
          <w:numId w:val="15"/>
        </w:numPr>
        <w:spacing w:before="0" w:after="0" w:line="240" w:lineRule="auto"/>
      </w:pPr>
      <w:r w:rsidRPr="00E21646">
        <w:t>Participants should not alter database schema under any circumstances</w:t>
      </w:r>
      <w:r w:rsidR="00F33A60" w:rsidRPr="00E21646">
        <w:t xml:space="preserve"> except wherever changes are mentioned explicitly.</w:t>
      </w:r>
    </w:p>
    <w:p w14:paraId="5237B988" w14:textId="2C823721" w:rsidR="00F82A50" w:rsidRPr="00E21646" w:rsidRDefault="00F82A50" w:rsidP="00A21C50">
      <w:pPr>
        <w:pStyle w:val="ListParagraph"/>
        <w:numPr>
          <w:ilvl w:val="0"/>
          <w:numId w:val="15"/>
        </w:numPr>
        <w:spacing w:before="0" w:after="0" w:line="240" w:lineRule="auto"/>
      </w:pPr>
      <w:r w:rsidRPr="00E21646">
        <w:t xml:space="preserve">All GET </w:t>
      </w:r>
      <w:r w:rsidR="00BD501B" w:rsidRPr="00E21646">
        <w:t xml:space="preserve">and POST </w:t>
      </w:r>
      <w:r w:rsidRPr="00E21646">
        <w:t xml:space="preserve">requests </w:t>
      </w:r>
      <w:r w:rsidR="009C50CF" w:rsidRPr="00E21646">
        <w:t>for</w:t>
      </w:r>
      <w:r w:rsidRPr="00E21646">
        <w:t xml:space="preserve"> customer are secured</w:t>
      </w:r>
    </w:p>
    <w:p w14:paraId="6DCF6054" w14:textId="3DE967AC" w:rsidR="00705F7D" w:rsidRDefault="00705F7D" w:rsidP="00A21C50">
      <w:pPr>
        <w:spacing w:before="0" w:after="0" w:line="240" w:lineRule="auto"/>
      </w:pPr>
    </w:p>
    <w:p w14:paraId="50ED5A1B" w14:textId="50DB98AC" w:rsidR="006477E8" w:rsidRPr="00121A62" w:rsidRDefault="006477E8" w:rsidP="00A21C50">
      <w:pPr>
        <w:spacing w:before="0" w:after="0" w:line="240" w:lineRule="auto"/>
        <w:rPr>
          <w:b/>
          <w:bCs/>
        </w:rPr>
      </w:pPr>
      <w:r w:rsidRPr="00121A62">
        <w:rPr>
          <w:b/>
          <w:bCs/>
          <w:highlight w:val="yellow"/>
        </w:rPr>
        <w:t>For Backend:</w:t>
      </w:r>
    </w:p>
    <w:p w14:paraId="4B204C34" w14:textId="7302B3B0" w:rsidR="002754F4" w:rsidRPr="00E21646" w:rsidRDefault="002754F4" w:rsidP="00A21C50">
      <w:pPr>
        <w:spacing w:before="0" w:after="0" w:line="240" w:lineRule="auto"/>
        <w:rPr>
          <w:b/>
          <w:bCs/>
        </w:rPr>
      </w:pPr>
      <w:r w:rsidRPr="00E21646">
        <w:rPr>
          <w:b/>
          <w:bCs/>
        </w:rPr>
        <w:t xml:space="preserve"> ------------------------------------------------------Participants------------------------------------------------------------</w:t>
      </w:r>
    </w:p>
    <w:tbl>
      <w:tblPr>
        <w:tblStyle w:val="ProposalTable1"/>
        <w:tblW w:w="0" w:type="auto"/>
        <w:tblInd w:w="-625" w:type="dxa"/>
        <w:tblLayout w:type="fixed"/>
        <w:tblLook w:val="04A0" w:firstRow="1" w:lastRow="0" w:firstColumn="1" w:lastColumn="0" w:noHBand="0" w:noVBand="1"/>
      </w:tblPr>
      <w:tblGrid>
        <w:gridCol w:w="3739"/>
        <w:gridCol w:w="970"/>
        <w:gridCol w:w="1293"/>
        <w:gridCol w:w="1259"/>
        <w:gridCol w:w="2714"/>
      </w:tblGrid>
      <w:tr w:rsidR="00E21646" w:rsidRPr="00E21646" w14:paraId="50DD44B9" w14:textId="1127C239" w:rsidTr="006C65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3739" w:type="dxa"/>
          </w:tcPr>
          <w:p w14:paraId="4E0A97B8" w14:textId="77777777" w:rsidR="00C93714" w:rsidRPr="00E21646" w:rsidRDefault="00C93714" w:rsidP="00A21C50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Endpoints</w:t>
            </w:r>
          </w:p>
        </w:tc>
        <w:tc>
          <w:tcPr>
            <w:tcW w:w="970" w:type="dxa"/>
          </w:tcPr>
          <w:p w14:paraId="076B5A92" w14:textId="77777777" w:rsidR="00C93714" w:rsidRPr="00E21646" w:rsidRDefault="00C93714" w:rsidP="00A21C50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HTTP Verb/Method</w:t>
            </w:r>
          </w:p>
        </w:tc>
        <w:tc>
          <w:tcPr>
            <w:tcW w:w="1293" w:type="dxa"/>
          </w:tcPr>
          <w:p w14:paraId="3C7E35A8" w14:textId="7BE61DD2" w:rsidR="00C93714" w:rsidRPr="00E21646" w:rsidRDefault="00C93714" w:rsidP="00A21C50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Description</w:t>
            </w:r>
          </w:p>
        </w:tc>
        <w:tc>
          <w:tcPr>
            <w:tcW w:w="1259" w:type="dxa"/>
          </w:tcPr>
          <w:p w14:paraId="56935485" w14:textId="4589BF63" w:rsidR="00C93714" w:rsidRPr="00E21646" w:rsidRDefault="00C93714" w:rsidP="00A21C50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Success Response</w:t>
            </w:r>
          </w:p>
        </w:tc>
        <w:tc>
          <w:tcPr>
            <w:tcW w:w="2714" w:type="dxa"/>
          </w:tcPr>
          <w:p w14:paraId="3D52CBBD" w14:textId="31E7B7B6" w:rsidR="00C93714" w:rsidRPr="00E21646" w:rsidRDefault="00C93714" w:rsidP="00A21C50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Error Response</w:t>
            </w:r>
          </w:p>
        </w:tc>
      </w:tr>
      <w:tr w:rsidR="00E21646" w:rsidRPr="00E21646" w14:paraId="2BDACAC3" w14:textId="77777777" w:rsidTr="006C65D1">
        <w:trPr>
          <w:trHeight w:val="89"/>
        </w:trPr>
        <w:tc>
          <w:tcPr>
            <w:tcW w:w="3739" w:type="dxa"/>
            <w:shd w:val="clear" w:color="auto" w:fill="B4C6E7" w:themeFill="accent1" w:themeFillTint="66"/>
          </w:tcPr>
          <w:p w14:paraId="66D7A3DF" w14:textId="77777777" w:rsidR="005B67D4" w:rsidRPr="00E21646" w:rsidRDefault="005B67D4" w:rsidP="00A21C50">
            <w:pPr>
              <w:spacing w:before="0" w:after="0"/>
              <w:rPr>
                <w:color w:val="auto"/>
              </w:rPr>
            </w:pPr>
          </w:p>
        </w:tc>
        <w:tc>
          <w:tcPr>
            <w:tcW w:w="970" w:type="dxa"/>
            <w:shd w:val="clear" w:color="auto" w:fill="B4C6E7" w:themeFill="accent1" w:themeFillTint="66"/>
          </w:tcPr>
          <w:p w14:paraId="79B6A2A9" w14:textId="77777777" w:rsidR="005B67D4" w:rsidRPr="00E21646" w:rsidRDefault="005B67D4" w:rsidP="00A21C50">
            <w:pPr>
              <w:spacing w:before="0" w:after="0"/>
              <w:rPr>
                <w:color w:val="auto"/>
              </w:rPr>
            </w:pPr>
          </w:p>
        </w:tc>
        <w:tc>
          <w:tcPr>
            <w:tcW w:w="1293" w:type="dxa"/>
            <w:shd w:val="clear" w:color="auto" w:fill="B4C6E7" w:themeFill="accent1" w:themeFillTint="66"/>
          </w:tcPr>
          <w:p w14:paraId="6E8B28E0" w14:textId="09D6D8BB" w:rsidR="005B67D4" w:rsidRPr="00E21646" w:rsidRDefault="005B67D4" w:rsidP="00A21C50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employees</w:t>
            </w:r>
          </w:p>
        </w:tc>
        <w:tc>
          <w:tcPr>
            <w:tcW w:w="1259" w:type="dxa"/>
            <w:shd w:val="clear" w:color="auto" w:fill="B4C6E7" w:themeFill="accent1" w:themeFillTint="66"/>
          </w:tcPr>
          <w:p w14:paraId="6BAC0066" w14:textId="77777777" w:rsidR="005B67D4" w:rsidRPr="00E21646" w:rsidRDefault="005B67D4" w:rsidP="00A21C50">
            <w:pPr>
              <w:spacing w:before="0" w:after="0"/>
              <w:rPr>
                <w:color w:val="auto"/>
              </w:rPr>
            </w:pPr>
          </w:p>
        </w:tc>
        <w:tc>
          <w:tcPr>
            <w:tcW w:w="2714" w:type="dxa"/>
            <w:shd w:val="clear" w:color="auto" w:fill="B4C6E7" w:themeFill="accent1" w:themeFillTint="66"/>
          </w:tcPr>
          <w:p w14:paraId="40983FF7" w14:textId="77777777" w:rsidR="005B67D4" w:rsidRPr="00E21646" w:rsidRDefault="005B67D4" w:rsidP="00A21C50">
            <w:pPr>
              <w:spacing w:before="0" w:after="0"/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</w:pPr>
          </w:p>
        </w:tc>
      </w:tr>
      <w:tr w:rsidR="00E21646" w:rsidRPr="00E21646" w14:paraId="69E35F42" w14:textId="083A5172" w:rsidTr="006C65D1">
        <w:trPr>
          <w:trHeight w:val="89"/>
        </w:trPr>
        <w:tc>
          <w:tcPr>
            <w:tcW w:w="3739" w:type="dxa"/>
          </w:tcPr>
          <w:p w14:paraId="53A24D1D" w14:textId="65F3488C" w:rsidR="00C93714" w:rsidRPr="00E21646" w:rsidRDefault="00C93714" w:rsidP="00A21C50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/api/</w:t>
            </w:r>
            <w:r w:rsidR="00222CE0" w:rsidRPr="00E21646">
              <w:rPr>
                <w:color w:val="auto"/>
              </w:rPr>
              <w:t>v1/</w:t>
            </w:r>
            <w:r w:rsidR="005B67D4" w:rsidRPr="00E21646">
              <w:rPr>
                <w:color w:val="auto"/>
              </w:rPr>
              <w:t>employees</w:t>
            </w:r>
            <w:r w:rsidRPr="00E21646">
              <w:rPr>
                <w:color w:val="auto"/>
              </w:rPr>
              <w:t>/</w:t>
            </w:r>
          </w:p>
        </w:tc>
        <w:tc>
          <w:tcPr>
            <w:tcW w:w="970" w:type="dxa"/>
          </w:tcPr>
          <w:p w14:paraId="14753E8F" w14:textId="77777777" w:rsidR="00C93714" w:rsidRPr="00E21646" w:rsidRDefault="00C93714" w:rsidP="00A21C50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POST</w:t>
            </w:r>
          </w:p>
        </w:tc>
        <w:tc>
          <w:tcPr>
            <w:tcW w:w="1293" w:type="dxa"/>
          </w:tcPr>
          <w:p w14:paraId="70EDB270" w14:textId="362BA536" w:rsidR="00C93714" w:rsidRPr="00E21646" w:rsidRDefault="00C93714" w:rsidP="00A21C50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Add new </w:t>
            </w:r>
            <w:r w:rsidR="005B67D4" w:rsidRPr="00E21646">
              <w:rPr>
                <w:color w:val="auto"/>
              </w:rPr>
              <w:t>employee</w:t>
            </w:r>
            <w:r w:rsidRPr="00E21646">
              <w:rPr>
                <w:color w:val="auto"/>
              </w:rPr>
              <w:t xml:space="preserve"> object in DB</w:t>
            </w:r>
          </w:p>
        </w:tc>
        <w:tc>
          <w:tcPr>
            <w:tcW w:w="1259" w:type="dxa"/>
          </w:tcPr>
          <w:p w14:paraId="19EA1CA0" w14:textId="73CBDFD9" w:rsidR="00C93714" w:rsidRPr="00E21646" w:rsidRDefault="00C93714" w:rsidP="00A21C50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String: </w:t>
            </w:r>
            <w:r w:rsidR="005B67D4" w:rsidRPr="00E21646">
              <w:rPr>
                <w:color w:val="auto"/>
              </w:rPr>
              <w:t>New employee</w:t>
            </w:r>
            <w:r w:rsidR="00DB7E03" w:rsidRPr="00E21646">
              <w:rPr>
                <w:color w:val="auto"/>
              </w:rPr>
              <w:t xml:space="preserve"> </w:t>
            </w:r>
            <w:r w:rsidR="005B67D4" w:rsidRPr="00E21646">
              <w:rPr>
                <w:color w:val="auto"/>
              </w:rPr>
              <w:t>added</w:t>
            </w:r>
            <w:r w:rsidR="00DB7E03" w:rsidRPr="00E21646">
              <w:rPr>
                <w:color w:val="auto"/>
              </w:rPr>
              <w:t xml:space="preserve"> Successfully</w:t>
            </w:r>
          </w:p>
        </w:tc>
        <w:tc>
          <w:tcPr>
            <w:tcW w:w="2714" w:type="dxa"/>
          </w:tcPr>
          <w:p w14:paraId="40532961" w14:textId="4B12568E" w:rsidR="00C93714" w:rsidRPr="00E21646" w:rsidRDefault="00576150" w:rsidP="00A21C50">
            <w:pPr>
              <w:spacing w:before="0" w:after="0"/>
              <w:rPr>
                <w:color w:val="auto"/>
              </w:rPr>
            </w:pPr>
            <w:r w:rsidRPr="00E21646"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  <w:t>{"timeStamp":"</w:t>
            </w:r>
            <w:r w:rsidRPr="00E21646">
              <w:rPr>
                <w:rStyle w:val="s"/>
                <w:color w:val="auto"/>
              </w:rPr>
              <w:t>2023-06-08</w:t>
            </w:r>
            <w:r w:rsidRPr="00E21646"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  <w:t>",</w:t>
            </w:r>
            <w:r w:rsidR="00476235" w:rsidRPr="00E21646"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  <w:t xml:space="preserve"> </w:t>
            </w:r>
            <w:r w:rsidRPr="00E21646"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  <w:t>"message":</w:t>
            </w:r>
            <w:r w:rsidR="00F51989" w:rsidRPr="00E21646"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  <w:t xml:space="preserve"> </w:t>
            </w:r>
            <w:r w:rsidRPr="00E21646"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  <w:t>"</w:t>
            </w:r>
            <w:r w:rsidRPr="00E21646">
              <w:rPr>
                <w:rStyle w:val="s"/>
                <w:color w:val="auto"/>
              </w:rPr>
              <w:t>Validation failed …”</w:t>
            </w:r>
            <w:r w:rsidRPr="00E21646"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  <w:t>}</w:t>
            </w:r>
          </w:p>
        </w:tc>
      </w:tr>
      <w:tr w:rsidR="00E21646" w:rsidRPr="00E21646" w14:paraId="650531C9" w14:textId="77777777" w:rsidTr="006C65D1">
        <w:trPr>
          <w:trHeight w:val="177"/>
        </w:trPr>
        <w:tc>
          <w:tcPr>
            <w:tcW w:w="3739" w:type="dxa"/>
          </w:tcPr>
          <w:p w14:paraId="55B3241E" w14:textId="6D75CDC2" w:rsidR="006C35B1" w:rsidRPr="00E21646" w:rsidRDefault="006C35B1" w:rsidP="006C35B1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/api/v1/employees/</w:t>
            </w:r>
          </w:p>
        </w:tc>
        <w:tc>
          <w:tcPr>
            <w:tcW w:w="970" w:type="dxa"/>
          </w:tcPr>
          <w:p w14:paraId="547D816B" w14:textId="22AACABA" w:rsidR="006C35B1" w:rsidRPr="00E21646" w:rsidRDefault="006C35B1" w:rsidP="006C35B1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GET</w:t>
            </w:r>
          </w:p>
        </w:tc>
        <w:tc>
          <w:tcPr>
            <w:tcW w:w="1293" w:type="dxa"/>
          </w:tcPr>
          <w:p w14:paraId="6DDABCA3" w14:textId="3F85172D" w:rsidR="006C35B1" w:rsidRPr="00E21646" w:rsidRDefault="00942FDA" w:rsidP="006C35B1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Fetch all</w:t>
            </w:r>
            <w:r w:rsidR="006C35B1" w:rsidRPr="00E21646">
              <w:rPr>
                <w:color w:val="auto"/>
              </w:rPr>
              <w:t xml:space="preserve"> </w:t>
            </w:r>
            <w:r w:rsidR="00287BEC" w:rsidRPr="00E21646">
              <w:rPr>
                <w:color w:val="auto"/>
              </w:rPr>
              <w:t>employees</w:t>
            </w:r>
            <w:r w:rsidR="006C35B1" w:rsidRPr="00E21646">
              <w:rPr>
                <w:color w:val="auto"/>
              </w:rPr>
              <w:t>.</w:t>
            </w:r>
          </w:p>
        </w:tc>
        <w:tc>
          <w:tcPr>
            <w:tcW w:w="1259" w:type="dxa"/>
          </w:tcPr>
          <w:p w14:paraId="7B83A017" w14:textId="461EDCE8" w:rsidR="006C35B1" w:rsidRPr="00E21646" w:rsidRDefault="00942FDA" w:rsidP="006C35B1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Collection of employees</w:t>
            </w:r>
          </w:p>
        </w:tc>
        <w:tc>
          <w:tcPr>
            <w:tcW w:w="2714" w:type="dxa"/>
          </w:tcPr>
          <w:p w14:paraId="03A17B56" w14:textId="342F6EC9" w:rsidR="006C35B1" w:rsidRPr="00E21646" w:rsidRDefault="006C35B1" w:rsidP="006C35B1">
            <w:pPr>
              <w:spacing w:before="0" w:after="0"/>
              <w:rPr>
                <w:color w:val="auto"/>
              </w:rPr>
            </w:pPr>
          </w:p>
        </w:tc>
      </w:tr>
      <w:tr w:rsidR="00E21646" w:rsidRPr="00E21646" w14:paraId="7F6EBC5C" w14:textId="0E0B1732" w:rsidTr="006C65D1">
        <w:trPr>
          <w:trHeight w:val="177"/>
        </w:trPr>
        <w:tc>
          <w:tcPr>
            <w:tcW w:w="3739" w:type="dxa"/>
          </w:tcPr>
          <w:p w14:paraId="52CA4875" w14:textId="5B9E8E27" w:rsidR="006C35B1" w:rsidRPr="00E21646" w:rsidRDefault="006C35B1" w:rsidP="006C35B1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/</w:t>
            </w:r>
            <w:proofErr w:type="spellStart"/>
            <w:r w:rsidRPr="00E21646">
              <w:rPr>
                <w:color w:val="auto"/>
              </w:rPr>
              <w:t>api</w:t>
            </w:r>
            <w:proofErr w:type="spellEnd"/>
            <w:r w:rsidRPr="00E21646">
              <w:rPr>
                <w:color w:val="auto"/>
              </w:rPr>
              <w:t>/v1/employees/</w:t>
            </w:r>
            <w:proofErr w:type="spellStart"/>
            <w:r w:rsidRPr="00E21646">
              <w:rPr>
                <w:color w:val="auto"/>
              </w:rPr>
              <w:t>lastname</w:t>
            </w:r>
            <w:proofErr w:type="spellEnd"/>
            <w:r w:rsidRPr="00E21646">
              <w:rPr>
                <w:color w:val="auto"/>
              </w:rPr>
              <w:t>/{ln}</w:t>
            </w:r>
          </w:p>
        </w:tc>
        <w:tc>
          <w:tcPr>
            <w:tcW w:w="970" w:type="dxa"/>
          </w:tcPr>
          <w:p w14:paraId="354A9668" w14:textId="75223E0A" w:rsidR="006C35B1" w:rsidRPr="00E21646" w:rsidRDefault="006C35B1" w:rsidP="006C35B1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GET</w:t>
            </w:r>
          </w:p>
        </w:tc>
        <w:tc>
          <w:tcPr>
            <w:tcW w:w="1293" w:type="dxa"/>
          </w:tcPr>
          <w:p w14:paraId="0978EED3" w14:textId="4A5B278A" w:rsidR="006C35B1" w:rsidRPr="00E21646" w:rsidRDefault="006C35B1" w:rsidP="006C35B1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Search Employee by Last Name</w:t>
            </w:r>
          </w:p>
        </w:tc>
        <w:tc>
          <w:tcPr>
            <w:tcW w:w="1259" w:type="dxa"/>
          </w:tcPr>
          <w:p w14:paraId="7ABEE0BB" w14:textId="65227F8D" w:rsidR="006C35B1" w:rsidRPr="00E21646" w:rsidRDefault="006C35B1" w:rsidP="006C35B1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Collection of employees</w:t>
            </w:r>
          </w:p>
        </w:tc>
        <w:tc>
          <w:tcPr>
            <w:tcW w:w="2714" w:type="dxa"/>
          </w:tcPr>
          <w:p w14:paraId="5A858B4A" w14:textId="74C33AB1" w:rsidR="006C35B1" w:rsidRPr="00E21646" w:rsidRDefault="006C35B1" w:rsidP="006C35B1">
            <w:pPr>
              <w:spacing w:before="0" w:after="0"/>
              <w:rPr>
                <w:color w:val="auto"/>
              </w:rPr>
            </w:pPr>
          </w:p>
        </w:tc>
      </w:tr>
      <w:tr w:rsidR="00E21646" w:rsidRPr="00E21646" w14:paraId="468D4D9A" w14:textId="50777727" w:rsidTr="006C65D1">
        <w:trPr>
          <w:trHeight w:val="177"/>
        </w:trPr>
        <w:tc>
          <w:tcPr>
            <w:tcW w:w="3739" w:type="dxa"/>
          </w:tcPr>
          <w:p w14:paraId="563D1FF7" w14:textId="74217F45" w:rsidR="006C35B1" w:rsidRPr="00DC5BFC" w:rsidRDefault="006C35B1" w:rsidP="006C35B1">
            <w:pPr>
              <w:spacing w:before="0" w:after="0"/>
              <w:rPr>
                <w:strike/>
                <w:color w:val="auto"/>
              </w:rPr>
            </w:pPr>
            <w:r w:rsidRPr="00DC5BFC">
              <w:rPr>
                <w:strike/>
                <w:color w:val="auto"/>
              </w:rPr>
              <w:t>/</w:t>
            </w:r>
            <w:proofErr w:type="spellStart"/>
            <w:r w:rsidRPr="00DC5BFC">
              <w:rPr>
                <w:strike/>
                <w:color w:val="auto"/>
              </w:rPr>
              <w:t>api</w:t>
            </w:r>
            <w:proofErr w:type="spellEnd"/>
            <w:r w:rsidRPr="00DC5BFC">
              <w:rPr>
                <w:strike/>
                <w:color w:val="auto"/>
              </w:rPr>
              <w:t>/v1/employees/</w:t>
            </w:r>
            <w:proofErr w:type="spellStart"/>
            <w:r w:rsidRPr="00DC5BFC">
              <w:rPr>
                <w:strike/>
                <w:color w:val="auto"/>
              </w:rPr>
              <w:t>firstname</w:t>
            </w:r>
            <w:proofErr w:type="spellEnd"/>
            <w:r w:rsidRPr="00DC5BFC">
              <w:rPr>
                <w:strike/>
                <w:color w:val="auto"/>
              </w:rPr>
              <w:t>/{</w:t>
            </w:r>
            <w:proofErr w:type="spellStart"/>
            <w:r w:rsidRPr="00DC5BFC">
              <w:rPr>
                <w:strike/>
                <w:color w:val="auto"/>
              </w:rPr>
              <w:t>fn</w:t>
            </w:r>
            <w:proofErr w:type="spellEnd"/>
            <w:r w:rsidRPr="00DC5BFC">
              <w:rPr>
                <w:strike/>
                <w:color w:val="auto"/>
              </w:rPr>
              <w:t>}</w:t>
            </w:r>
          </w:p>
        </w:tc>
        <w:tc>
          <w:tcPr>
            <w:tcW w:w="970" w:type="dxa"/>
          </w:tcPr>
          <w:p w14:paraId="02001B07" w14:textId="3C417C5F" w:rsidR="006C35B1" w:rsidRPr="00DC5BFC" w:rsidRDefault="006C35B1" w:rsidP="006C35B1">
            <w:pPr>
              <w:spacing w:before="0" w:after="0"/>
              <w:rPr>
                <w:strike/>
                <w:color w:val="auto"/>
              </w:rPr>
            </w:pPr>
            <w:r w:rsidRPr="00DC5BFC">
              <w:rPr>
                <w:strike/>
                <w:color w:val="auto"/>
              </w:rPr>
              <w:t>GET</w:t>
            </w:r>
          </w:p>
        </w:tc>
        <w:tc>
          <w:tcPr>
            <w:tcW w:w="1293" w:type="dxa"/>
          </w:tcPr>
          <w:p w14:paraId="59199C48" w14:textId="3B882275" w:rsidR="006C35B1" w:rsidRPr="00DC5BFC" w:rsidRDefault="006C35B1" w:rsidP="006C35B1">
            <w:pPr>
              <w:spacing w:before="0" w:after="0"/>
              <w:rPr>
                <w:strike/>
                <w:color w:val="auto"/>
              </w:rPr>
            </w:pPr>
            <w:r w:rsidRPr="00DC5BFC">
              <w:rPr>
                <w:strike/>
                <w:color w:val="auto"/>
              </w:rPr>
              <w:t>Search employees by First Name</w:t>
            </w:r>
          </w:p>
        </w:tc>
        <w:tc>
          <w:tcPr>
            <w:tcW w:w="1259" w:type="dxa"/>
          </w:tcPr>
          <w:p w14:paraId="0F45A4CF" w14:textId="49BC3735" w:rsidR="006C35B1" w:rsidRPr="00DC5BFC" w:rsidRDefault="006C35B1" w:rsidP="006C35B1">
            <w:pPr>
              <w:spacing w:before="0" w:after="0"/>
              <w:rPr>
                <w:strike/>
                <w:color w:val="auto"/>
              </w:rPr>
            </w:pPr>
            <w:r w:rsidRPr="00DC5BFC">
              <w:rPr>
                <w:strike/>
                <w:color w:val="auto"/>
              </w:rPr>
              <w:t>Collection of employees</w:t>
            </w:r>
          </w:p>
        </w:tc>
        <w:tc>
          <w:tcPr>
            <w:tcW w:w="2714" w:type="dxa"/>
          </w:tcPr>
          <w:p w14:paraId="1222F7F3" w14:textId="77777777" w:rsidR="006C35B1" w:rsidRPr="00DC5BFC" w:rsidRDefault="006C35B1" w:rsidP="006C35B1">
            <w:pPr>
              <w:spacing w:before="0" w:after="0"/>
              <w:rPr>
                <w:strike/>
                <w:color w:val="auto"/>
              </w:rPr>
            </w:pPr>
          </w:p>
        </w:tc>
      </w:tr>
      <w:tr w:rsidR="00E21646" w:rsidRPr="00E21646" w14:paraId="1CAB7966" w14:textId="4C312A3E" w:rsidTr="006C65D1">
        <w:trPr>
          <w:trHeight w:val="177"/>
        </w:trPr>
        <w:tc>
          <w:tcPr>
            <w:tcW w:w="3739" w:type="dxa"/>
          </w:tcPr>
          <w:p w14:paraId="35E6D673" w14:textId="7FBDBD64" w:rsidR="006C35B1" w:rsidRPr="00E21646" w:rsidRDefault="006C35B1" w:rsidP="006C35B1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/</w:t>
            </w:r>
            <w:proofErr w:type="spellStart"/>
            <w:r w:rsidRPr="00E21646">
              <w:rPr>
                <w:color w:val="auto"/>
              </w:rPr>
              <w:t>api</w:t>
            </w:r>
            <w:proofErr w:type="spellEnd"/>
            <w:r w:rsidRPr="00E21646">
              <w:rPr>
                <w:color w:val="auto"/>
              </w:rPr>
              <w:t>/v1/employees/</w:t>
            </w:r>
            <w:proofErr w:type="spellStart"/>
            <w:r w:rsidRPr="00E21646">
              <w:rPr>
                <w:color w:val="auto"/>
              </w:rPr>
              <w:t>lastname</w:t>
            </w:r>
            <w:proofErr w:type="spellEnd"/>
            <w:r w:rsidRPr="00E21646">
              <w:rPr>
                <w:color w:val="auto"/>
              </w:rPr>
              <w:t>/{</w:t>
            </w:r>
            <w:proofErr w:type="spellStart"/>
            <w:r w:rsidR="00A2246B" w:rsidRPr="00E21646">
              <w:rPr>
                <w:color w:val="auto"/>
              </w:rPr>
              <w:t>empno</w:t>
            </w:r>
            <w:proofErr w:type="spellEnd"/>
            <w:r w:rsidRPr="00E21646">
              <w:rPr>
                <w:color w:val="auto"/>
              </w:rPr>
              <w:t>}</w:t>
            </w:r>
          </w:p>
        </w:tc>
        <w:tc>
          <w:tcPr>
            <w:tcW w:w="970" w:type="dxa"/>
          </w:tcPr>
          <w:p w14:paraId="73BDDAE2" w14:textId="55AB4BFB" w:rsidR="006C35B1" w:rsidRPr="00E21646" w:rsidRDefault="006C35B1" w:rsidP="006C35B1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PUT</w:t>
            </w:r>
          </w:p>
        </w:tc>
        <w:tc>
          <w:tcPr>
            <w:tcW w:w="1293" w:type="dxa"/>
          </w:tcPr>
          <w:p w14:paraId="5582F986" w14:textId="1B965FFA" w:rsidR="006C35B1" w:rsidRPr="00E21646" w:rsidRDefault="006C35B1" w:rsidP="006C35B1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Update Last Name of an employee</w:t>
            </w:r>
            <w:r w:rsidR="00A2246B" w:rsidRPr="00E21646">
              <w:rPr>
                <w:color w:val="auto"/>
              </w:rPr>
              <w:t xml:space="preserve"> given </w:t>
            </w:r>
            <w:proofErr w:type="spellStart"/>
            <w:r w:rsidR="00A2246B" w:rsidRPr="00E21646">
              <w:rPr>
                <w:color w:val="auto"/>
              </w:rPr>
              <w:t>empno</w:t>
            </w:r>
            <w:proofErr w:type="spellEnd"/>
          </w:p>
        </w:tc>
        <w:tc>
          <w:tcPr>
            <w:tcW w:w="1259" w:type="dxa"/>
          </w:tcPr>
          <w:p w14:paraId="0DFC4EF7" w14:textId="17F58D57" w:rsidR="006C35B1" w:rsidRPr="00E21646" w:rsidRDefault="006C35B1" w:rsidP="006C35B1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Employee</w:t>
            </w:r>
          </w:p>
        </w:tc>
        <w:tc>
          <w:tcPr>
            <w:tcW w:w="2714" w:type="dxa"/>
          </w:tcPr>
          <w:p w14:paraId="152E6F35" w14:textId="198F730F" w:rsidR="006C35B1" w:rsidRPr="00E21646" w:rsidRDefault="006C35B1" w:rsidP="006C35B1">
            <w:pPr>
              <w:spacing w:before="0" w:after="0"/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</w:pPr>
            <w:r w:rsidRPr="00E21646"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  <w:t>{"timeStamp":"</w:t>
            </w:r>
            <w:r w:rsidRPr="00E21646">
              <w:rPr>
                <w:rStyle w:val="s"/>
                <w:color w:val="auto"/>
              </w:rPr>
              <w:t>2023-06-08</w:t>
            </w:r>
            <w:r w:rsidRPr="00E21646"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  <w:t>", "message": "</w:t>
            </w:r>
            <w:r w:rsidRPr="00E21646">
              <w:rPr>
                <w:rStyle w:val="s"/>
                <w:color w:val="auto"/>
              </w:rPr>
              <w:t>Validation failed …”</w:t>
            </w:r>
            <w:r w:rsidRPr="00E21646"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  <w:t>}</w:t>
            </w:r>
          </w:p>
        </w:tc>
      </w:tr>
      <w:tr w:rsidR="00E21646" w:rsidRPr="00E21646" w14:paraId="37E398E7" w14:textId="3FE1DB58" w:rsidTr="006C65D1">
        <w:trPr>
          <w:trHeight w:val="177"/>
        </w:trPr>
        <w:tc>
          <w:tcPr>
            <w:tcW w:w="3739" w:type="dxa"/>
          </w:tcPr>
          <w:p w14:paraId="795D1139" w14:textId="01F39781" w:rsidR="006C35B1" w:rsidRPr="0048759D" w:rsidRDefault="006C35B1" w:rsidP="006C35B1">
            <w:pPr>
              <w:spacing w:before="0" w:after="0"/>
              <w:rPr>
                <w:bCs/>
                <w:strike/>
                <w:color w:val="auto"/>
              </w:rPr>
            </w:pPr>
            <w:r w:rsidRPr="0048759D">
              <w:rPr>
                <w:strike/>
                <w:color w:val="auto"/>
              </w:rPr>
              <w:t>/</w:t>
            </w:r>
            <w:proofErr w:type="spellStart"/>
            <w:r w:rsidRPr="0048759D">
              <w:rPr>
                <w:strike/>
                <w:color w:val="auto"/>
              </w:rPr>
              <w:t>api</w:t>
            </w:r>
            <w:proofErr w:type="spellEnd"/>
            <w:r w:rsidRPr="0048759D">
              <w:rPr>
                <w:strike/>
                <w:color w:val="auto"/>
              </w:rPr>
              <w:t>/v1/employees /</w:t>
            </w:r>
            <w:proofErr w:type="spellStart"/>
            <w:r w:rsidRPr="0048759D">
              <w:rPr>
                <w:strike/>
                <w:color w:val="auto"/>
              </w:rPr>
              <w:t>firstname</w:t>
            </w:r>
            <w:proofErr w:type="spellEnd"/>
            <w:r w:rsidRPr="0048759D">
              <w:rPr>
                <w:strike/>
                <w:color w:val="auto"/>
              </w:rPr>
              <w:t>/{</w:t>
            </w:r>
            <w:proofErr w:type="spellStart"/>
            <w:r w:rsidR="00A2246B" w:rsidRPr="0048759D">
              <w:rPr>
                <w:strike/>
                <w:color w:val="auto"/>
              </w:rPr>
              <w:t>empno</w:t>
            </w:r>
            <w:proofErr w:type="spellEnd"/>
            <w:r w:rsidRPr="0048759D">
              <w:rPr>
                <w:strike/>
                <w:color w:val="auto"/>
              </w:rPr>
              <w:t>}</w:t>
            </w:r>
          </w:p>
        </w:tc>
        <w:tc>
          <w:tcPr>
            <w:tcW w:w="970" w:type="dxa"/>
          </w:tcPr>
          <w:p w14:paraId="026AA961" w14:textId="48C28C46" w:rsidR="006C35B1" w:rsidRPr="0048759D" w:rsidRDefault="006C35B1" w:rsidP="006C35B1">
            <w:pPr>
              <w:spacing w:before="0" w:after="0"/>
              <w:rPr>
                <w:bCs/>
                <w:strike/>
                <w:color w:val="auto"/>
              </w:rPr>
            </w:pPr>
            <w:r w:rsidRPr="0048759D">
              <w:rPr>
                <w:strike/>
                <w:color w:val="auto"/>
              </w:rPr>
              <w:t>PUT</w:t>
            </w:r>
          </w:p>
        </w:tc>
        <w:tc>
          <w:tcPr>
            <w:tcW w:w="1293" w:type="dxa"/>
          </w:tcPr>
          <w:p w14:paraId="50F0907B" w14:textId="182783E0" w:rsidR="006C35B1" w:rsidRPr="0048759D" w:rsidRDefault="006C35B1" w:rsidP="006C35B1">
            <w:pPr>
              <w:spacing w:before="0" w:after="0"/>
              <w:rPr>
                <w:bCs/>
                <w:strike/>
                <w:color w:val="auto"/>
              </w:rPr>
            </w:pPr>
            <w:r w:rsidRPr="0048759D">
              <w:rPr>
                <w:strike/>
                <w:color w:val="auto"/>
              </w:rPr>
              <w:t>Update First Name of an employee</w:t>
            </w:r>
            <w:r w:rsidR="00A2246B" w:rsidRPr="0048759D">
              <w:rPr>
                <w:strike/>
                <w:color w:val="auto"/>
              </w:rPr>
              <w:t xml:space="preserve"> given </w:t>
            </w:r>
            <w:proofErr w:type="spellStart"/>
            <w:r w:rsidR="00A2246B" w:rsidRPr="0048759D">
              <w:rPr>
                <w:strike/>
                <w:color w:val="auto"/>
              </w:rPr>
              <w:t>empno</w:t>
            </w:r>
            <w:proofErr w:type="spellEnd"/>
          </w:p>
        </w:tc>
        <w:tc>
          <w:tcPr>
            <w:tcW w:w="1259" w:type="dxa"/>
          </w:tcPr>
          <w:p w14:paraId="61BF8E1D" w14:textId="4E3CDC79" w:rsidR="006C35B1" w:rsidRPr="0048759D" w:rsidRDefault="006C35B1" w:rsidP="006C35B1">
            <w:pPr>
              <w:spacing w:before="0" w:after="0"/>
              <w:rPr>
                <w:strike/>
                <w:color w:val="auto"/>
              </w:rPr>
            </w:pPr>
            <w:r w:rsidRPr="0048759D">
              <w:rPr>
                <w:strike/>
                <w:color w:val="auto"/>
              </w:rPr>
              <w:t>Employee</w:t>
            </w:r>
          </w:p>
        </w:tc>
        <w:tc>
          <w:tcPr>
            <w:tcW w:w="2714" w:type="dxa"/>
          </w:tcPr>
          <w:p w14:paraId="56A8912A" w14:textId="0FABF22F" w:rsidR="006C35B1" w:rsidRPr="0048759D" w:rsidRDefault="00287BEC" w:rsidP="006C35B1">
            <w:pPr>
              <w:spacing w:before="0" w:after="0"/>
              <w:rPr>
                <w:strike/>
                <w:color w:val="auto"/>
              </w:rPr>
            </w:pPr>
            <w:r w:rsidRPr="0048759D">
              <w:rPr>
                <w:rStyle w:val="b"/>
                <w:rFonts w:ascii="Courier New" w:hAnsi="Courier New" w:cs="Courier New"/>
                <w:strike/>
                <w:color w:val="auto"/>
                <w:shd w:val="clear" w:color="auto" w:fill="FFFFFF"/>
              </w:rPr>
              <w:t>{"timeStamp":"</w:t>
            </w:r>
            <w:r w:rsidRPr="0048759D">
              <w:rPr>
                <w:rStyle w:val="s"/>
                <w:strike/>
                <w:color w:val="auto"/>
              </w:rPr>
              <w:t>2023-06-08</w:t>
            </w:r>
            <w:r w:rsidRPr="0048759D">
              <w:rPr>
                <w:rStyle w:val="b"/>
                <w:rFonts w:ascii="Courier New" w:hAnsi="Courier New" w:cs="Courier New"/>
                <w:strike/>
                <w:color w:val="auto"/>
                <w:shd w:val="clear" w:color="auto" w:fill="FFFFFF"/>
              </w:rPr>
              <w:t>", "message": "</w:t>
            </w:r>
            <w:r w:rsidRPr="0048759D">
              <w:rPr>
                <w:rStyle w:val="s"/>
                <w:strike/>
                <w:color w:val="auto"/>
              </w:rPr>
              <w:t>Validation failed …”</w:t>
            </w:r>
            <w:r w:rsidRPr="0048759D">
              <w:rPr>
                <w:rStyle w:val="b"/>
                <w:rFonts w:ascii="Courier New" w:hAnsi="Courier New" w:cs="Courier New"/>
                <w:strike/>
                <w:color w:val="auto"/>
                <w:shd w:val="clear" w:color="auto" w:fill="FFFFFF"/>
              </w:rPr>
              <w:t>}</w:t>
            </w:r>
          </w:p>
        </w:tc>
      </w:tr>
      <w:tr w:rsidR="00B240AE" w:rsidRPr="00E21646" w14:paraId="52F2723A" w14:textId="77777777" w:rsidTr="006C65D1">
        <w:trPr>
          <w:trHeight w:val="177"/>
        </w:trPr>
        <w:tc>
          <w:tcPr>
            <w:tcW w:w="3739" w:type="dxa"/>
          </w:tcPr>
          <w:p w14:paraId="0073B283" w14:textId="6BB18E10" w:rsidR="00B240AE" w:rsidRPr="0048759D" w:rsidRDefault="00B240AE" w:rsidP="006C35B1">
            <w:pPr>
              <w:spacing w:before="0" w:after="0"/>
              <w:rPr>
                <w:strike/>
              </w:rPr>
            </w:pPr>
            <w:r w:rsidRPr="0048759D">
              <w:rPr>
                <w:strike/>
                <w:color w:val="auto"/>
              </w:rPr>
              <w:t>/</w:t>
            </w:r>
            <w:proofErr w:type="spellStart"/>
            <w:r w:rsidRPr="0048759D">
              <w:rPr>
                <w:strike/>
                <w:color w:val="auto"/>
              </w:rPr>
              <w:t>api</w:t>
            </w:r>
            <w:proofErr w:type="spellEnd"/>
            <w:r w:rsidRPr="0048759D">
              <w:rPr>
                <w:strike/>
                <w:color w:val="auto"/>
              </w:rPr>
              <w:t>/v1/employees /</w:t>
            </w:r>
            <w:proofErr w:type="spellStart"/>
            <w:r w:rsidRPr="0048759D">
              <w:rPr>
                <w:strike/>
                <w:color w:val="auto"/>
              </w:rPr>
              <w:t>hiredate</w:t>
            </w:r>
            <w:proofErr w:type="spellEnd"/>
            <w:r w:rsidRPr="0048759D">
              <w:rPr>
                <w:strike/>
                <w:color w:val="auto"/>
              </w:rPr>
              <w:t>/{</w:t>
            </w:r>
            <w:proofErr w:type="spellStart"/>
            <w:r w:rsidRPr="0048759D">
              <w:rPr>
                <w:strike/>
                <w:color w:val="auto"/>
              </w:rPr>
              <w:t>empno</w:t>
            </w:r>
            <w:proofErr w:type="spellEnd"/>
            <w:r w:rsidRPr="0048759D">
              <w:rPr>
                <w:strike/>
                <w:color w:val="auto"/>
              </w:rPr>
              <w:t>}</w:t>
            </w:r>
          </w:p>
        </w:tc>
        <w:tc>
          <w:tcPr>
            <w:tcW w:w="970" w:type="dxa"/>
          </w:tcPr>
          <w:p w14:paraId="7193EC7B" w14:textId="1C3182E4" w:rsidR="00B240AE" w:rsidRPr="0048759D" w:rsidRDefault="00B240AE" w:rsidP="006C35B1">
            <w:pPr>
              <w:spacing w:before="0" w:after="0"/>
              <w:rPr>
                <w:strike/>
              </w:rPr>
            </w:pPr>
            <w:r w:rsidRPr="0048759D">
              <w:rPr>
                <w:strike/>
              </w:rPr>
              <w:t>PUT</w:t>
            </w:r>
          </w:p>
        </w:tc>
        <w:tc>
          <w:tcPr>
            <w:tcW w:w="1293" w:type="dxa"/>
          </w:tcPr>
          <w:p w14:paraId="52E420EC" w14:textId="3C3104B2" w:rsidR="00B240AE" w:rsidRPr="0048759D" w:rsidRDefault="00B240AE" w:rsidP="006C35B1">
            <w:pPr>
              <w:spacing w:before="0" w:after="0"/>
              <w:rPr>
                <w:strike/>
              </w:rPr>
            </w:pPr>
            <w:r w:rsidRPr="0048759D">
              <w:rPr>
                <w:strike/>
              </w:rPr>
              <w:t xml:space="preserve">Update </w:t>
            </w:r>
            <w:proofErr w:type="spellStart"/>
            <w:r w:rsidRPr="0048759D">
              <w:rPr>
                <w:strike/>
              </w:rPr>
              <w:t>hiredate</w:t>
            </w:r>
            <w:proofErr w:type="spellEnd"/>
            <w:r w:rsidRPr="0048759D">
              <w:rPr>
                <w:strike/>
              </w:rPr>
              <w:t xml:space="preserve"> for given </w:t>
            </w:r>
            <w:proofErr w:type="spellStart"/>
            <w:r w:rsidRPr="0048759D">
              <w:rPr>
                <w:strike/>
              </w:rPr>
              <w:t>empno</w:t>
            </w:r>
            <w:proofErr w:type="spellEnd"/>
          </w:p>
        </w:tc>
        <w:tc>
          <w:tcPr>
            <w:tcW w:w="1259" w:type="dxa"/>
          </w:tcPr>
          <w:p w14:paraId="14CFD4E1" w14:textId="4176F583" w:rsidR="00B240AE" w:rsidRPr="0048759D" w:rsidRDefault="00B240AE" w:rsidP="006C35B1">
            <w:pPr>
              <w:spacing w:before="0" w:after="0"/>
              <w:rPr>
                <w:strike/>
              </w:rPr>
            </w:pPr>
            <w:r w:rsidRPr="0048759D">
              <w:rPr>
                <w:strike/>
                <w:color w:val="auto"/>
              </w:rPr>
              <w:t>Updated Employee</w:t>
            </w:r>
          </w:p>
        </w:tc>
        <w:tc>
          <w:tcPr>
            <w:tcW w:w="2714" w:type="dxa"/>
          </w:tcPr>
          <w:p w14:paraId="4C213D0C" w14:textId="77777777" w:rsidR="00B240AE" w:rsidRPr="0048759D" w:rsidRDefault="00537FF9" w:rsidP="006C35B1">
            <w:pPr>
              <w:spacing w:before="0" w:after="0"/>
              <w:rPr>
                <w:rStyle w:val="b"/>
                <w:rFonts w:ascii="Courier New" w:hAnsi="Courier New" w:cs="Courier New"/>
                <w:strike/>
                <w:color w:val="00B050"/>
                <w:shd w:val="clear" w:color="auto" w:fill="FFFFFF"/>
              </w:rPr>
            </w:pPr>
            <w:r w:rsidRPr="0048759D">
              <w:rPr>
                <w:rStyle w:val="b"/>
                <w:rFonts w:ascii="Courier New" w:hAnsi="Courier New" w:cs="Courier New"/>
                <w:strike/>
                <w:color w:val="00B050"/>
                <w:shd w:val="clear" w:color="auto" w:fill="FFFFFF"/>
              </w:rPr>
              <w:t>{"timeStamp":"</w:t>
            </w:r>
            <w:r w:rsidRPr="0048759D">
              <w:rPr>
                <w:rStyle w:val="s"/>
                <w:strike/>
                <w:color w:val="00B050"/>
              </w:rPr>
              <w:t>2023-06-08</w:t>
            </w:r>
            <w:r w:rsidRPr="0048759D">
              <w:rPr>
                <w:rStyle w:val="b"/>
                <w:rFonts w:ascii="Courier New" w:hAnsi="Courier New" w:cs="Courier New"/>
                <w:strike/>
                <w:color w:val="00B050"/>
                <w:shd w:val="clear" w:color="auto" w:fill="FFFFFF"/>
              </w:rPr>
              <w:t>", "message": "</w:t>
            </w:r>
            <w:r w:rsidRPr="0048759D">
              <w:rPr>
                <w:rStyle w:val="s"/>
                <w:strike/>
                <w:color w:val="00B050"/>
              </w:rPr>
              <w:t>Validation failed …”</w:t>
            </w:r>
            <w:r w:rsidRPr="0048759D">
              <w:rPr>
                <w:rStyle w:val="b"/>
                <w:rFonts w:ascii="Courier New" w:hAnsi="Courier New" w:cs="Courier New"/>
                <w:strike/>
                <w:color w:val="00B050"/>
                <w:shd w:val="clear" w:color="auto" w:fill="FFFFFF"/>
              </w:rPr>
              <w:t>}</w:t>
            </w:r>
          </w:p>
          <w:p w14:paraId="042678BC" w14:textId="501B35F0" w:rsidR="00537FF9" w:rsidRPr="0048759D" w:rsidRDefault="00537FF9" w:rsidP="006C35B1">
            <w:pPr>
              <w:spacing w:before="0" w:after="0"/>
              <w:rPr>
                <w:rStyle w:val="b"/>
                <w:rFonts w:ascii="Courier New" w:hAnsi="Courier New" w:cs="Courier New"/>
                <w:strike/>
                <w:shd w:val="clear" w:color="auto" w:fill="FFFFFF"/>
              </w:rPr>
            </w:pPr>
          </w:p>
        </w:tc>
      </w:tr>
      <w:tr w:rsidR="00B240AE" w:rsidRPr="00E21646" w14:paraId="22A233A6" w14:textId="77777777" w:rsidTr="006C65D1">
        <w:trPr>
          <w:trHeight w:val="177"/>
        </w:trPr>
        <w:tc>
          <w:tcPr>
            <w:tcW w:w="3739" w:type="dxa"/>
          </w:tcPr>
          <w:p w14:paraId="34B2EF06" w14:textId="593C600D" w:rsidR="00B240AE" w:rsidRPr="0048759D" w:rsidRDefault="00B240AE" w:rsidP="006C35B1">
            <w:pPr>
              <w:spacing w:before="0" w:after="0"/>
              <w:rPr>
                <w:strike/>
              </w:rPr>
            </w:pPr>
            <w:r w:rsidRPr="0048759D">
              <w:rPr>
                <w:strike/>
                <w:color w:val="auto"/>
              </w:rPr>
              <w:t>/</w:t>
            </w:r>
            <w:proofErr w:type="spellStart"/>
            <w:r w:rsidRPr="0048759D">
              <w:rPr>
                <w:strike/>
                <w:color w:val="auto"/>
              </w:rPr>
              <w:t>api</w:t>
            </w:r>
            <w:proofErr w:type="spellEnd"/>
            <w:r w:rsidRPr="0048759D">
              <w:rPr>
                <w:strike/>
                <w:color w:val="auto"/>
              </w:rPr>
              <w:t>/v1/employees /birthdate/{</w:t>
            </w:r>
            <w:proofErr w:type="spellStart"/>
            <w:r w:rsidRPr="0048759D">
              <w:rPr>
                <w:strike/>
                <w:color w:val="auto"/>
              </w:rPr>
              <w:t>empno</w:t>
            </w:r>
            <w:proofErr w:type="spellEnd"/>
            <w:r w:rsidRPr="0048759D">
              <w:rPr>
                <w:strike/>
                <w:color w:val="auto"/>
              </w:rPr>
              <w:t>}</w:t>
            </w:r>
          </w:p>
        </w:tc>
        <w:tc>
          <w:tcPr>
            <w:tcW w:w="970" w:type="dxa"/>
          </w:tcPr>
          <w:p w14:paraId="4F88883A" w14:textId="704B4600" w:rsidR="00B240AE" w:rsidRPr="0048759D" w:rsidRDefault="00B240AE" w:rsidP="006C35B1">
            <w:pPr>
              <w:spacing w:before="0" w:after="0"/>
              <w:rPr>
                <w:strike/>
              </w:rPr>
            </w:pPr>
            <w:r w:rsidRPr="0048759D">
              <w:rPr>
                <w:strike/>
              </w:rPr>
              <w:t>PUT</w:t>
            </w:r>
          </w:p>
        </w:tc>
        <w:tc>
          <w:tcPr>
            <w:tcW w:w="1293" w:type="dxa"/>
          </w:tcPr>
          <w:p w14:paraId="43DF0B1C" w14:textId="63E090C6" w:rsidR="00B240AE" w:rsidRPr="0048759D" w:rsidRDefault="00B240AE" w:rsidP="006C35B1">
            <w:pPr>
              <w:spacing w:before="0" w:after="0"/>
              <w:rPr>
                <w:strike/>
              </w:rPr>
            </w:pPr>
            <w:r w:rsidRPr="0048759D">
              <w:rPr>
                <w:strike/>
              </w:rPr>
              <w:t xml:space="preserve">Update birthdate for given </w:t>
            </w:r>
            <w:proofErr w:type="spellStart"/>
            <w:r w:rsidRPr="0048759D">
              <w:rPr>
                <w:strike/>
              </w:rPr>
              <w:t>empmo</w:t>
            </w:r>
            <w:proofErr w:type="spellEnd"/>
          </w:p>
        </w:tc>
        <w:tc>
          <w:tcPr>
            <w:tcW w:w="1259" w:type="dxa"/>
          </w:tcPr>
          <w:p w14:paraId="5EBA1C8B" w14:textId="4A36BF2B" w:rsidR="00B240AE" w:rsidRPr="0048759D" w:rsidRDefault="00B240AE" w:rsidP="006C35B1">
            <w:pPr>
              <w:spacing w:before="0" w:after="0"/>
              <w:rPr>
                <w:strike/>
              </w:rPr>
            </w:pPr>
            <w:r w:rsidRPr="0048759D">
              <w:rPr>
                <w:strike/>
                <w:color w:val="auto"/>
              </w:rPr>
              <w:t>Updated Employee</w:t>
            </w:r>
          </w:p>
        </w:tc>
        <w:tc>
          <w:tcPr>
            <w:tcW w:w="2714" w:type="dxa"/>
          </w:tcPr>
          <w:p w14:paraId="24E5E580" w14:textId="4721C9E1" w:rsidR="00B240AE" w:rsidRPr="0048759D" w:rsidRDefault="00537FF9" w:rsidP="006C35B1">
            <w:pPr>
              <w:spacing w:before="0" w:after="0"/>
              <w:rPr>
                <w:rStyle w:val="b"/>
                <w:rFonts w:ascii="Courier New" w:hAnsi="Courier New" w:cs="Courier New"/>
                <w:strike/>
                <w:shd w:val="clear" w:color="auto" w:fill="FFFFFF"/>
              </w:rPr>
            </w:pPr>
            <w:r w:rsidRPr="0048759D">
              <w:rPr>
                <w:rStyle w:val="b"/>
                <w:rFonts w:ascii="Courier New" w:hAnsi="Courier New" w:cs="Courier New"/>
                <w:strike/>
                <w:color w:val="00B050"/>
                <w:shd w:val="clear" w:color="auto" w:fill="FFFFFF"/>
              </w:rPr>
              <w:t>{"timeStamp":"</w:t>
            </w:r>
            <w:r w:rsidRPr="0048759D">
              <w:rPr>
                <w:rStyle w:val="s"/>
                <w:strike/>
                <w:color w:val="00B050"/>
              </w:rPr>
              <w:t>2023-06-08</w:t>
            </w:r>
            <w:r w:rsidRPr="0048759D">
              <w:rPr>
                <w:rStyle w:val="b"/>
                <w:rFonts w:ascii="Courier New" w:hAnsi="Courier New" w:cs="Courier New"/>
                <w:strike/>
                <w:color w:val="00B050"/>
                <w:shd w:val="clear" w:color="auto" w:fill="FFFFFF"/>
              </w:rPr>
              <w:t>", "message": "</w:t>
            </w:r>
            <w:r w:rsidRPr="0048759D">
              <w:rPr>
                <w:rStyle w:val="s"/>
                <w:strike/>
                <w:color w:val="00B050"/>
              </w:rPr>
              <w:t>Validation failed …”</w:t>
            </w:r>
            <w:r w:rsidRPr="0048759D">
              <w:rPr>
                <w:rStyle w:val="b"/>
                <w:rFonts w:ascii="Courier New" w:hAnsi="Courier New" w:cs="Courier New"/>
                <w:strike/>
                <w:color w:val="00B050"/>
                <w:shd w:val="clear" w:color="auto" w:fill="FFFFFF"/>
              </w:rPr>
              <w:t>}</w:t>
            </w:r>
          </w:p>
        </w:tc>
      </w:tr>
      <w:tr w:rsidR="009F19AE" w:rsidRPr="00E21646" w14:paraId="17662728" w14:textId="77777777" w:rsidTr="006C65D1">
        <w:trPr>
          <w:trHeight w:val="177"/>
        </w:trPr>
        <w:tc>
          <w:tcPr>
            <w:tcW w:w="3739" w:type="dxa"/>
          </w:tcPr>
          <w:p w14:paraId="6FCA0502" w14:textId="204D0A61" w:rsidR="009F19AE" w:rsidRPr="00E1423F" w:rsidRDefault="009F19AE" w:rsidP="009F19AE">
            <w:pPr>
              <w:spacing w:before="0" w:after="0"/>
              <w:rPr>
                <w:strike/>
                <w:color w:val="auto"/>
              </w:rPr>
            </w:pPr>
            <w:r w:rsidRPr="00E1423F">
              <w:rPr>
                <w:strike/>
                <w:color w:val="auto"/>
              </w:rPr>
              <w:t>/api/v1/employees /gender/{gender}</w:t>
            </w:r>
          </w:p>
        </w:tc>
        <w:tc>
          <w:tcPr>
            <w:tcW w:w="970" w:type="dxa"/>
          </w:tcPr>
          <w:p w14:paraId="342F037B" w14:textId="34A84390" w:rsidR="009F19AE" w:rsidRPr="00E1423F" w:rsidRDefault="009F19AE" w:rsidP="009F19AE">
            <w:pPr>
              <w:spacing w:before="0" w:after="0"/>
              <w:rPr>
                <w:bCs/>
                <w:strike/>
                <w:color w:val="auto"/>
              </w:rPr>
            </w:pPr>
            <w:r w:rsidRPr="00E1423F">
              <w:rPr>
                <w:strike/>
                <w:color w:val="auto"/>
              </w:rPr>
              <w:t>GET</w:t>
            </w:r>
          </w:p>
        </w:tc>
        <w:tc>
          <w:tcPr>
            <w:tcW w:w="1293" w:type="dxa"/>
          </w:tcPr>
          <w:p w14:paraId="0AA552F0" w14:textId="21038046" w:rsidR="009F19AE" w:rsidRPr="00E1423F" w:rsidRDefault="009F19AE" w:rsidP="009F19AE">
            <w:pPr>
              <w:spacing w:before="0" w:after="0"/>
              <w:rPr>
                <w:bCs/>
                <w:strike/>
                <w:color w:val="auto"/>
              </w:rPr>
            </w:pPr>
            <w:r w:rsidRPr="00E1423F">
              <w:rPr>
                <w:strike/>
                <w:color w:val="auto"/>
              </w:rPr>
              <w:t>Search employees by gender</w:t>
            </w:r>
          </w:p>
        </w:tc>
        <w:tc>
          <w:tcPr>
            <w:tcW w:w="1259" w:type="dxa"/>
          </w:tcPr>
          <w:p w14:paraId="036B7F15" w14:textId="67DB64D8" w:rsidR="009F19AE" w:rsidRPr="00E1423F" w:rsidRDefault="009F19AE" w:rsidP="009F19AE">
            <w:pPr>
              <w:spacing w:before="0" w:after="0"/>
              <w:rPr>
                <w:bCs/>
                <w:strike/>
                <w:color w:val="auto"/>
              </w:rPr>
            </w:pPr>
            <w:r w:rsidRPr="00E1423F">
              <w:rPr>
                <w:strike/>
                <w:color w:val="auto"/>
              </w:rPr>
              <w:t>Collection of employees</w:t>
            </w:r>
          </w:p>
        </w:tc>
        <w:tc>
          <w:tcPr>
            <w:tcW w:w="2714" w:type="dxa"/>
          </w:tcPr>
          <w:p w14:paraId="4DF6FD74" w14:textId="77777777" w:rsidR="009F19AE" w:rsidRPr="00E1423F" w:rsidRDefault="009F19AE" w:rsidP="009F19AE">
            <w:pPr>
              <w:spacing w:before="0" w:after="0"/>
              <w:rPr>
                <w:rStyle w:val="b"/>
                <w:rFonts w:ascii="Courier New" w:hAnsi="Courier New" w:cs="Courier New"/>
                <w:strike/>
                <w:color w:val="auto"/>
                <w:shd w:val="clear" w:color="auto" w:fill="FFFFFF"/>
              </w:rPr>
            </w:pPr>
          </w:p>
        </w:tc>
      </w:tr>
      <w:tr w:rsidR="009F19AE" w:rsidRPr="00E21646" w14:paraId="46D324A1" w14:textId="77777777" w:rsidTr="006C65D1">
        <w:trPr>
          <w:trHeight w:val="177"/>
        </w:trPr>
        <w:tc>
          <w:tcPr>
            <w:tcW w:w="3739" w:type="dxa"/>
          </w:tcPr>
          <w:p w14:paraId="6D42B0E1" w14:textId="350B39A1" w:rsidR="009F19AE" w:rsidRPr="00C45865" w:rsidRDefault="009F19AE" w:rsidP="009F19AE">
            <w:pPr>
              <w:spacing w:before="0" w:after="0"/>
              <w:rPr>
                <w:strike/>
              </w:rPr>
            </w:pPr>
            <w:r w:rsidRPr="00C45865">
              <w:rPr>
                <w:strike/>
                <w:color w:val="auto"/>
              </w:rPr>
              <w:t>/</w:t>
            </w:r>
            <w:proofErr w:type="spellStart"/>
            <w:r w:rsidRPr="00C45865">
              <w:rPr>
                <w:strike/>
                <w:color w:val="auto"/>
              </w:rPr>
              <w:t>api</w:t>
            </w:r>
            <w:proofErr w:type="spellEnd"/>
            <w:r w:rsidRPr="00C45865">
              <w:rPr>
                <w:strike/>
                <w:color w:val="auto"/>
              </w:rPr>
              <w:t>/v1/employees /empid/{</w:t>
            </w:r>
            <w:proofErr w:type="spellStart"/>
            <w:r w:rsidRPr="00C45865">
              <w:rPr>
                <w:strike/>
                <w:color w:val="auto"/>
              </w:rPr>
              <w:t>empno</w:t>
            </w:r>
            <w:proofErr w:type="spellEnd"/>
            <w:r w:rsidRPr="00C45865">
              <w:rPr>
                <w:strike/>
                <w:color w:val="auto"/>
              </w:rPr>
              <w:t>}</w:t>
            </w:r>
          </w:p>
        </w:tc>
        <w:tc>
          <w:tcPr>
            <w:tcW w:w="970" w:type="dxa"/>
          </w:tcPr>
          <w:p w14:paraId="3288AA6A" w14:textId="23DC6D59" w:rsidR="009F19AE" w:rsidRPr="00C45865" w:rsidRDefault="009F19AE" w:rsidP="009F19AE">
            <w:pPr>
              <w:spacing w:before="0" w:after="0"/>
              <w:rPr>
                <w:strike/>
              </w:rPr>
            </w:pPr>
            <w:r w:rsidRPr="00C45865">
              <w:rPr>
                <w:strike/>
                <w:color w:val="auto"/>
              </w:rPr>
              <w:t>GET</w:t>
            </w:r>
          </w:p>
        </w:tc>
        <w:tc>
          <w:tcPr>
            <w:tcW w:w="1293" w:type="dxa"/>
          </w:tcPr>
          <w:p w14:paraId="3FFE75F5" w14:textId="472ED3EB" w:rsidR="009F19AE" w:rsidRPr="00C45865" w:rsidRDefault="009F19AE" w:rsidP="009F19AE">
            <w:pPr>
              <w:spacing w:before="0" w:after="0"/>
              <w:rPr>
                <w:strike/>
              </w:rPr>
            </w:pPr>
            <w:r w:rsidRPr="00C45865">
              <w:rPr>
                <w:strike/>
                <w:color w:val="auto"/>
              </w:rPr>
              <w:t xml:space="preserve">Search employees by </w:t>
            </w:r>
            <w:proofErr w:type="spellStart"/>
            <w:r w:rsidRPr="00C45865">
              <w:rPr>
                <w:strike/>
                <w:color w:val="auto"/>
              </w:rPr>
              <w:t>empno</w:t>
            </w:r>
            <w:proofErr w:type="spellEnd"/>
          </w:p>
        </w:tc>
        <w:tc>
          <w:tcPr>
            <w:tcW w:w="1259" w:type="dxa"/>
          </w:tcPr>
          <w:p w14:paraId="1FFFFC7E" w14:textId="6383B3E5" w:rsidR="009F19AE" w:rsidRPr="00C45865" w:rsidRDefault="009F19AE" w:rsidP="009F19AE">
            <w:pPr>
              <w:spacing w:before="0" w:after="0"/>
              <w:rPr>
                <w:strike/>
              </w:rPr>
            </w:pPr>
            <w:r w:rsidRPr="00C45865">
              <w:rPr>
                <w:strike/>
                <w:color w:val="auto"/>
              </w:rPr>
              <w:t>Single Employee Object</w:t>
            </w:r>
          </w:p>
        </w:tc>
        <w:tc>
          <w:tcPr>
            <w:tcW w:w="2714" w:type="dxa"/>
          </w:tcPr>
          <w:p w14:paraId="3A862200" w14:textId="77777777" w:rsidR="009F19AE" w:rsidRPr="00C45865" w:rsidRDefault="009F19AE" w:rsidP="009F19AE">
            <w:pPr>
              <w:spacing w:before="0" w:after="0"/>
              <w:rPr>
                <w:rStyle w:val="b"/>
                <w:rFonts w:ascii="Courier New" w:hAnsi="Courier New" w:cs="Courier New"/>
                <w:strike/>
                <w:shd w:val="clear" w:color="auto" w:fill="FFFFFF"/>
              </w:rPr>
            </w:pPr>
          </w:p>
        </w:tc>
      </w:tr>
      <w:tr w:rsidR="009F19AE" w:rsidRPr="00E21646" w14:paraId="3D9E5228" w14:textId="77777777" w:rsidTr="006C65D1">
        <w:trPr>
          <w:trHeight w:val="177"/>
        </w:trPr>
        <w:tc>
          <w:tcPr>
            <w:tcW w:w="3739" w:type="dxa"/>
          </w:tcPr>
          <w:p w14:paraId="6781A0BE" w14:textId="008289DB" w:rsidR="009F19AE" w:rsidRPr="00C45865" w:rsidRDefault="009F19AE" w:rsidP="009F19AE">
            <w:pPr>
              <w:spacing w:before="0" w:after="0"/>
              <w:rPr>
                <w:strike/>
                <w:color w:val="auto"/>
              </w:rPr>
            </w:pPr>
            <w:r w:rsidRPr="00C45865">
              <w:rPr>
                <w:strike/>
                <w:color w:val="auto"/>
              </w:rPr>
              <w:t>/</w:t>
            </w:r>
            <w:proofErr w:type="spellStart"/>
            <w:r w:rsidRPr="00C45865">
              <w:rPr>
                <w:strike/>
                <w:color w:val="auto"/>
              </w:rPr>
              <w:t>api</w:t>
            </w:r>
            <w:proofErr w:type="spellEnd"/>
            <w:r w:rsidRPr="00C45865">
              <w:rPr>
                <w:strike/>
                <w:color w:val="auto"/>
              </w:rPr>
              <w:t>/v1/employees /</w:t>
            </w:r>
            <w:proofErr w:type="spellStart"/>
            <w:r w:rsidRPr="00C45865">
              <w:rPr>
                <w:strike/>
                <w:color w:val="auto"/>
              </w:rPr>
              <w:t>hiredate</w:t>
            </w:r>
            <w:proofErr w:type="spellEnd"/>
            <w:r w:rsidRPr="00C45865">
              <w:rPr>
                <w:strike/>
                <w:color w:val="auto"/>
              </w:rPr>
              <w:t>/{</w:t>
            </w:r>
            <w:proofErr w:type="spellStart"/>
            <w:r w:rsidRPr="00C45865">
              <w:rPr>
                <w:strike/>
                <w:color w:val="auto"/>
              </w:rPr>
              <w:t>hiredate</w:t>
            </w:r>
            <w:proofErr w:type="spellEnd"/>
            <w:r w:rsidRPr="00C45865">
              <w:rPr>
                <w:strike/>
                <w:color w:val="auto"/>
              </w:rPr>
              <w:t>}</w:t>
            </w:r>
          </w:p>
        </w:tc>
        <w:tc>
          <w:tcPr>
            <w:tcW w:w="970" w:type="dxa"/>
          </w:tcPr>
          <w:p w14:paraId="73007A34" w14:textId="18AE97E9" w:rsidR="009F19AE" w:rsidRPr="00C45865" w:rsidRDefault="009F19AE" w:rsidP="009F19AE">
            <w:pPr>
              <w:spacing w:before="0" w:after="0"/>
              <w:rPr>
                <w:bCs/>
                <w:strike/>
                <w:color w:val="auto"/>
              </w:rPr>
            </w:pPr>
            <w:r w:rsidRPr="00C45865">
              <w:rPr>
                <w:strike/>
                <w:color w:val="auto"/>
              </w:rPr>
              <w:t>GET</w:t>
            </w:r>
          </w:p>
        </w:tc>
        <w:tc>
          <w:tcPr>
            <w:tcW w:w="1293" w:type="dxa"/>
          </w:tcPr>
          <w:p w14:paraId="745D0D48" w14:textId="2B7BDD2F" w:rsidR="009F19AE" w:rsidRPr="00C45865" w:rsidRDefault="009F19AE" w:rsidP="009F19AE">
            <w:pPr>
              <w:spacing w:before="0" w:after="0"/>
              <w:rPr>
                <w:bCs/>
                <w:strike/>
                <w:color w:val="auto"/>
              </w:rPr>
            </w:pPr>
            <w:r w:rsidRPr="00C45865">
              <w:rPr>
                <w:strike/>
                <w:color w:val="auto"/>
              </w:rPr>
              <w:t xml:space="preserve">Search employees </w:t>
            </w:r>
            <w:proofErr w:type="gramStart"/>
            <w:r w:rsidRPr="00C45865">
              <w:rPr>
                <w:strike/>
                <w:color w:val="auto"/>
              </w:rPr>
              <w:lastRenderedPageBreak/>
              <w:t>by  hire</w:t>
            </w:r>
            <w:proofErr w:type="gramEnd"/>
            <w:r w:rsidRPr="00C45865">
              <w:rPr>
                <w:strike/>
                <w:color w:val="auto"/>
              </w:rPr>
              <w:t xml:space="preserve"> date</w:t>
            </w:r>
          </w:p>
        </w:tc>
        <w:tc>
          <w:tcPr>
            <w:tcW w:w="1259" w:type="dxa"/>
          </w:tcPr>
          <w:p w14:paraId="30D36EAE" w14:textId="7DF99991" w:rsidR="009F19AE" w:rsidRPr="00C45865" w:rsidRDefault="009F19AE" w:rsidP="009F19AE">
            <w:pPr>
              <w:spacing w:before="0" w:after="0"/>
              <w:rPr>
                <w:bCs/>
                <w:strike/>
                <w:color w:val="auto"/>
              </w:rPr>
            </w:pPr>
            <w:r w:rsidRPr="00C45865">
              <w:rPr>
                <w:strike/>
                <w:color w:val="auto"/>
              </w:rPr>
              <w:lastRenderedPageBreak/>
              <w:t>Collection of employees</w:t>
            </w:r>
          </w:p>
        </w:tc>
        <w:tc>
          <w:tcPr>
            <w:tcW w:w="2714" w:type="dxa"/>
          </w:tcPr>
          <w:p w14:paraId="3A49D5DD" w14:textId="77777777" w:rsidR="009F19AE" w:rsidRPr="00C45865" w:rsidRDefault="009F19AE" w:rsidP="009F19AE">
            <w:pPr>
              <w:spacing w:before="0" w:after="0"/>
              <w:rPr>
                <w:rStyle w:val="b"/>
                <w:rFonts w:ascii="Courier New" w:hAnsi="Courier New" w:cs="Courier New"/>
                <w:strike/>
                <w:color w:val="auto"/>
                <w:shd w:val="clear" w:color="auto" w:fill="FFFFFF"/>
              </w:rPr>
            </w:pPr>
          </w:p>
        </w:tc>
      </w:tr>
      <w:tr w:rsidR="009F19AE" w:rsidRPr="00E21646" w14:paraId="62F7B80F" w14:textId="77777777" w:rsidTr="006C65D1">
        <w:trPr>
          <w:trHeight w:val="177"/>
        </w:trPr>
        <w:tc>
          <w:tcPr>
            <w:tcW w:w="3739" w:type="dxa"/>
          </w:tcPr>
          <w:p w14:paraId="63120A82" w14:textId="2A1C3C57" w:rsidR="009F19AE" w:rsidRPr="00C45865" w:rsidRDefault="009F19AE" w:rsidP="009F19AE">
            <w:pPr>
              <w:spacing w:before="0" w:after="0"/>
              <w:rPr>
                <w:strike/>
                <w:color w:val="auto"/>
              </w:rPr>
            </w:pPr>
            <w:r w:rsidRPr="00C45865">
              <w:rPr>
                <w:strike/>
                <w:color w:val="auto"/>
              </w:rPr>
              <w:t>/api/v1/employees /birthdate/{birthdate}</w:t>
            </w:r>
          </w:p>
        </w:tc>
        <w:tc>
          <w:tcPr>
            <w:tcW w:w="970" w:type="dxa"/>
          </w:tcPr>
          <w:p w14:paraId="462A1B7B" w14:textId="77777777" w:rsidR="009F19AE" w:rsidRPr="00C45865" w:rsidRDefault="009F19AE" w:rsidP="009F19AE">
            <w:pPr>
              <w:spacing w:before="0" w:after="0"/>
              <w:rPr>
                <w:bCs/>
                <w:strike/>
                <w:color w:val="auto"/>
              </w:rPr>
            </w:pPr>
            <w:r w:rsidRPr="00C45865">
              <w:rPr>
                <w:strike/>
                <w:color w:val="auto"/>
              </w:rPr>
              <w:t>GET</w:t>
            </w:r>
          </w:p>
        </w:tc>
        <w:tc>
          <w:tcPr>
            <w:tcW w:w="1293" w:type="dxa"/>
          </w:tcPr>
          <w:p w14:paraId="586D19FE" w14:textId="630D66A2" w:rsidR="009F19AE" w:rsidRPr="00C45865" w:rsidRDefault="009F19AE" w:rsidP="00974A02">
            <w:pPr>
              <w:rPr>
                <w:bCs/>
                <w:strike/>
              </w:rPr>
            </w:pPr>
            <w:r w:rsidRPr="00C45865">
              <w:rPr>
                <w:strike/>
              </w:rPr>
              <w:t xml:space="preserve">Search employees </w:t>
            </w:r>
            <w:proofErr w:type="gramStart"/>
            <w:r w:rsidRPr="00C45865">
              <w:rPr>
                <w:strike/>
              </w:rPr>
              <w:t>by  birth</w:t>
            </w:r>
            <w:proofErr w:type="gramEnd"/>
            <w:r w:rsidRPr="00C45865">
              <w:rPr>
                <w:strike/>
              </w:rPr>
              <w:t xml:space="preserve"> date</w:t>
            </w:r>
          </w:p>
        </w:tc>
        <w:tc>
          <w:tcPr>
            <w:tcW w:w="1259" w:type="dxa"/>
          </w:tcPr>
          <w:p w14:paraId="6C8B1D15" w14:textId="77777777" w:rsidR="009F19AE" w:rsidRPr="00C45865" w:rsidRDefault="009F19AE" w:rsidP="009F19AE">
            <w:pPr>
              <w:spacing w:before="0" w:after="0"/>
              <w:rPr>
                <w:bCs/>
                <w:strike/>
                <w:color w:val="auto"/>
              </w:rPr>
            </w:pPr>
            <w:r w:rsidRPr="00C45865">
              <w:rPr>
                <w:strike/>
                <w:color w:val="auto"/>
              </w:rPr>
              <w:t>Collection of employees</w:t>
            </w:r>
          </w:p>
        </w:tc>
        <w:tc>
          <w:tcPr>
            <w:tcW w:w="2714" w:type="dxa"/>
          </w:tcPr>
          <w:p w14:paraId="2FE7997A" w14:textId="77777777" w:rsidR="009F19AE" w:rsidRPr="00C45865" w:rsidRDefault="009F19AE" w:rsidP="009F19AE">
            <w:pPr>
              <w:spacing w:before="0" w:after="0"/>
              <w:rPr>
                <w:rStyle w:val="b"/>
                <w:rFonts w:ascii="Courier New" w:hAnsi="Courier New" w:cs="Courier New"/>
                <w:strike/>
                <w:color w:val="auto"/>
                <w:shd w:val="clear" w:color="auto" w:fill="FFFFFF"/>
              </w:rPr>
            </w:pPr>
          </w:p>
        </w:tc>
      </w:tr>
    </w:tbl>
    <w:p w14:paraId="7F53D475" w14:textId="58F1BF21" w:rsidR="00DE3F82" w:rsidRPr="00E21646" w:rsidRDefault="00DE3F82" w:rsidP="00A21C50">
      <w:pPr>
        <w:spacing w:before="0" w:after="0" w:line="240" w:lineRule="auto"/>
      </w:pPr>
    </w:p>
    <w:p w14:paraId="4D3E3139" w14:textId="5F617B19" w:rsidR="004648EC" w:rsidRPr="00E21646" w:rsidRDefault="004648EC" w:rsidP="00A21C50">
      <w:pPr>
        <w:spacing w:before="0" w:after="0" w:line="240" w:lineRule="auto"/>
      </w:pPr>
    </w:p>
    <w:p w14:paraId="39BC53FC" w14:textId="49B46857" w:rsidR="004C7891" w:rsidRPr="00E21646" w:rsidRDefault="002641E9" w:rsidP="00A21C50">
      <w:pPr>
        <w:spacing w:before="0" w:after="0" w:line="240" w:lineRule="auto"/>
        <w:rPr>
          <w:b/>
          <w:bCs/>
        </w:rPr>
      </w:pPr>
      <w:r w:rsidRPr="00E21646">
        <w:rPr>
          <w:b/>
          <w:bCs/>
        </w:rPr>
        <w:t>---------------------------------participant--------------------------------------------------------</w:t>
      </w:r>
    </w:p>
    <w:p w14:paraId="6C570354" w14:textId="77777777" w:rsidR="007F76D7" w:rsidRPr="00E21646" w:rsidRDefault="007F76D7" w:rsidP="00A21C50">
      <w:pPr>
        <w:spacing w:before="0" w:after="0" w:line="240" w:lineRule="auto"/>
      </w:pPr>
    </w:p>
    <w:tbl>
      <w:tblPr>
        <w:tblStyle w:val="ProposalTable1"/>
        <w:tblW w:w="0" w:type="auto"/>
        <w:tblInd w:w="-625" w:type="dxa"/>
        <w:tblLook w:val="04A0" w:firstRow="1" w:lastRow="0" w:firstColumn="1" w:lastColumn="0" w:noHBand="0" w:noVBand="1"/>
      </w:tblPr>
      <w:tblGrid>
        <w:gridCol w:w="3211"/>
        <w:gridCol w:w="1482"/>
        <w:gridCol w:w="1447"/>
        <w:gridCol w:w="1400"/>
        <w:gridCol w:w="2435"/>
      </w:tblGrid>
      <w:tr w:rsidR="00E21646" w:rsidRPr="00E21646" w14:paraId="5CFEBC7A" w14:textId="7C5279E7" w:rsidTr="004D65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0" w:type="auto"/>
          </w:tcPr>
          <w:p w14:paraId="1EC69B8D" w14:textId="77777777" w:rsidR="00EE3C77" w:rsidRPr="00E21646" w:rsidRDefault="00EE3C77" w:rsidP="00A21C50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Endpoints</w:t>
            </w:r>
          </w:p>
        </w:tc>
        <w:tc>
          <w:tcPr>
            <w:tcW w:w="1482" w:type="dxa"/>
          </w:tcPr>
          <w:p w14:paraId="444A427E" w14:textId="77777777" w:rsidR="00EE3C77" w:rsidRPr="00E21646" w:rsidRDefault="00EE3C77" w:rsidP="00A21C50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HTTP Verb/Method</w:t>
            </w:r>
          </w:p>
        </w:tc>
        <w:tc>
          <w:tcPr>
            <w:tcW w:w="1447" w:type="dxa"/>
          </w:tcPr>
          <w:p w14:paraId="6FE5C68B" w14:textId="77777777" w:rsidR="00EE3C77" w:rsidRPr="00E21646" w:rsidRDefault="00EE3C77" w:rsidP="00A21C50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Description</w:t>
            </w:r>
          </w:p>
        </w:tc>
        <w:tc>
          <w:tcPr>
            <w:tcW w:w="1400" w:type="dxa"/>
          </w:tcPr>
          <w:p w14:paraId="3544A32B" w14:textId="7FA7D089" w:rsidR="00EE3C77" w:rsidRPr="00E21646" w:rsidRDefault="00EE3C77" w:rsidP="00A21C50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Success Response</w:t>
            </w:r>
          </w:p>
        </w:tc>
        <w:tc>
          <w:tcPr>
            <w:tcW w:w="2435" w:type="dxa"/>
          </w:tcPr>
          <w:p w14:paraId="031B89FC" w14:textId="1017BE07" w:rsidR="00EE3C77" w:rsidRPr="00E21646" w:rsidRDefault="00EE3C77" w:rsidP="00A21C50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Error Response</w:t>
            </w:r>
          </w:p>
        </w:tc>
      </w:tr>
      <w:tr w:rsidR="00E21646" w:rsidRPr="00E21646" w14:paraId="071E650D" w14:textId="77777777" w:rsidTr="009D34DF">
        <w:trPr>
          <w:trHeight w:val="232"/>
        </w:trPr>
        <w:tc>
          <w:tcPr>
            <w:tcW w:w="0" w:type="auto"/>
            <w:shd w:val="clear" w:color="auto" w:fill="B4C6E7" w:themeFill="accent1" w:themeFillTint="66"/>
          </w:tcPr>
          <w:p w14:paraId="01FCFBDE" w14:textId="77777777" w:rsidR="009D34DF" w:rsidRPr="00E21646" w:rsidRDefault="009D34DF" w:rsidP="00A21C50">
            <w:pPr>
              <w:spacing w:before="0" w:after="0"/>
              <w:rPr>
                <w:color w:val="auto"/>
              </w:rPr>
            </w:pPr>
          </w:p>
        </w:tc>
        <w:tc>
          <w:tcPr>
            <w:tcW w:w="1482" w:type="dxa"/>
            <w:shd w:val="clear" w:color="auto" w:fill="B4C6E7" w:themeFill="accent1" w:themeFillTint="66"/>
          </w:tcPr>
          <w:p w14:paraId="61572061" w14:textId="77777777" w:rsidR="009D34DF" w:rsidRPr="00E21646" w:rsidRDefault="009D34DF" w:rsidP="00A21C50">
            <w:pPr>
              <w:spacing w:before="0" w:after="0"/>
              <w:rPr>
                <w:color w:val="auto"/>
              </w:rPr>
            </w:pPr>
          </w:p>
        </w:tc>
        <w:tc>
          <w:tcPr>
            <w:tcW w:w="1447" w:type="dxa"/>
            <w:shd w:val="clear" w:color="auto" w:fill="B4C6E7" w:themeFill="accent1" w:themeFillTint="66"/>
          </w:tcPr>
          <w:p w14:paraId="668213F0" w14:textId="41C7E809" w:rsidR="009D34DF" w:rsidRPr="00E21646" w:rsidRDefault="009D34DF" w:rsidP="009D34DF">
            <w:pPr>
              <w:spacing w:before="0" w:after="0"/>
              <w:jc w:val="center"/>
              <w:rPr>
                <w:color w:val="auto"/>
              </w:rPr>
            </w:pPr>
            <w:r w:rsidRPr="00E21646">
              <w:rPr>
                <w:color w:val="auto"/>
              </w:rPr>
              <w:t>department</w:t>
            </w:r>
            <w:r w:rsidR="00713389" w:rsidRPr="00E21646">
              <w:rPr>
                <w:color w:val="auto"/>
              </w:rPr>
              <w:t>s</w:t>
            </w:r>
          </w:p>
        </w:tc>
        <w:tc>
          <w:tcPr>
            <w:tcW w:w="1400" w:type="dxa"/>
            <w:shd w:val="clear" w:color="auto" w:fill="B4C6E7" w:themeFill="accent1" w:themeFillTint="66"/>
          </w:tcPr>
          <w:p w14:paraId="2743C1D8" w14:textId="77777777" w:rsidR="009D34DF" w:rsidRPr="00E21646" w:rsidRDefault="009D34DF" w:rsidP="00A21C50">
            <w:pPr>
              <w:spacing w:before="0" w:after="0"/>
              <w:rPr>
                <w:color w:val="auto"/>
              </w:rPr>
            </w:pPr>
          </w:p>
        </w:tc>
        <w:tc>
          <w:tcPr>
            <w:tcW w:w="2435" w:type="dxa"/>
            <w:shd w:val="clear" w:color="auto" w:fill="B4C6E7" w:themeFill="accent1" w:themeFillTint="66"/>
          </w:tcPr>
          <w:p w14:paraId="6D704545" w14:textId="77777777" w:rsidR="009D34DF" w:rsidRPr="00E21646" w:rsidRDefault="009D34DF" w:rsidP="00A21C50">
            <w:pPr>
              <w:spacing w:before="0" w:after="0"/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</w:pPr>
          </w:p>
        </w:tc>
      </w:tr>
      <w:tr w:rsidR="00E21646" w:rsidRPr="00E21646" w14:paraId="5E617448" w14:textId="031C9B5E" w:rsidTr="004D65B1">
        <w:trPr>
          <w:trHeight w:val="1057"/>
        </w:trPr>
        <w:tc>
          <w:tcPr>
            <w:tcW w:w="0" w:type="auto"/>
          </w:tcPr>
          <w:p w14:paraId="3391896F" w14:textId="6BF237E4" w:rsidR="00EE3C77" w:rsidRPr="00E21646" w:rsidRDefault="00EE3C77" w:rsidP="00A21C50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/api/</w:t>
            </w:r>
            <w:r w:rsidR="00E915BD" w:rsidRPr="00E21646">
              <w:rPr>
                <w:color w:val="auto"/>
              </w:rPr>
              <w:t>v1/</w:t>
            </w:r>
            <w:r w:rsidR="007F76D7" w:rsidRPr="00E21646">
              <w:rPr>
                <w:color w:val="auto"/>
              </w:rPr>
              <w:t>department</w:t>
            </w:r>
            <w:r w:rsidR="00464E06" w:rsidRPr="00E21646">
              <w:rPr>
                <w:color w:val="auto"/>
              </w:rPr>
              <w:t>s</w:t>
            </w:r>
            <w:r w:rsidRPr="00E21646">
              <w:rPr>
                <w:color w:val="auto"/>
              </w:rPr>
              <w:t>/</w:t>
            </w:r>
          </w:p>
        </w:tc>
        <w:tc>
          <w:tcPr>
            <w:tcW w:w="1482" w:type="dxa"/>
          </w:tcPr>
          <w:p w14:paraId="71523D7D" w14:textId="7740546A" w:rsidR="00EE3C77" w:rsidRPr="00E21646" w:rsidRDefault="00EE3C77" w:rsidP="00A21C50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POST</w:t>
            </w:r>
          </w:p>
        </w:tc>
        <w:tc>
          <w:tcPr>
            <w:tcW w:w="1447" w:type="dxa"/>
          </w:tcPr>
          <w:p w14:paraId="7B0DE043" w14:textId="018CB69E" w:rsidR="00EE3C77" w:rsidRPr="00E21646" w:rsidRDefault="00EE3C77" w:rsidP="00A21C50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Add new </w:t>
            </w:r>
            <w:r w:rsidR="004648EC" w:rsidRPr="00E21646">
              <w:rPr>
                <w:color w:val="auto"/>
              </w:rPr>
              <w:t>department</w:t>
            </w:r>
          </w:p>
        </w:tc>
        <w:tc>
          <w:tcPr>
            <w:tcW w:w="1400" w:type="dxa"/>
          </w:tcPr>
          <w:p w14:paraId="727D9C88" w14:textId="42708B81" w:rsidR="00EE3C77" w:rsidRPr="00E21646" w:rsidRDefault="001438CC" w:rsidP="00A21C50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String: </w:t>
            </w:r>
            <w:r w:rsidR="002641E9" w:rsidRPr="00E21646">
              <w:rPr>
                <w:color w:val="auto"/>
              </w:rPr>
              <w:t>New d</w:t>
            </w:r>
            <w:r w:rsidR="004648EC" w:rsidRPr="00E21646">
              <w:rPr>
                <w:color w:val="auto"/>
              </w:rPr>
              <w:t>epartment</w:t>
            </w:r>
            <w:r w:rsidRPr="00E21646">
              <w:rPr>
                <w:color w:val="auto"/>
              </w:rPr>
              <w:t xml:space="preserve"> </w:t>
            </w:r>
            <w:r w:rsidR="00596A79" w:rsidRPr="00E21646">
              <w:rPr>
                <w:color w:val="auto"/>
              </w:rPr>
              <w:t>added</w:t>
            </w:r>
            <w:r w:rsidRPr="00E21646">
              <w:rPr>
                <w:color w:val="auto"/>
              </w:rPr>
              <w:t xml:space="preserve"> </w:t>
            </w:r>
            <w:r w:rsidR="00596A79" w:rsidRPr="00E21646">
              <w:rPr>
                <w:color w:val="auto"/>
              </w:rPr>
              <w:t>s</w:t>
            </w:r>
            <w:r w:rsidRPr="00E21646">
              <w:rPr>
                <w:color w:val="auto"/>
              </w:rPr>
              <w:t>uccessfully</w:t>
            </w:r>
          </w:p>
        </w:tc>
        <w:tc>
          <w:tcPr>
            <w:tcW w:w="2435" w:type="dxa"/>
          </w:tcPr>
          <w:p w14:paraId="7B8109A3" w14:textId="2C16EED4" w:rsidR="00EE3C77" w:rsidRPr="00E21646" w:rsidRDefault="002641E9" w:rsidP="00A21C50">
            <w:pPr>
              <w:spacing w:before="0" w:after="0"/>
              <w:rPr>
                <w:color w:val="auto"/>
              </w:rPr>
            </w:pPr>
            <w:r w:rsidRPr="00E21646"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  <w:t>{"timeStamp":"</w:t>
            </w:r>
            <w:r w:rsidRPr="00E21646">
              <w:rPr>
                <w:rStyle w:val="s"/>
                <w:color w:val="auto"/>
              </w:rPr>
              <w:t>2023-06-08</w:t>
            </w:r>
            <w:r w:rsidRPr="00E21646"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  <w:t>", "message": "</w:t>
            </w:r>
            <w:r w:rsidRPr="00E21646">
              <w:rPr>
                <w:rStyle w:val="s"/>
                <w:color w:val="auto"/>
              </w:rPr>
              <w:t>Validation failed …”</w:t>
            </w:r>
            <w:r w:rsidRPr="00E21646"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  <w:t>}</w:t>
            </w:r>
          </w:p>
        </w:tc>
      </w:tr>
      <w:tr w:rsidR="00E21646" w:rsidRPr="00E21646" w14:paraId="5F93E559" w14:textId="56A66657" w:rsidTr="004D65B1">
        <w:trPr>
          <w:trHeight w:val="177"/>
        </w:trPr>
        <w:tc>
          <w:tcPr>
            <w:tcW w:w="0" w:type="auto"/>
          </w:tcPr>
          <w:p w14:paraId="5BB6D76E" w14:textId="4657250E" w:rsidR="00EE3C77" w:rsidRPr="00E21646" w:rsidRDefault="00EE3C77" w:rsidP="00A21C50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/api/</w:t>
            </w:r>
            <w:r w:rsidR="00E915BD" w:rsidRPr="00E21646">
              <w:rPr>
                <w:color w:val="auto"/>
              </w:rPr>
              <w:t>v1/</w:t>
            </w:r>
            <w:r w:rsidR="004648EC" w:rsidRPr="00E21646">
              <w:rPr>
                <w:color w:val="auto"/>
              </w:rPr>
              <w:t>department</w:t>
            </w:r>
            <w:r w:rsidR="00464E06" w:rsidRPr="00E21646">
              <w:rPr>
                <w:color w:val="auto"/>
              </w:rPr>
              <w:t>s</w:t>
            </w:r>
          </w:p>
        </w:tc>
        <w:tc>
          <w:tcPr>
            <w:tcW w:w="1482" w:type="dxa"/>
          </w:tcPr>
          <w:p w14:paraId="107378AC" w14:textId="54BE10E4" w:rsidR="00EE3C77" w:rsidRPr="00E21646" w:rsidRDefault="00EE3C77" w:rsidP="00A21C50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GET</w:t>
            </w:r>
          </w:p>
        </w:tc>
        <w:tc>
          <w:tcPr>
            <w:tcW w:w="1447" w:type="dxa"/>
          </w:tcPr>
          <w:p w14:paraId="38E90C91" w14:textId="2388AC9F" w:rsidR="00EE3C77" w:rsidRPr="00E21646" w:rsidRDefault="00BA2C6B" w:rsidP="00A21C50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Fetch all departments</w:t>
            </w:r>
          </w:p>
        </w:tc>
        <w:tc>
          <w:tcPr>
            <w:tcW w:w="1400" w:type="dxa"/>
          </w:tcPr>
          <w:p w14:paraId="5884ED4D" w14:textId="48DF2C40" w:rsidR="00EE3C77" w:rsidRPr="00E21646" w:rsidRDefault="001438CC" w:rsidP="00A21C50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Collection of </w:t>
            </w:r>
            <w:r w:rsidR="00BA2C6B" w:rsidRPr="00E21646">
              <w:rPr>
                <w:color w:val="auto"/>
              </w:rPr>
              <w:t>departments</w:t>
            </w:r>
          </w:p>
        </w:tc>
        <w:tc>
          <w:tcPr>
            <w:tcW w:w="2435" w:type="dxa"/>
          </w:tcPr>
          <w:p w14:paraId="48B0EDD9" w14:textId="77777777" w:rsidR="00EE3C77" w:rsidRPr="00E21646" w:rsidRDefault="00EE3C77" w:rsidP="00A21C50">
            <w:pPr>
              <w:spacing w:before="0" w:after="0"/>
              <w:rPr>
                <w:color w:val="auto"/>
              </w:rPr>
            </w:pPr>
          </w:p>
        </w:tc>
      </w:tr>
      <w:tr w:rsidR="00E21646" w:rsidRPr="00E21646" w14:paraId="04C36C90" w14:textId="38E9F918" w:rsidTr="004D65B1">
        <w:trPr>
          <w:trHeight w:val="177"/>
        </w:trPr>
        <w:tc>
          <w:tcPr>
            <w:tcW w:w="0" w:type="auto"/>
          </w:tcPr>
          <w:p w14:paraId="47D27CE5" w14:textId="0B5F2F3C" w:rsidR="00EE3C77" w:rsidRPr="00E21646" w:rsidRDefault="00EE3C77" w:rsidP="00A21C50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/</w:t>
            </w:r>
            <w:proofErr w:type="spellStart"/>
            <w:r w:rsidRPr="00E21646">
              <w:rPr>
                <w:color w:val="auto"/>
              </w:rPr>
              <w:t>api</w:t>
            </w:r>
            <w:proofErr w:type="spellEnd"/>
            <w:r w:rsidRPr="00E21646">
              <w:rPr>
                <w:color w:val="auto"/>
              </w:rPr>
              <w:t>/</w:t>
            </w:r>
            <w:r w:rsidR="00464E06" w:rsidRPr="00E21646">
              <w:rPr>
                <w:color w:val="auto"/>
              </w:rPr>
              <w:t>v1/departments</w:t>
            </w:r>
            <w:r w:rsidRPr="00E21646">
              <w:rPr>
                <w:color w:val="auto"/>
              </w:rPr>
              <w:t>/{</w:t>
            </w:r>
            <w:proofErr w:type="spellStart"/>
            <w:r w:rsidR="00A2246B" w:rsidRPr="00E21646">
              <w:rPr>
                <w:color w:val="auto"/>
              </w:rPr>
              <w:t>deptno</w:t>
            </w:r>
            <w:proofErr w:type="spellEnd"/>
            <w:r w:rsidRPr="00E21646">
              <w:rPr>
                <w:color w:val="auto"/>
              </w:rPr>
              <w:t>}</w:t>
            </w:r>
          </w:p>
        </w:tc>
        <w:tc>
          <w:tcPr>
            <w:tcW w:w="1482" w:type="dxa"/>
          </w:tcPr>
          <w:p w14:paraId="710E36CE" w14:textId="43247775" w:rsidR="00EE3C77" w:rsidRPr="00E21646" w:rsidRDefault="00EE3C77" w:rsidP="00A21C50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GET</w:t>
            </w:r>
          </w:p>
        </w:tc>
        <w:tc>
          <w:tcPr>
            <w:tcW w:w="1447" w:type="dxa"/>
          </w:tcPr>
          <w:p w14:paraId="49595FF7" w14:textId="6D939CE2" w:rsidR="00EE3C77" w:rsidRPr="00E21646" w:rsidRDefault="00EE3C77" w:rsidP="00A21C50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Search </w:t>
            </w:r>
            <w:r w:rsidR="00464E06" w:rsidRPr="00E21646">
              <w:rPr>
                <w:color w:val="auto"/>
              </w:rPr>
              <w:t xml:space="preserve">department by </w:t>
            </w:r>
            <w:proofErr w:type="spellStart"/>
            <w:r w:rsidR="00A2246B" w:rsidRPr="00E21646">
              <w:rPr>
                <w:color w:val="auto"/>
              </w:rPr>
              <w:t>deptno</w:t>
            </w:r>
            <w:proofErr w:type="spellEnd"/>
          </w:p>
        </w:tc>
        <w:tc>
          <w:tcPr>
            <w:tcW w:w="1400" w:type="dxa"/>
          </w:tcPr>
          <w:p w14:paraId="5F322CBB" w14:textId="2044EAD5" w:rsidR="00EE3C77" w:rsidRPr="00E21646" w:rsidRDefault="00464E06" w:rsidP="00A21C50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Single Department Object</w:t>
            </w:r>
          </w:p>
        </w:tc>
        <w:tc>
          <w:tcPr>
            <w:tcW w:w="2435" w:type="dxa"/>
          </w:tcPr>
          <w:p w14:paraId="0305E90F" w14:textId="77777777" w:rsidR="00EE3C77" w:rsidRPr="00E21646" w:rsidRDefault="00EE3C77" w:rsidP="00A21C50">
            <w:pPr>
              <w:spacing w:before="0" w:after="0"/>
              <w:rPr>
                <w:color w:val="auto"/>
              </w:rPr>
            </w:pPr>
          </w:p>
        </w:tc>
      </w:tr>
      <w:tr w:rsidR="00E21646" w:rsidRPr="00E21646" w14:paraId="4F777EEF" w14:textId="5305D473" w:rsidTr="004D65B1">
        <w:trPr>
          <w:trHeight w:val="177"/>
        </w:trPr>
        <w:tc>
          <w:tcPr>
            <w:tcW w:w="0" w:type="auto"/>
          </w:tcPr>
          <w:p w14:paraId="58287E05" w14:textId="53AC65CB" w:rsidR="00EE3C77" w:rsidRPr="00E1423F" w:rsidRDefault="00464E06" w:rsidP="00A21C50">
            <w:pPr>
              <w:spacing w:before="0" w:after="0"/>
              <w:rPr>
                <w:strike/>
                <w:color w:val="auto"/>
              </w:rPr>
            </w:pPr>
            <w:r w:rsidRPr="00E1423F">
              <w:rPr>
                <w:strike/>
                <w:color w:val="auto"/>
              </w:rPr>
              <w:t>/api/v1/departments/name/{name}</w:t>
            </w:r>
          </w:p>
        </w:tc>
        <w:tc>
          <w:tcPr>
            <w:tcW w:w="1482" w:type="dxa"/>
          </w:tcPr>
          <w:p w14:paraId="24775804" w14:textId="71B6E8B3" w:rsidR="00EE3C77" w:rsidRPr="00E1423F" w:rsidRDefault="00EE3C77" w:rsidP="00A21C50">
            <w:pPr>
              <w:spacing w:before="0" w:after="0"/>
              <w:rPr>
                <w:strike/>
                <w:color w:val="auto"/>
              </w:rPr>
            </w:pPr>
            <w:r w:rsidRPr="00E1423F">
              <w:rPr>
                <w:strike/>
                <w:color w:val="auto"/>
              </w:rPr>
              <w:t>GET</w:t>
            </w:r>
          </w:p>
        </w:tc>
        <w:tc>
          <w:tcPr>
            <w:tcW w:w="1447" w:type="dxa"/>
          </w:tcPr>
          <w:p w14:paraId="11784EE6" w14:textId="2FBC5FC5" w:rsidR="00EE3C77" w:rsidRPr="00E1423F" w:rsidRDefault="00464E06" w:rsidP="00A21C50">
            <w:pPr>
              <w:spacing w:before="0" w:after="0"/>
              <w:rPr>
                <w:strike/>
                <w:color w:val="auto"/>
              </w:rPr>
            </w:pPr>
            <w:r w:rsidRPr="00E1423F">
              <w:rPr>
                <w:strike/>
                <w:color w:val="auto"/>
              </w:rPr>
              <w:t>Search department by name</w:t>
            </w:r>
          </w:p>
        </w:tc>
        <w:tc>
          <w:tcPr>
            <w:tcW w:w="1400" w:type="dxa"/>
          </w:tcPr>
          <w:p w14:paraId="6B3C8DFC" w14:textId="32DA396C" w:rsidR="00EE3C77" w:rsidRPr="00E1423F" w:rsidRDefault="00464E06" w:rsidP="00A21C50">
            <w:pPr>
              <w:spacing w:before="0" w:after="0"/>
              <w:rPr>
                <w:strike/>
                <w:color w:val="auto"/>
              </w:rPr>
            </w:pPr>
            <w:r w:rsidRPr="00E1423F">
              <w:rPr>
                <w:strike/>
                <w:color w:val="auto"/>
              </w:rPr>
              <w:t>Single Department Object</w:t>
            </w:r>
          </w:p>
        </w:tc>
        <w:tc>
          <w:tcPr>
            <w:tcW w:w="2435" w:type="dxa"/>
          </w:tcPr>
          <w:p w14:paraId="21B42F1F" w14:textId="77777777" w:rsidR="00EE3C77" w:rsidRPr="00E1423F" w:rsidRDefault="00EE3C77" w:rsidP="00A21C50">
            <w:pPr>
              <w:spacing w:before="0" w:after="0"/>
              <w:rPr>
                <w:strike/>
                <w:color w:val="auto"/>
              </w:rPr>
            </w:pPr>
          </w:p>
        </w:tc>
      </w:tr>
      <w:tr w:rsidR="00E21646" w:rsidRPr="00E21646" w14:paraId="41374FE6" w14:textId="6A7D15E1" w:rsidTr="004D65B1">
        <w:trPr>
          <w:trHeight w:val="177"/>
        </w:trPr>
        <w:tc>
          <w:tcPr>
            <w:tcW w:w="0" w:type="auto"/>
          </w:tcPr>
          <w:p w14:paraId="364D6533" w14:textId="59A78211" w:rsidR="00EE3C77" w:rsidRPr="00E21646" w:rsidRDefault="00464E06" w:rsidP="00A21C50">
            <w:pPr>
              <w:spacing w:before="0" w:after="0"/>
              <w:rPr>
                <w:bCs/>
                <w:color w:val="auto"/>
              </w:rPr>
            </w:pPr>
            <w:r w:rsidRPr="00E21646">
              <w:rPr>
                <w:color w:val="auto"/>
              </w:rPr>
              <w:t>/</w:t>
            </w:r>
            <w:proofErr w:type="spellStart"/>
            <w:r w:rsidRPr="00E21646">
              <w:rPr>
                <w:color w:val="auto"/>
              </w:rPr>
              <w:t>api</w:t>
            </w:r>
            <w:proofErr w:type="spellEnd"/>
            <w:r w:rsidRPr="00E21646">
              <w:rPr>
                <w:color w:val="auto"/>
              </w:rPr>
              <w:t>/v1/departments</w:t>
            </w:r>
            <w:proofErr w:type="gramStart"/>
            <w:r w:rsidRPr="00E21646">
              <w:rPr>
                <w:color w:val="auto"/>
              </w:rPr>
              <w:t>/{</w:t>
            </w:r>
            <w:r w:rsidR="00601E0B" w:rsidRPr="00E21646">
              <w:rPr>
                <w:color w:val="auto"/>
              </w:rPr>
              <w:t xml:space="preserve"> </w:t>
            </w:r>
            <w:proofErr w:type="spellStart"/>
            <w:r w:rsidR="00601E0B" w:rsidRPr="00E21646">
              <w:rPr>
                <w:color w:val="auto"/>
              </w:rPr>
              <w:t>deptno</w:t>
            </w:r>
            <w:proofErr w:type="spellEnd"/>
            <w:proofErr w:type="gramEnd"/>
            <w:r w:rsidR="00601E0B" w:rsidRPr="00E21646">
              <w:rPr>
                <w:color w:val="auto"/>
              </w:rPr>
              <w:t xml:space="preserve"> </w:t>
            </w:r>
            <w:r w:rsidRPr="00E21646">
              <w:rPr>
                <w:color w:val="auto"/>
              </w:rPr>
              <w:t>}</w:t>
            </w:r>
          </w:p>
        </w:tc>
        <w:tc>
          <w:tcPr>
            <w:tcW w:w="1482" w:type="dxa"/>
          </w:tcPr>
          <w:p w14:paraId="52302F37" w14:textId="505E1244" w:rsidR="00EE3C77" w:rsidRPr="00E21646" w:rsidRDefault="00464E06" w:rsidP="00A21C50">
            <w:pPr>
              <w:spacing w:before="0" w:after="0"/>
              <w:rPr>
                <w:bCs/>
                <w:color w:val="auto"/>
              </w:rPr>
            </w:pPr>
            <w:r w:rsidRPr="00E21646">
              <w:rPr>
                <w:bCs/>
                <w:color w:val="auto"/>
              </w:rPr>
              <w:t>PUT</w:t>
            </w:r>
          </w:p>
        </w:tc>
        <w:tc>
          <w:tcPr>
            <w:tcW w:w="1447" w:type="dxa"/>
          </w:tcPr>
          <w:p w14:paraId="1D903B15" w14:textId="1AD6CA5A" w:rsidR="00EE3C77" w:rsidRPr="00E21646" w:rsidRDefault="00464E06" w:rsidP="00A21C50">
            <w:pPr>
              <w:spacing w:before="0" w:after="0"/>
              <w:rPr>
                <w:bCs/>
                <w:color w:val="auto"/>
              </w:rPr>
            </w:pPr>
            <w:r w:rsidRPr="00E21646">
              <w:rPr>
                <w:bCs/>
                <w:color w:val="auto"/>
              </w:rPr>
              <w:t xml:space="preserve">Update </w:t>
            </w:r>
            <w:r w:rsidR="004D65B1" w:rsidRPr="00E21646">
              <w:rPr>
                <w:bCs/>
                <w:color w:val="auto"/>
              </w:rPr>
              <w:t>department by</w:t>
            </w:r>
            <w:r w:rsidRPr="00E21646">
              <w:rPr>
                <w:bCs/>
                <w:color w:val="auto"/>
              </w:rPr>
              <w:t xml:space="preserve"> department </w:t>
            </w:r>
            <w:proofErr w:type="spellStart"/>
            <w:r w:rsidR="00601E0B" w:rsidRPr="00E21646">
              <w:rPr>
                <w:color w:val="auto"/>
              </w:rPr>
              <w:t>deptno</w:t>
            </w:r>
            <w:proofErr w:type="spellEnd"/>
          </w:p>
        </w:tc>
        <w:tc>
          <w:tcPr>
            <w:tcW w:w="1400" w:type="dxa"/>
          </w:tcPr>
          <w:p w14:paraId="3B67139F" w14:textId="7D5E7D7F" w:rsidR="00EE3C77" w:rsidRPr="00E21646" w:rsidRDefault="00ED7E53" w:rsidP="00A21C50">
            <w:pPr>
              <w:spacing w:before="0" w:after="0"/>
              <w:rPr>
                <w:bCs/>
                <w:color w:val="auto"/>
              </w:rPr>
            </w:pPr>
            <w:r w:rsidRPr="00E21646">
              <w:rPr>
                <w:color w:val="auto"/>
              </w:rPr>
              <w:t xml:space="preserve">String: </w:t>
            </w:r>
            <w:r w:rsidR="006E6E6D" w:rsidRPr="00E21646">
              <w:rPr>
                <w:color w:val="auto"/>
              </w:rPr>
              <w:t>Department updated successfully.</w:t>
            </w:r>
          </w:p>
        </w:tc>
        <w:tc>
          <w:tcPr>
            <w:tcW w:w="2435" w:type="dxa"/>
          </w:tcPr>
          <w:p w14:paraId="5BBD3D97" w14:textId="318A4F02" w:rsidR="00EE3C77" w:rsidRPr="00E21646" w:rsidRDefault="00ED7E53" w:rsidP="00A21C50">
            <w:pPr>
              <w:spacing w:before="0" w:after="0"/>
              <w:rPr>
                <w:bCs/>
                <w:color w:val="auto"/>
              </w:rPr>
            </w:pPr>
            <w:r w:rsidRPr="00E21646"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  <w:t>{"timeStamp":"</w:t>
            </w:r>
            <w:r w:rsidRPr="00E21646">
              <w:rPr>
                <w:rStyle w:val="s"/>
                <w:color w:val="auto"/>
              </w:rPr>
              <w:t>2023-06-08</w:t>
            </w:r>
            <w:r w:rsidRPr="00E21646"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  <w:t>", "message": "</w:t>
            </w:r>
            <w:r w:rsidRPr="00E21646">
              <w:rPr>
                <w:rStyle w:val="s"/>
                <w:color w:val="auto"/>
              </w:rPr>
              <w:t>Validation failed …”</w:t>
            </w:r>
            <w:r w:rsidRPr="00E21646"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  <w:t>}</w:t>
            </w:r>
          </w:p>
        </w:tc>
      </w:tr>
      <w:tr w:rsidR="00E21646" w:rsidRPr="00E21646" w14:paraId="5DE4E9D6" w14:textId="77777777" w:rsidTr="004D65B1">
        <w:trPr>
          <w:trHeight w:val="177"/>
        </w:trPr>
        <w:tc>
          <w:tcPr>
            <w:tcW w:w="0" w:type="auto"/>
          </w:tcPr>
          <w:p w14:paraId="13F97424" w14:textId="27DD2875" w:rsidR="004D65B1" w:rsidRPr="00DB0840" w:rsidRDefault="004D65B1" w:rsidP="004D65B1">
            <w:pPr>
              <w:spacing w:before="0" w:after="0"/>
              <w:rPr>
                <w:strike/>
                <w:color w:val="auto"/>
              </w:rPr>
            </w:pPr>
            <w:r w:rsidRPr="00DB0840">
              <w:rPr>
                <w:strike/>
                <w:color w:val="auto"/>
              </w:rPr>
              <w:t>/api/v1/departments/name/{name}</w:t>
            </w:r>
          </w:p>
        </w:tc>
        <w:tc>
          <w:tcPr>
            <w:tcW w:w="1482" w:type="dxa"/>
          </w:tcPr>
          <w:p w14:paraId="63E9514F" w14:textId="77C2A6F8" w:rsidR="004D65B1" w:rsidRPr="00DB0840" w:rsidRDefault="004D65B1" w:rsidP="004D65B1">
            <w:pPr>
              <w:spacing w:before="0" w:after="0"/>
              <w:rPr>
                <w:strike/>
                <w:color w:val="auto"/>
              </w:rPr>
            </w:pPr>
            <w:r w:rsidRPr="00DB0840">
              <w:rPr>
                <w:bCs/>
                <w:strike/>
                <w:color w:val="auto"/>
              </w:rPr>
              <w:t>PUT</w:t>
            </w:r>
          </w:p>
        </w:tc>
        <w:tc>
          <w:tcPr>
            <w:tcW w:w="1447" w:type="dxa"/>
          </w:tcPr>
          <w:p w14:paraId="08E12170" w14:textId="0ADE0EDF" w:rsidR="004D65B1" w:rsidRPr="00DB0840" w:rsidRDefault="004D65B1" w:rsidP="004D65B1">
            <w:pPr>
              <w:spacing w:before="0" w:after="0"/>
              <w:rPr>
                <w:strike/>
                <w:color w:val="auto"/>
              </w:rPr>
            </w:pPr>
            <w:r w:rsidRPr="00DB0840">
              <w:rPr>
                <w:bCs/>
                <w:strike/>
                <w:color w:val="auto"/>
              </w:rPr>
              <w:t>Update department by name</w:t>
            </w:r>
          </w:p>
        </w:tc>
        <w:tc>
          <w:tcPr>
            <w:tcW w:w="1400" w:type="dxa"/>
          </w:tcPr>
          <w:p w14:paraId="3FCC8214" w14:textId="57A11E5D" w:rsidR="004D65B1" w:rsidRPr="00DB0840" w:rsidRDefault="004D65B1" w:rsidP="004D65B1">
            <w:pPr>
              <w:spacing w:before="0" w:after="0"/>
              <w:rPr>
                <w:strike/>
                <w:color w:val="auto"/>
              </w:rPr>
            </w:pPr>
            <w:r w:rsidRPr="00DB0840">
              <w:rPr>
                <w:strike/>
                <w:color w:val="auto"/>
              </w:rPr>
              <w:t>String: Department updated successfully.</w:t>
            </w:r>
          </w:p>
        </w:tc>
        <w:tc>
          <w:tcPr>
            <w:tcW w:w="2435" w:type="dxa"/>
          </w:tcPr>
          <w:p w14:paraId="23A7228B" w14:textId="22795FD4" w:rsidR="004D65B1" w:rsidRPr="00DB0840" w:rsidRDefault="004D65B1" w:rsidP="004D65B1">
            <w:pPr>
              <w:spacing w:before="0" w:after="0"/>
              <w:rPr>
                <w:bCs/>
                <w:strike/>
                <w:color w:val="auto"/>
              </w:rPr>
            </w:pPr>
            <w:r w:rsidRPr="00DB0840">
              <w:rPr>
                <w:rStyle w:val="b"/>
                <w:rFonts w:ascii="Courier New" w:hAnsi="Courier New" w:cs="Courier New"/>
                <w:strike/>
                <w:color w:val="auto"/>
                <w:shd w:val="clear" w:color="auto" w:fill="FFFFFF"/>
              </w:rPr>
              <w:t>{"timeStamp":"</w:t>
            </w:r>
            <w:r w:rsidRPr="00DB0840">
              <w:rPr>
                <w:rStyle w:val="s"/>
                <w:strike/>
                <w:color w:val="auto"/>
              </w:rPr>
              <w:t>2023-06-08</w:t>
            </w:r>
            <w:r w:rsidRPr="00DB0840">
              <w:rPr>
                <w:rStyle w:val="b"/>
                <w:rFonts w:ascii="Courier New" w:hAnsi="Courier New" w:cs="Courier New"/>
                <w:strike/>
                <w:color w:val="auto"/>
                <w:shd w:val="clear" w:color="auto" w:fill="FFFFFF"/>
              </w:rPr>
              <w:t>", "message": "</w:t>
            </w:r>
            <w:r w:rsidRPr="00DB0840">
              <w:rPr>
                <w:rStyle w:val="s"/>
                <w:strike/>
                <w:color w:val="auto"/>
              </w:rPr>
              <w:t>Validation failed …”</w:t>
            </w:r>
            <w:r w:rsidRPr="00DB0840">
              <w:rPr>
                <w:rStyle w:val="b"/>
                <w:rFonts w:ascii="Courier New" w:hAnsi="Courier New" w:cs="Courier New"/>
                <w:strike/>
                <w:color w:val="auto"/>
                <w:shd w:val="clear" w:color="auto" w:fill="FFFFFF"/>
              </w:rPr>
              <w:t>}</w:t>
            </w:r>
          </w:p>
        </w:tc>
      </w:tr>
      <w:tr w:rsidR="00E21646" w:rsidRPr="00E21646" w14:paraId="3B842447" w14:textId="77777777" w:rsidTr="004D65B1">
        <w:trPr>
          <w:trHeight w:val="177"/>
        </w:trPr>
        <w:tc>
          <w:tcPr>
            <w:tcW w:w="0" w:type="auto"/>
          </w:tcPr>
          <w:p w14:paraId="0CBC26C2" w14:textId="6685C225" w:rsidR="004D65B1" w:rsidRPr="00DB0840" w:rsidRDefault="004D65B1" w:rsidP="004D65B1">
            <w:pPr>
              <w:spacing w:before="0" w:after="0"/>
              <w:rPr>
                <w:strike/>
                <w:color w:val="auto"/>
              </w:rPr>
            </w:pPr>
            <w:r w:rsidRPr="00DB0840">
              <w:rPr>
                <w:strike/>
                <w:color w:val="auto"/>
              </w:rPr>
              <w:t>/</w:t>
            </w:r>
            <w:proofErr w:type="spellStart"/>
            <w:r w:rsidRPr="00DB0840">
              <w:rPr>
                <w:strike/>
                <w:color w:val="auto"/>
              </w:rPr>
              <w:t>api</w:t>
            </w:r>
            <w:proofErr w:type="spellEnd"/>
            <w:r w:rsidRPr="00DB0840">
              <w:rPr>
                <w:strike/>
                <w:color w:val="auto"/>
              </w:rPr>
              <w:t>/v1/departments</w:t>
            </w:r>
            <w:proofErr w:type="gramStart"/>
            <w:r w:rsidRPr="00DB0840">
              <w:rPr>
                <w:strike/>
                <w:color w:val="auto"/>
              </w:rPr>
              <w:t>/{</w:t>
            </w:r>
            <w:r w:rsidR="00601E0B" w:rsidRPr="00DB0840">
              <w:rPr>
                <w:strike/>
                <w:color w:val="auto"/>
              </w:rPr>
              <w:t xml:space="preserve"> </w:t>
            </w:r>
            <w:proofErr w:type="spellStart"/>
            <w:r w:rsidR="00601E0B" w:rsidRPr="00DB0840">
              <w:rPr>
                <w:strike/>
                <w:color w:val="auto"/>
              </w:rPr>
              <w:t>deptno</w:t>
            </w:r>
            <w:proofErr w:type="spellEnd"/>
            <w:proofErr w:type="gramEnd"/>
            <w:r w:rsidR="00601E0B" w:rsidRPr="00DB0840">
              <w:rPr>
                <w:strike/>
                <w:color w:val="auto"/>
              </w:rPr>
              <w:t xml:space="preserve"> </w:t>
            </w:r>
            <w:r w:rsidRPr="00DB0840">
              <w:rPr>
                <w:strike/>
                <w:color w:val="auto"/>
              </w:rPr>
              <w:t>}</w:t>
            </w:r>
          </w:p>
        </w:tc>
        <w:tc>
          <w:tcPr>
            <w:tcW w:w="1482" w:type="dxa"/>
          </w:tcPr>
          <w:p w14:paraId="29278A83" w14:textId="7D09FB0A" w:rsidR="004D65B1" w:rsidRPr="00DB0840" w:rsidRDefault="004D65B1" w:rsidP="004D65B1">
            <w:pPr>
              <w:spacing w:before="0" w:after="0"/>
              <w:rPr>
                <w:strike/>
                <w:color w:val="auto"/>
              </w:rPr>
            </w:pPr>
            <w:r w:rsidRPr="00DB0840">
              <w:rPr>
                <w:strike/>
                <w:color w:val="auto"/>
              </w:rPr>
              <w:t>DELETE</w:t>
            </w:r>
          </w:p>
        </w:tc>
        <w:tc>
          <w:tcPr>
            <w:tcW w:w="1447" w:type="dxa"/>
          </w:tcPr>
          <w:p w14:paraId="6CF9999B" w14:textId="2E75C01B" w:rsidR="004D65B1" w:rsidRPr="00DB0840" w:rsidRDefault="004D65B1" w:rsidP="004D65B1">
            <w:pPr>
              <w:spacing w:before="0" w:after="0"/>
              <w:rPr>
                <w:strike/>
                <w:color w:val="auto"/>
              </w:rPr>
            </w:pPr>
            <w:r w:rsidRPr="00DB0840">
              <w:rPr>
                <w:strike/>
                <w:color w:val="auto"/>
              </w:rPr>
              <w:t xml:space="preserve">Delete department by </w:t>
            </w:r>
            <w:proofErr w:type="spellStart"/>
            <w:r w:rsidR="00601E0B" w:rsidRPr="00DB0840">
              <w:rPr>
                <w:strike/>
                <w:color w:val="auto"/>
              </w:rPr>
              <w:t>deptno</w:t>
            </w:r>
            <w:proofErr w:type="spellEnd"/>
          </w:p>
        </w:tc>
        <w:tc>
          <w:tcPr>
            <w:tcW w:w="1400" w:type="dxa"/>
          </w:tcPr>
          <w:p w14:paraId="3E86BD3B" w14:textId="6325DF74" w:rsidR="004D65B1" w:rsidRPr="00DB0840" w:rsidRDefault="004D65B1" w:rsidP="004D65B1">
            <w:pPr>
              <w:spacing w:before="0" w:after="0"/>
              <w:rPr>
                <w:strike/>
                <w:color w:val="auto"/>
              </w:rPr>
            </w:pPr>
            <w:r w:rsidRPr="00DB0840">
              <w:rPr>
                <w:strike/>
                <w:color w:val="auto"/>
              </w:rPr>
              <w:t>String: Department Deleted Successfully</w:t>
            </w:r>
          </w:p>
        </w:tc>
        <w:tc>
          <w:tcPr>
            <w:tcW w:w="2435" w:type="dxa"/>
          </w:tcPr>
          <w:p w14:paraId="521645E4" w14:textId="77777777" w:rsidR="004D65B1" w:rsidRPr="00DB0840" w:rsidRDefault="004D65B1" w:rsidP="004D65B1">
            <w:pPr>
              <w:spacing w:before="0" w:after="0"/>
              <w:rPr>
                <w:bCs/>
                <w:strike/>
                <w:color w:val="auto"/>
              </w:rPr>
            </w:pPr>
          </w:p>
        </w:tc>
      </w:tr>
      <w:tr w:rsidR="00E21646" w:rsidRPr="00E21646" w14:paraId="66B09F31" w14:textId="7530E64B" w:rsidTr="004D65B1">
        <w:trPr>
          <w:trHeight w:val="177"/>
        </w:trPr>
        <w:tc>
          <w:tcPr>
            <w:tcW w:w="0" w:type="auto"/>
          </w:tcPr>
          <w:p w14:paraId="0200F809" w14:textId="1BF1AAFC" w:rsidR="004D65B1" w:rsidRPr="00E21646" w:rsidRDefault="004D65B1" w:rsidP="004D65B1">
            <w:pPr>
              <w:spacing w:before="0" w:after="0"/>
              <w:rPr>
                <w:bCs/>
                <w:color w:val="auto"/>
              </w:rPr>
            </w:pPr>
            <w:r w:rsidRPr="00E21646">
              <w:rPr>
                <w:color w:val="auto"/>
              </w:rPr>
              <w:t>/api/v1/departments/name/{name}</w:t>
            </w:r>
          </w:p>
        </w:tc>
        <w:tc>
          <w:tcPr>
            <w:tcW w:w="1482" w:type="dxa"/>
          </w:tcPr>
          <w:p w14:paraId="7A381DB3" w14:textId="7049E1EE" w:rsidR="004D65B1" w:rsidRPr="00E21646" w:rsidRDefault="004D65B1" w:rsidP="004D65B1">
            <w:pPr>
              <w:spacing w:before="0" w:after="0"/>
              <w:rPr>
                <w:bCs/>
                <w:color w:val="auto"/>
              </w:rPr>
            </w:pPr>
            <w:r w:rsidRPr="00E21646">
              <w:rPr>
                <w:color w:val="auto"/>
              </w:rPr>
              <w:t>DELETE</w:t>
            </w:r>
          </w:p>
        </w:tc>
        <w:tc>
          <w:tcPr>
            <w:tcW w:w="1447" w:type="dxa"/>
          </w:tcPr>
          <w:p w14:paraId="55D85137" w14:textId="05F2A10D" w:rsidR="004D65B1" w:rsidRPr="00E21646" w:rsidRDefault="004D65B1" w:rsidP="004D65B1">
            <w:pPr>
              <w:spacing w:before="0" w:after="0"/>
              <w:rPr>
                <w:bCs/>
                <w:color w:val="auto"/>
              </w:rPr>
            </w:pPr>
            <w:r w:rsidRPr="00E21646">
              <w:rPr>
                <w:color w:val="auto"/>
              </w:rPr>
              <w:t>Delete department by name</w:t>
            </w:r>
          </w:p>
        </w:tc>
        <w:tc>
          <w:tcPr>
            <w:tcW w:w="1400" w:type="dxa"/>
          </w:tcPr>
          <w:p w14:paraId="0F2961CD" w14:textId="6A64589F" w:rsidR="004D65B1" w:rsidRPr="00E21646" w:rsidRDefault="004D65B1" w:rsidP="004D65B1">
            <w:pPr>
              <w:spacing w:before="0" w:after="0"/>
              <w:rPr>
                <w:bCs/>
                <w:color w:val="auto"/>
              </w:rPr>
            </w:pPr>
            <w:r w:rsidRPr="00E21646">
              <w:rPr>
                <w:color w:val="auto"/>
              </w:rPr>
              <w:t>String: Department</w:t>
            </w:r>
            <w:r w:rsidR="00F73224" w:rsidRPr="00E21646">
              <w:rPr>
                <w:color w:val="auto"/>
              </w:rPr>
              <w:t xml:space="preserve"> with given name</w:t>
            </w:r>
            <w:r w:rsidRPr="00E21646">
              <w:rPr>
                <w:color w:val="auto"/>
              </w:rPr>
              <w:t xml:space="preserve"> </w:t>
            </w:r>
            <w:r w:rsidR="00F73224" w:rsidRPr="00E21646">
              <w:rPr>
                <w:color w:val="auto"/>
              </w:rPr>
              <w:t>d</w:t>
            </w:r>
            <w:r w:rsidRPr="00E21646">
              <w:rPr>
                <w:color w:val="auto"/>
              </w:rPr>
              <w:t>eleted Successfully</w:t>
            </w:r>
          </w:p>
        </w:tc>
        <w:tc>
          <w:tcPr>
            <w:tcW w:w="2435" w:type="dxa"/>
          </w:tcPr>
          <w:p w14:paraId="6FFFD0D7" w14:textId="77777777" w:rsidR="004D65B1" w:rsidRPr="00E21646" w:rsidRDefault="004D65B1" w:rsidP="004D65B1">
            <w:pPr>
              <w:spacing w:before="0" w:after="0"/>
              <w:rPr>
                <w:bCs/>
                <w:color w:val="auto"/>
              </w:rPr>
            </w:pPr>
          </w:p>
        </w:tc>
      </w:tr>
    </w:tbl>
    <w:p w14:paraId="476C0B70" w14:textId="33579963" w:rsidR="0057086A" w:rsidRPr="00E21646" w:rsidRDefault="0057086A" w:rsidP="00FC18CE">
      <w:pPr>
        <w:spacing w:before="0" w:after="0" w:line="240" w:lineRule="auto"/>
      </w:pPr>
    </w:p>
    <w:p w14:paraId="42A448DA" w14:textId="338B9D86" w:rsidR="000E68A4" w:rsidRPr="00E21646" w:rsidRDefault="000E68A4" w:rsidP="00FC18CE">
      <w:pPr>
        <w:spacing w:before="0" w:after="0" w:line="240" w:lineRule="auto"/>
      </w:pPr>
    </w:p>
    <w:p w14:paraId="0E26FEB7" w14:textId="09066E94" w:rsidR="000E68A4" w:rsidRPr="00E21646" w:rsidRDefault="000E68A4" w:rsidP="00FC18CE">
      <w:pPr>
        <w:spacing w:before="0" w:after="0" w:line="240" w:lineRule="auto"/>
      </w:pPr>
    </w:p>
    <w:p w14:paraId="5D5A0436" w14:textId="77777777" w:rsidR="00601E0B" w:rsidRPr="00E21646" w:rsidRDefault="00601E0B" w:rsidP="000E68A4">
      <w:pPr>
        <w:spacing w:before="0" w:after="0" w:line="240" w:lineRule="auto"/>
        <w:rPr>
          <w:b/>
          <w:bCs/>
        </w:rPr>
      </w:pPr>
    </w:p>
    <w:p w14:paraId="4B37DEA1" w14:textId="77777777" w:rsidR="00601E0B" w:rsidRPr="00E21646" w:rsidRDefault="00601E0B" w:rsidP="000E68A4">
      <w:pPr>
        <w:spacing w:before="0" w:after="0" w:line="240" w:lineRule="auto"/>
        <w:rPr>
          <w:b/>
          <w:bCs/>
        </w:rPr>
      </w:pPr>
    </w:p>
    <w:p w14:paraId="67AC028D" w14:textId="77777777" w:rsidR="00601E0B" w:rsidRPr="00E21646" w:rsidRDefault="00601E0B" w:rsidP="000E68A4">
      <w:pPr>
        <w:spacing w:before="0" w:after="0" w:line="240" w:lineRule="auto"/>
        <w:rPr>
          <w:b/>
          <w:bCs/>
        </w:rPr>
      </w:pPr>
    </w:p>
    <w:p w14:paraId="6761283E" w14:textId="77777777" w:rsidR="00601E0B" w:rsidRPr="00E21646" w:rsidRDefault="00601E0B" w:rsidP="000E68A4">
      <w:pPr>
        <w:spacing w:before="0" w:after="0" w:line="240" w:lineRule="auto"/>
        <w:rPr>
          <w:b/>
          <w:bCs/>
        </w:rPr>
      </w:pPr>
    </w:p>
    <w:p w14:paraId="7E98208B" w14:textId="77777777" w:rsidR="00601E0B" w:rsidRPr="00E21646" w:rsidRDefault="00601E0B" w:rsidP="000E68A4">
      <w:pPr>
        <w:spacing w:before="0" w:after="0" w:line="240" w:lineRule="auto"/>
        <w:rPr>
          <w:b/>
          <w:bCs/>
        </w:rPr>
      </w:pPr>
    </w:p>
    <w:p w14:paraId="0D7CD0EC" w14:textId="77777777" w:rsidR="00601E0B" w:rsidRPr="00E21646" w:rsidRDefault="00601E0B" w:rsidP="000E68A4">
      <w:pPr>
        <w:spacing w:before="0" w:after="0" w:line="240" w:lineRule="auto"/>
        <w:rPr>
          <w:b/>
          <w:bCs/>
        </w:rPr>
      </w:pPr>
    </w:p>
    <w:p w14:paraId="0CE7EC0A" w14:textId="77777777" w:rsidR="00601E0B" w:rsidRPr="00E21646" w:rsidRDefault="00601E0B" w:rsidP="000E68A4">
      <w:pPr>
        <w:spacing w:before="0" w:after="0" w:line="240" w:lineRule="auto"/>
        <w:rPr>
          <w:b/>
          <w:bCs/>
        </w:rPr>
      </w:pPr>
    </w:p>
    <w:p w14:paraId="7B2B2AD0" w14:textId="77777777" w:rsidR="00601E0B" w:rsidRPr="00E21646" w:rsidRDefault="00601E0B" w:rsidP="000E68A4">
      <w:pPr>
        <w:spacing w:before="0" w:after="0" w:line="240" w:lineRule="auto"/>
        <w:rPr>
          <w:b/>
          <w:bCs/>
        </w:rPr>
      </w:pPr>
    </w:p>
    <w:p w14:paraId="717AEA27" w14:textId="77777777" w:rsidR="00601E0B" w:rsidRPr="00E21646" w:rsidRDefault="00601E0B" w:rsidP="000E68A4">
      <w:pPr>
        <w:spacing w:before="0" w:after="0" w:line="240" w:lineRule="auto"/>
        <w:rPr>
          <w:b/>
          <w:bCs/>
        </w:rPr>
      </w:pPr>
    </w:p>
    <w:p w14:paraId="282B0429" w14:textId="77777777" w:rsidR="00601E0B" w:rsidRPr="00E21646" w:rsidRDefault="00601E0B" w:rsidP="000E68A4">
      <w:pPr>
        <w:spacing w:before="0" w:after="0" w:line="240" w:lineRule="auto"/>
        <w:rPr>
          <w:b/>
          <w:bCs/>
        </w:rPr>
      </w:pPr>
    </w:p>
    <w:p w14:paraId="055BC313" w14:textId="77777777" w:rsidR="00601E0B" w:rsidRPr="00E21646" w:rsidRDefault="00601E0B" w:rsidP="000E68A4">
      <w:pPr>
        <w:spacing w:before="0" w:after="0" w:line="240" w:lineRule="auto"/>
        <w:rPr>
          <w:b/>
          <w:bCs/>
        </w:rPr>
      </w:pPr>
    </w:p>
    <w:p w14:paraId="30022C9C" w14:textId="77777777" w:rsidR="00601E0B" w:rsidRPr="00E21646" w:rsidRDefault="00601E0B" w:rsidP="000E68A4">
      <w:pPr>
        <w:spacing w:before="0" w:after="0" w:line="240" w:lineRule="auto"/>
        <w:rPr>
          <w:b/>
          <w:bCs/>
        </w:rPr>
      </w:pPr>
    </w:p>
    <w:p w14:paraId="75B1CCCE" w14:textId="77777777" w:rsidR="00601E0B" w:rsidRPr="00E21646" w:rsidRDefault="00601E0B" w:rsidP="000E68A4">
      <w:pPr>
        <w:spacing w:before="0" w:after="0" w:line="240" w:lineRule="auto"/>
        <w:rPr>
          <w:b/>
          <w:bCs/>
        </w:rPr>
      </w:pPr>
    </w:p>
    <w:p w14:paraId="5C8CE8F8" w14:textId="77777777" w:rsidR="00601E0B" w:rsidRPr="00E21646" w:rsidRDefault="00601E0B" w:rsidP="000E68A4">
      <w:pPr>
        <w:spacing w:before="0" w:after="0" w:line="240" w:lineRule="auto"/>
        <w:rPr>
          <w:b/>
          <w:bCs/>
        </w:rPr>
      </w:pPr>
    </w:p>
    <w:p w14:paraId="33C8F536" w14:textId="77777777" w:rsidR="00601E0B" w:rsidRPr="00E21646" w:rsidRDefault="00601E0B" w:rsidP="000E68A4">
      <w:pPr>
        <w:spacing w:before="0" w:after="0" w:line="240" w:lineRule="auto"/>
        <w:rPr>
          <w:b/>
          <w:bCs/>
        </w:rPr>
      </w:pPr>
    </w:p>
    <w:p w14:paraId="5CEA3288" w14:textId="77777777" w:rsidR="00601E0B" w:rsidRPr="00E21646" w:rsidRDefault="00601E0B" w:rsidP="000E68A4">
      <w:pPr>
        <w:spacing w:before="0" w:after="0" w:line="240" w:lineRule="auto"/>
        <w:rPr>
          <w:b/>
          <w:bCs/>
        </w:rPr>
      </w:pPr>
    </w:p>
    <w:p w14:paraId="59C2E464" w14:textId="70E49A42" w:rsidR="000E68A4" w:rsidRPr="00E21646" w:rsidRDefault="000E68A4" w:rsidP="000E68A4">
      <w:pPr>
        <w:spacing w:before="0" w:after="0" w:line="240" w:lineRule="auto"/>
        <w:rPr>
          <w:b/>
          <w:bCs/>
        </w:rPr>
      </w:pPr>
      <w:r w:rsidRPr="00E21646">
        <w:rPr>
          <w:b/>
          <w:bCs/>
        </w:rPr>
        <w:t>------------------------------------------------------Participants-----------------------------------------------------------</w:t>
      </w:r>
    </w:p>
    <w:tbl>
      <w:tblPr>
        <w:tblStyle w:val="ProposalTable1"/>
        <w:tblW w:w="0" w:type="auto"/>
        <w:tblInd w:w="-625" w:type="dxa"/>
        <w:tblLayout w:type="fixed"/>
        <w:tblLook w:val="04A0" w:firstRow="1" w:lastRow="0" w:firstColumn="1" w:lastColumn="0" w:noHBand="0" w:noVBand="1"/>
      </w:tblPr>
      <w:tblGrid>
        <w:gridCol w:w="3597"/>
        <w:gridCol w:w="992"/>
        <w:gridCol w:w="1413"/>
        <w:gridCol w:w="1259"/>
        <w:gridCol w:w="2714"/>
      </w:tblGrid>
      <w:tr w:rsidR="00E21646" w:rsidRPr="00E21646" w14:paraId="4B9177E6" w14:textId="77777777" w:rsidTr="00A17C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3597" w:type="dxa"/>
          </w:tcPr>
          <w:p w14:paraId="24C0BEED" w14:textId="77777777" w:rsidR="000E68A4" w:rsidRPr="00E21646" w:rsidRDefault="000E68A4" w:rsidP="00F169FE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Endpoints</w:t>
            </w:r>
          </w:p>
        </w:tc>
        <w:tc>
          <w:tcPr>
            <w:tcW w:w="992" w:type="dxa"/>
          </w:tcPr>
          <w:p w14:paraId="11694179" w14:textId="77777777" w:rsidR="000E68A4" w:rsidRPr="00E21646" w:rsidRDefault="000E68A4" w:rsidP="00F169FE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HTTP Verb/Method</w:t>
            </w:r>
          </w:p>
        </w:tc>
        <w:tc>
          <w:tcPr>
            <w:tcW w:w="1413" w:type="dxa"/>
          </w:tcPr>
          <w:p w14:paraId="0E017B5A" w14:textId="77777777" w:rsidR="000E68A4" w:rsidRPr="00E21646" w:rsidRDefault="000E68A4" w:rsidP="00F169FE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Description</w:t>
            </w:r>
          </w:p>
        </w:tc>
        <w:tc>
          <w:tcPr>
            <w:tcW w:w="1259" w:type="dxa"/>
          </w:tcPr>
          <w:p w14:paraId="69E5EE9B" w14:textId="77777777" w:rsidR="000E68A4" w:rsidRPr="00E21646" w:rsidRDefault="000E68A4" w:rsidP="00F169FE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Success Response</w:t>
            </w:r>
          </w:p>
        </w:tc>
        <w:tc>
          <w:tcPr>
            <w:tcW w:w="2714" w:type="dxa"/>
          </w:tcPr>
          <w:p w14:paraId="34FF9204" w14:textId="77777777" w:rsidR="000E68A4" w:rsidRPr="00E21646" w:rsidRDefault="000E68A4" w:rsidP="00F169FE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Error Response</w:t>
            </w:r>
          </w:p>
        </w:tc>
      </w:tr>
      <w:tr w:rsidR="00E21646" w:rsidRPr="00E21646" w14:paraId="0468A1C0" w14:textId="77777777" w:rsidTr="00A17C10">
        <w:trPr>
          <w:trHeight w:val="89"/>
        </w:trPr>
        <w:tc>
          <w:tcPr>
            <w:tcW w:w="3597" w:type="dxa"/>
            <w:shd w:val="clear" w:color="auto" w:fill="B4C6E7" w:themeFill="accent1" w:themeFillTint="66"/>
          </w:tcPr>
          <w:p w14:paraId="26B1813B" w14:textId="77777777" w:rsidR="000E68A4" w:rsidRPr="00E21646" w:rsidRDefault="000E68A4" w:rsidP="00F169FE">
            <w:pPr>
              <w:spacing w:before="0" w:after="0"/>
              <w:rPr>
                <w:color w:val="auto"/>
              </w:rPr>
            </w:pPr>
          </w:p>
        </w:tc>
        <w:tc>
          <w:tcPr>
            <w:tcW w:w="992" w:type="dxa"/>
            <w:shd w:val="clear" w:color="auto" w:fill="B4C6E7" w:themeFill="accent1" w:themeFillTint="66"/>
          </w:tcPr>
          <w:p w14:paraId="02B783A3" w14:textId="77777777" w:rsidR="000E68A4" w:rsidRPr="00E21646" w:rsidRDefault="000E68A4" w:rsidP="00F169FE">
            <w:pPr>
              <w:spacing w:before="0" w:after="0"/>
              <w:rPr>
                <w:color w:val="auto"/>
              </w:rPr>
            </w:pPr>
          </w:p>
        </w:tc>
        <w:tc>
          <w:tcPr>
            <w:tcW w:w="1413" w:type="dxa"/>
            <w:shd w:val="clear" w:color="auto" w:fill="B4C6E7" w:themeFill="accent1" w:themeFillTint="66"/>
          </w:tcPr>
          <w:p w14:paraId="5541B777" w14:textId="79D9EF84" w:rsidR="000E68A4" w:rsidRPr="00E21646" w:rsidRDefault="000E68A4" w:rsidP="00F169FE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titles</w:t>
            </w:r>
          </w:p>
        </w:tc>
        <w:tc>
          <w:tcPr>
            <w:tcW w:w="1259" w:type="dxa"/>
            <w:shd w:val="clear" w:color="auto" w:fill="B4C6E7" w:themeFill="accent1" w:themeFillTint="66"/>
          </w:tcPr>
          <w:p w14:paraId="5528335D" w14:textId="77777777" w:rsidR="000E68A4" w:rsidRPr="00E21646" w:rsidRDefault="000E68A4" w:rsidP="00F169FE">
            <w:pPr>
              <w:spacing w:before="0" w:after="0"/>
              <w:rPr>
                <w:color w:val="auto"/>
              </w:rPr>
            </w:pPr>
          </w:p>
        </w:tc>
        <w:tc>
          <w:tcPr>
            <w:tcW w:w="2714" w:type="dxa"/>
            <w:shd w:val="clear" w:color="auto" w:fill="B4C6E7" w:themeFill="accent1" w:themeFillTint="66"/>
          </w:tcPr>
          <w:p w14:paraId="02474D2E" w14:textId="77777777" w:rsidR="000E68A4" w:rsidRPr="00E21646" w:rsidRDefault="000E68A4" w:rsidP="00F169FE">
            <w:pPr>
              <w:spacing w:before="0" w:after="0"/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</w:pPr>
          </w:p>
        </w:tc>
      </w:tr>
      <w:tr w:rsidR="00E21646" w:rsidRPr="00E21646" w14:paraId="1FABA581" w14:textId="77777777" w:rsidTr="00A17C10">
        <w:trPr>
          <w:trHeight w:val="89"/>
        </w:trPr>
        <w:tc>
          <w:tcPr>
            <w:tcW w:w="3597" w:type="dxa"/>
          </w:tcPr>
          <w:p w14:paraId="3D11F388" w14:textId="02BA3462" w:rsidR="000E68A4" w:rsidRPr="00E21646" w:rsidRDefault="000E68A4" w:rsidP="00F169FE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/api/v1/</w:t>
            </w:r>
            <w:r w:rsidR="00D0519D" w:rsidRPr="00E21646">
              <w:rPr>
                <w:color w:val="auto"/>
              </w:rPr>
              <w:t>titles</w:t>
            </w:r>
            <w:r w:rsidRPr="00E21646">
              <w:rPr>
                <w:color w:val="auto"/>
              </w:rPr>
              <w:t>/</w:t>
            </w:r>
          </w:p>
        </w:tc>
        <w:tc>
          <w:tcPr>
            <w:tcW w:w="992" w:type="dxa"/>
          </w:tcPr>
          <w:p w14:paraId="74B87C63" w14:textId="77777777" w:rsidR="000E68A4" w:rsidRPr="00E21646" w:rsidRDefault="000E68A4" w:rsidP="00F169FE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POST</w:t>
            </w:r>
          </w:p>
        </w:tc>
        <w:tc>
          <w:tcPr>
            <w:tcW w:w="1413" w:type="dxa"/>
          </w:tcPr>
          <w:p w14:paraId="6488EAA2" w14:textId="6FC13BAD" w:rsidR="000E68A4" w:rsidRPr="00E21646" w:rsidRDefault="000E68A4" w:rsidP="00F169FE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Add new </w:t>
            </w:r>
            <w:r w:rsidR="00D0519D" w:rsidRPr="00E21646">
              <w:rPr>
                <w:color w:val="auto"/>
              </w:rPr>
              <w:t>titles</w:t>
            </w:r>
            <w:r w:rsidRPr="00E21646">
              <w:rPr>
                <w:color w:val="auto"/>
              </w:rPr>
              <w:t xml:space="preserve"> object in DB</w:t>
            </w:r>
          </w:p>
        </w:tc>
        <w:tc>
          <w:tcPr>
            <w:tcW w:w="1259" w:type="dxa"/>
          </w:tcPr>
          <w:p w14:paraId="739E2EAD" w14:textId="77BB9084" w:rsidR="000E68A4" w:rsidRPr="00E21646" w:rsidRDefault="000E68A4" w:rsidP="00F169FE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String: New </w:t>
            </w:r>
            <w:r w:rsidR="009B1B81" w:rsidRPr="00E21646">
              <w:rPr>
                <w:color w:val="auto"/>
              </w:rPr>
              <w:t>title</w:t>
            </w:r>
            <w:r w:rsidRPr="00E21646">
              <w:rPr>
                <w:color w:val="auto"/>
              </w:rPr>
              <w:t xml:space="preserve"> added Successfully</w:t>
            </w:r>
          </w:p>
        </w:tc>
        <w:tc>
          <w:tcPr>
            <w:tcW w:w="2714" w:type="dxa"/>
          </w:tcPr>
          <w:p w14:paraId="16719D49" w14:textId="77777777" w:rsidR="000E68A4" w:rsidRPr="00E21646" w:rsidRDefault="000E68A4" w:rsidP="00F169FE">
            <w:pPr>
              <w:spacing w:before="0" w:after="0"/>
              <w:rPr>
                <w:color w:val="auto"/>
              </w:rPr>
            </w:pPr>
            <w:r w:rsidRPr="00E21646"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  <w:t>{"timeStamp":"</w:t>
            </w:r>
            <w:r w:rsidRPr="00E21646">
              <w:rPr>
                <w:rStyle w:val="s"/>
                <w:color w:val="auto"/>
              </w:rPr>
              <w:t>2023-06-08</w:t>
            </w:r>
            <w:r w:rsidRPr="00E21646"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  <w:t>", "message": "</w:t>
            </w:r>
            <w:r w:rsidRPr="00E21646">
              <w:rPr>
                <w:rStyle w:val="s"/>
                <w:color w:val="auto"/>
              </w:rPr>
              <w:t>Validation failed …”</w:t>
            </w:r>
            <w:r w:rsidRPr="00E21646"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  <w:t>}</w:t>
            </w:r>
          </w:p>
        </w:tc>
      </w:tr>
      <w:tr w:rsidR="00E21646" w:rsidRPr="00E21646" w14:paraId="40860DDA" w14:textId="77777777" w:rsidTr="00A17C10">
        <w:trPr>
          <w:trHeight w:val="177"/>
        </w:trPr>
        <w:tc>
          <w:tcPr>
            <w:tcW w:w="3597" w:type="dxa"/>
          </w:tcPr>
          <w:p w14:paraId="16F9113E" w14:textId="1C4C1BF6" w:rsidR="000E68A4" w:rsidRPr="00E21646" w:rsidRDefault="000E68A4" w:rsidP="00F169FE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/api/v1/</w:t>
            </w:r>
            <w:r w:rsidR="00D0519D" w:rsidRPr="00E21646">
              <w:rPr>
                <w:color w:val="auto"/>
              </w:rPr>
              <w:t>titles</w:t>
            </w:r>
            <w:r w:rsidRPr="00E21646">
              <w:rPr>
                <w:color w:val="auto"/>
              </w:rPr>
              <w:t>/</w:t>
            </w:r>
          </w:p>
        </w:tc>
        <w:tc>
          <w:tcPr>
            <w:tcW w:w="992" w:type="dxa"/>
          </w:tcPr>
          <w:p w14:paraId="6C174705" w14:textId="77777777" w:rsidR="000E68A4" w:rsidRPr="00E21646" w:rsidRDefault="000E68A4" w:rsidP="00F169FE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GET</w:t>
            </w:r>
          </w:p>
        </w:tc>
        <w:tc>
          <w:tcPr>
            <w:tcW w:w="1413" w:type="dxa"/>
          </w:tcPr>
          <w:p w14:paraId="540C804E" w14:textId="7E3AAD38" w:rsidR="000E68A4" w:rsidRPr="00E21646" w:rsidRDefault="000E68A4" w:rsidP="00F169FE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Fetch all </w:t>
            </w:r>
            <w:r w:rsidR="00D0519D" w:rsidRPr="00E21646">
              <w:rPr>
                <w:color w:val="auto"/>
              </w:rPr>
              <w:t>titles</w:t>
            </w:r>
            <w:r w:rsidR="002158E0" w:rsidRPr="00E21646">
              <w:rPr>
                <w:color w:val="auto"/>
              </w:rPr>
              <w:t xml:space="preserve"> objects</w:t>
            </w:r>
          </w:p>
        </w:tc>
        <w:tc>
          <w:tcPr>
            <w:tcW w:w="1259" w:type="dxa"/>
          </w:tcPr>
          <w:p w14:paraId="7EA302FA" w14:textId="1A788CDC" w:rsidR="000E68A4" w:rsidRPr="00E21646" w:rsidRDefault="000E68A4" w:rsidP="00F169FE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Collection of </w:t>
            </w:r>
            <w:r w:rsidR="002158E0" w:rsidRPr="00E21646">
              <w:rPr>
                <w:color w:val="auto"/>
              </w:rPr>
              <w:t>titles</w:t>
            </w:r>
          </w:p>
        </w:tc>
        <w:tc>
          <w:tcPr>
            <w:tcW w:w="2714" w:type="dxa"/>
          </w:tcPr>
          <w:p w14:paraId="4EB63E6F" w14:textId="77777777" w:rsidR="000E68A4" w:rsidRPr="00E21646" w:rsidRDefault="000E68A4" w:rsidP="00F169FE">
            <w:pPr>
              <w:spacing w:before="0" w:after="0"/>
              <w:rPr>
                <w:color w:val="auto"/>
              </w:rPr>
            </w:pPr>
          </w:p>
        </w:tc>
      </w:tr>
      <w:tr w:rsidR="00E21646" w:rsidRPr="00E21646" w14:paraId="766EC6A4" w14:textId="77777777" w:rsidTr="00A17C10">
        <w:trPr>
          <w:trHeight w:val="177"/>
        </w:trPr>
        <w:tc>
          <w:tcPr>
            <w:tcW w:w="3597" w:type="dxa"/>
          </w:tcPr>
          <w:p w14:paraId="71CE42C1" w14:textId="04D2CB8D" w:rsidR="000E68A4" w:rsidRPr="00E21646" w:rsidRDefault="000E68A4" w:rsidP="00F169FE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/</w:t>
            </w:r>
            <w:proofErr w:type="spellStart"/>
            <w:r w:rsidRPr="00E21646">
              <w:rPr>
                <w:color w:val="auto"/>
              </w:rPr>
              <w:t>api</w:t>
            </w:r>
            <w:proofErr w:type="spellEnd"/>
            <w:r w:rsidRPr="00E21646">
              <w:rPr>
                <w:color w:val="auto"/>
              </w:rPr>
              <w:t>/v1/</w:t>
            </w:r>
            <w:r w:rsidR="009B1B81" w:rsidRPr="00E21646">
              <w:rPr>
                <w:color w:val="auto"/>
              </w:rPr>
              <w:t>titles</w:t>
            </w:r>
            <w:r w:rsidRPr="00E21646">
              <w:rPr>
                <w:color w:val="auto"/>
              </w:rPr>
              <w:t>/</w:t>
            </w:r>
            <w:proofErr w:type="spellStart"/>
            <w:r w:rsidR="00601E0B" w:rsidRPr="00E21646">
              <w:rPr>
                <w:color w:val="auto"/>
              </w:rPr>
              <w:t>empno</w:t>
            </w:r>
            <w:proofErr w:type="spellEnd"/>
            <w:r w:rsidR="00601E0B" w:rsidRPr="00E21646">
              <w:rPr>
                <w:color w:val="auto"/>
              </w:rPr>
              <w:t xml:space="preserve"> </w:t>
            </w:r>
            <w:r w:rsidR="009238B4" w:rsidRPr="00E21646">
              <w:rPr>
                <w:color w:val="auto"/>
              </w:rPr>
              <w:t>/{</w:t>
            </w:r>
            <w:proofErr w:type="spellStart"/>
            <w:r w:rsidR="00601E0B" w:rsidRPr="00E21646">
              <w:rPr>
                <w:color w:val="auto"/>
              </w:rPr>
              <w:t>empno</w:t>
            </w:r>
            <w:proofErr w:type="spellEnd"/>
            <w:r w:rsidR="00601E0B" w:rsidRPr="00E21646">
              <w:rPr>
                <w:color w:val="auto"/>
              </w:rPr>
              <w:t>}</w:t>
            </w:r>
            <w:r w:rsidR="009238B4" w:rsidRPr="00E21646">
              <w:rPr>
                <w:color w:val="auto"/>
              </w:rPr>
              <w:t>/</w:t>
            </w:r>
            <w:proofErr w:type="spellStart"/>
            <w:r w:rsidR="002318FC" w:rsidRPr="00E21646">
              <w:rPr>
                <w:color w:val="auto"/>
              </w:rPr>
              <w:t>fromdate</w:t>
            </w:r>
            <w:proofErr w:type="spellEnd"/>
            <w:r w:rsidR="002318FC" w:rsidRPr="00E21646">
              <w:rPr>
                <w:color w:val="auto"/>
              </w:rPr>
              <w:t>/</w:t>
            </w:r>
            <w:r w:rsidRPr="00E21646">
              <w:rPr>
                <w:color w:val="auto"/>
              </w:rPr>
              <w:t>{</w:t>
            </w:r>
            <w:proofErr w:type="spellStart"/>
            <w:r w:rsidR="007B2DBD" w:rsidRPr="00E21646">
              <w:rPr>
                <w:color w:val="auto"/>
              </w:rPr>
              <w:t>fromdate</w:t>
            </w:r>
            <w:proofErr w:type="spellEnd"/>
            <w:r w:rsidR="009238B4" w:rsidRPr="00E21646">
              <w:rPr>
                <w:color w:val="auto"/>
              </w:rPr>
              <w:t>}/title/{title}</w:t>
            </w:r>
          </w:p>
        </w:tc>
        <w:tc>
          <w:tcPr>
            <w:tcW w:w="992" w:type="dxa"/>
          </w:tcPr>
          <w:p w14:paraId="10E3C8CC" w14:textId="77777777" w:rsidR="000E68A4" w:rsidRPr="00E21646" w:rsidRDefault="000E68A4" w:rsidP="00F169FE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GET</w:t>
            </w:r>
          </w:p>
        </w:tc>
        <w:tc>
          <w:tcPr>
            <w:tcW w:w="1413" w:type="dxa"/>
          </w:tcPr>
          <w:p w14:paraId="0D9AF621" w14:textId="69D4A257" w:rsidR="000E68A4" w:rsidRPr="00E21646" w:rsidRDefault="000E68A4" w:rsidP="00F169FE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Search </w:t>
            </w:r>
            <w:r w:rsidR="002158E0" w:rsidRPr="00E21646">
              <w:rPr>
                <w:color w:val="auto"/>
              </w:rPr>
              <w:t>titles</w:t>
            </w:r>
            <w:r w:rsidRPr="00E21646">
              <w:rPr>
                <w:color w:val="auto"/>
              </w:rPr>
              <w:t xml:space="preserve"> </w:t>
            </w:r>
            <w:r w:rsidR="002158E0" w:rsidRPr="00E21646">
              <w:rPr>
                <w:color w:val="auto"/>
              </w:rPr>
              <w:t>by from date</w:t>
            </w:r>
            <w:r w:rsidR="00D2109A" w:rsidRPr="00E21646">
              <w:rPr>
                <w:color w:val="auto"/>
              </w:rPr>
              <w:t>,</w:t>
            </w:r>
            <w:r w:rsidR="00601E0B" w:rsidRPr="00E21646">
              <w:rPr>
                <w:color w:val="auto"/>
              </w:rPr>
              <w:t xml:space="preserve"> </w:t>
            </w:r>
            <w:proofErr w:type="spellStart"/>
            <w:r w:rsidR="00310293" w:rsidRPr="00E21646">
              <w:rPr>
                <w:color w:val="auto"/>
              </w:rPr>
              <w:t>empno</w:t>
            </w:r>
            <w:proofErr w:type="spellEnd"/>
            <w:r w:rsidR="00D2109A" w:rsidRPr="00E21646">
              <w:rPr>
                <w:color w:val="auto"/>
              </w:rPr>
              <w:t>,</w:t>
            </w:r>
            <w:r w:rsidR="00601E0B" w:rsidRPr="00E21646">
              <w:rPr>
                <w:color w:val="auto"/>
              </w:rPr>
              <w:t xml:space="preserve"> </w:t>
            </w:r>
            <w:r w:rsidR="00D2109A" w:rsidRPr="00E21646">
              <w:rPr>
                <w:color w:val="auto"/>
              </w:rPr>
              <w:t>title</w:t>
            </w:r>
          </w:p>
        </w:tc>
        <w:tc>
          <w:tcPr>
            <w:tcW w:w="1259" w:type="dxa"/>
          </w:tcPr>
          <w:p w14:paraId="0CE1166D" w14:textId="2A9DDAE7" w:rsidR="000E68A4" w:rsidRPr="00E21646" w:rsidRDefault="009238B4" w:rsidP="00F169FE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Title Object</w:t>
            </w:r>
          </w:p>
        </w:tc>
        <w:tc>
          <w:tcPr>
            <w:tcW w:w="2714" w:type="dxa"/>
          </w:tcPr>
          <w:p w14:paraId="3225FD2F" w14:textId="77777777" w:rsidR="000E68A4" w:rsidRPr="00E21646" w:rsidRDefault="000E68A4" w:rsidP="00F169FE">
            <w:pPr>
              <w:spacing w:before="0" w:after="0"/>
              <w:rPr>
                <w:color w:val="auto"/>
              </w:rPr>
            </w:pPr>
          </w:p>
        </w:tc>
      </w:tr>
      <w:tr w:rsidR="00E21646" w:rsidRPr="00E21646" w14:paraId="20A84BA2" w14:textId="77777777" w:rsidTr="00A17C10">
        <w:trPr>
          <w:trHeight w:val="177"/>
        </w:trPr>
        <w:tc>
          <w:tcPr>
            <w:tcW w:w="3597" w:type="dxa"/>
          </w:tcPr>
          <w:p w14:paraId="1C0AAC3A" w14:textId="2417C143" w:rsidR="00A50E36" w:rsidRPr="0054452C" w:rsidRDefault="00A50E36" w:rsidP="00A50E36">
            <w:pPr>
              <w:spacing w:before="0" w:after="0"/>
              <w:rPr>
                <w:strike/>
                <w:color w:val="auto"/>
              </w:rPr>
            </w:pPr>
            <w:r w:rsidRPr="0054452C">
              <w:rPr>
                <w:strike/>
                <w:color w:val="auto"/>
              </w:rPr>
              <w:t>/</w:t>
            </w:r>
            <w:proofErr w:type="spellStart"/>
            <w:r w:rsidRPr="0054452C">
              <w:rPr>
                <w:strike/>
                <w:color w:val="auto"/>
              </w:rPr>
              <w:t>api</w:t>
            </w:r>
            <w:proofErr w:type="spellEnd"/>
            <w:r w:rsidRPr="0054452C">
              <w:rPr>
                <w:strike/>
                <w:color w:val="auto"/>
              </w:rPr>
              <w:t>/v1/titles/</w:t>
            </w:r>
            <w:proofErr w:type="spellStart"/>
            <w:r w:rsidRPr="0054452C">
              <w:rPr>
                <w:strike/>
                <w:color w:val="auto"/>
              </w:rPr>
              <w:t>fromdate</w:t>
            </w:r>
            <w:proofErr w:type="spellEnd"/>
            <w:r w:rsidRPr="0054452C">
              <w:rPr>
                <w:strike/>
                <w:color w:val="auto"/>
              </w:rPr>
              <w:t>/{</w:t>
            </w:r>
            <w:proofErr w:type="spellStart"/>
            <w:r w:rsidRPr="0054452C">
              <w:rPr>
                <w:strike/>
                <w:color w:val="auto"/>
              </w:rPr>
              <w:t>fromdate</w:t>
            </w:r>
            <w:proofErr w:type="spellEnd"/>
            <w:r w:rsidRPr="0054452C">
              <w:rPr>
                <w:strike/>
                <w:color w:val="auto"/>
              </w:rPr>
              <w:t>}</w:t>
            </w:r>
          </w:p>
        </w:tc>
        <w:tc>
          <w:tcPr>
            <w:tcW w:w="992" w:type="dxa"/>
          </w:tcPr>
          <w:p w14:paraId="607DF693" w14:textId="25D3C69F" w:rsidR="00A50E36" w:rsidRPr="0054452C" w:rsidRDefault="00A50E36" w:rsidP="00A50E36">
            <w:pPr>
              <w:spacing w:before="0" w:after="0"/>
              <w:rPr>
                <w:bCs/>
                <w:strike/>
                <w:color w:val="auto"/>
              </w:rPr>
            </w:pPr>
            <w:r w:rsidRPr="0054452C">
              <w:rPr>
                <w:strike/>
                <w:color w:val="auto"/>
              </w:rPr>
              <w:t>GET</w:t>
            </w:r>
          </w:p>
        </w:tc>
        <w:tc>
          <w:tcPr>
            <w:tcW w:w="1413" w:type="dxa"/>
          </w:tcPr>
          <w:p w14:paraId="5B694682" w14:textId="3B50E676" w:rsidR="00A50E36" w:rsidRPr="0054452C" w:rsidRDefault="00A50E36" w:rsidP="00A50E36">
            <w:pPr>
              <w:spacing w:before="0" w:after="0"/>
              <w:rPr>
                <w:bCs/>
                <w:strike/>
                <w:color w:val="auto"/>
              </w:rPr>
            </w:pPr>
            <w:r w:rsidRPr="0054452C">
              <w:rPr>
                <w:strike/>
                <w:color w:val="auto"/>
              </w:rPr>
              <w:t>Fetch all titles objects</w:t>
            </w:r>
            <w:r w:rsidR="00604EAD" w:rsidRPr="0054452C">
              <w:rPr>
                <w:strike/>
                <w:color w:val="auto"/>
              </w:rPr>
              <w:t xml:space="preserve"> by from date</w:t>
            </w:r>
          </w:p>
        </w:tc>
        <w:tc>
          <w:tcPr>
            <w:tcW w:w="1259" w:type="dxa"/>
          </w:tcPr>
          <w:p w14:paraId="70C2D2A6" w14:textId="2B212817" w:rsidR="00A50E36" w:rsidRPr="0054452C" w:rsidRDefault="00A50E36" w:rsidP="00A50E36">
            <w:pPr>
              <w:spacing w:before="0" w:after="0"/>
              <w:rPr>
                <w:bCs/>
                <w:strike/>
                <w:color w:val="auto"/>
              </w:rPr>
            </w:pPr>
            <w:r w:rsidRPr="0054452C">
              <w:rPr>
                <w:strike/>
                <w:color w:val="auto"/>
              </w:rPr>
              <w:t>Collection of titles</w:t>
            </w:r>
          </w:p>
        </w:tc>
        <w:tc>
          <w:tcPr>
            <w:tcW w:w="2714" w:type="dxa"/>
          </w:tcPr>
          <w:p w14:paraId="7D1819F2" w14:textId="77777777" w:rsidR="00A50E36" w:rsidRPr="0054452C" w:rsidRDefault="00A50E36" w:rsidP="00A50E36">
            <w:pPr>
              <w:spacing w:before="0" w:after="0"/>
              <w:rPr>
                <w:rStyle w:val="b"/>
                <w:rFonts w:ascii="Courier New" w:hAnsi="Courier New" w:cs="Courier New"/>
                <w:strike/>
                <w:color w:val="auto"/>
                <w:shd w:val="clear" w:color="auto" w:fill="FFFFFF"/>
              </w:rPr>
            </w:pPr>
          </w:p>
        </w:tc>
      </w:tr>
      <w:tr w:rsidR="00E21646" w:rsidRPr="00E21646" w14:paraId="1DAFA36E" w14:textId="77777777" w:rsidTr="00A17C10">
        <w:trPr>
          <w:trHeight w:val="177"/>
        </w:trPr>
        <w:tc>
          <w:tcPr>
            <w:tcW w:w="3597" w:type="dxa"/>
          </w:tcPr>
          <w:p w14:paraId="736A3CEC" w14:textId="2F58D65B" w:rsidR="00604EAD" w:rsidRPr="0054452C" w:rsidRDefault="00604EAD" w:rsidP="00604EAD">
            <w:pPr>
              <w:spacing w:before="0" w:after="0"/>
              <w:rPr>
                <w:strike/>
                <w:color w:val="auto"/>
              </w:rPr>
            </w:pPr>
            <w:r w:rsidRPr="0054452C">
              <w:rPr>
                <w:strike/>
                <w:color w:val="auto"/>
              </w:rPr>
              <w:t>/api/v1/titles/title/{title}</w:t>
            </w:r>
          </w:p>
        </w:tc>
        <w:tc>
          <w:tcPr>
            <w:tcW w:w="992" w:type="dxa"/>
          </w:tcPr>
          <w:p w14:paraId="4DB016FB" w14:textId="30B512B4" w:rsidR="00604EAD" w:rsidRPr="0054452C" w:rsidRDefault="00604EAD" w:rsidP="00604EAD">
            <w:pPr>
              <w:spacing w:before="0" w:after="0"/>
              <w:rPr>
                <w:bCs/>
                <w:strike/>
                <w:color w:val="auto"/>
              </w:rPr>
            </w:pPr>
            <w:r w:rsidRPr="0054452C">
              <w:rPr>
                <w:strike/>
                <w:color w:val="auto"/>
              </w:rPr>
              <w:t>GET</w:t>
            </w:r>
          </w:p>
        </w:tc>
        <w:tc>
          <w:tcPr>
            <w:tcW w:w="1413" w:type="dxa"/>
          </w:tcPr>
          <w:p w14:paraId="776E6EBA" w14:textId="61857D8E" w:rsidR="00604EAD" w:rsidRPr="0054452C" w:rsidRDefault="00604EAD" w:rsidP="00604EAD">
            <w:pPr>
              <w:spacing w:before="0" w:after="0"/>
              <w:rPr>
                <w:bCs/>
                <w:strike/>
                <w:color w:val="auto"/>
              </w:rPr>
            </w:pPr>
            <w:r w:rsidRPr="0054452C">
              <w:rPr>
                <w:strike/>
                <w:color w:val="auto"/>
              </w:rPr>
              <w:t>Fetch all titles objects by title</w:t>
            </w:r>
          </w:p>
        </w:tc>
        <w:tc>
          <w:tcPr>
            <w:tcW w:w="1259" w:type="dxa"/>
          </w:tcPr>
          <w:p w14:paraId="629AC3B7" w14:textId="3D4E925B" w:rsidR="00604EAD" w:rsidRPr="0054452C" w:rsidRDefault="00604EAD" w:rsidP="00604EAD">
            <w:pPr>
              <w:spacing w:before="0" w:after="0"/>
              <w:rPr>
                <w:bCs/>
                <w:strike/>
                <w:color w:val="auto"/>
              </w:rPr>
            </w:pPr>
            <w:r w:rsidRPr="0054452C">
              <w:rPr>
                <w:strike/>
                <w:color w:val="auto"/>
              </w:rPr>
              <w:t>Collection of titles</w:t>
            </w:r>
          </w:p>
        </w:tc>
        <w:tc>
          <w:tcPr>
            <w:tcW w:w="2714" w:type="dxa"/>
          </w:tcPr>
          <w:p w14:paraId="66531DEB" w14:textId="77777777" w:rsidR="00604EAD" w:rsidRPr="0054452C" w:rsidRDefault="00604EAD" w:rsidP="00604EAD">
            <w:pPr>
              <w:spacing w:before="0" w:after="0"/>
              <w:rPr>
                <w:rStyle w:val="b"/>
                <w:rFonts w:ascii="Courier New" w:hAnsi="Courier New" w:cs="Courier New"/>
                <w:strike/>
                <w:color w:val="auto"/>
                <w:shd w:val="clear" w:color="auto" w:fill="FFFFFF"/>
              </w:rPr>
            </w:pPr>
          </w:p>
        </w:tc>
      </w:tr>
      <w:tr w:rsidR="00E21646" w:rsidRPr="00E21646" w14:paraId="4770317B" w14:textId="77777777" w:rsidTr="00A17C10">
        <w:trPr>
          <w:trHeight w:val="177"/>
        </w:trPr>
        <w:tc>
          <w:tcPr>
            <w:tcW w:w="3597" w:type="dxa"/>
          </w:tcPr>
          <w:p w14:paraId="622AE1C4" w14:textId="1A4EF79A" w:rsidR="000F7879" w:rsidRPr="00E21646" w:rsidRDefault="000F7879" w:rsidP="000F7879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/</w:t>
            </w:r>
            <w:proofErr w:type="spellStart"/>
            <w:r w:rsidRPr="00E21646">
              <w:rPr>
                <w:color w:val="auto"/>
              </w:rPr>
              <w:t>api</w:t>
            </w:r>
            <w:proofErr w:type="spellEnd"/>
            <w:r w:rsidRPr="00E21646">
              <w:rPr>
                <w:color w:val="auto"/>
              </w:rPr>
              <w:t>/v1/titles/title/{title}/</w:t>
            </w:r>
            <w:proofErr w:type="spellStart"/>
            <w:r w:rsidRPr="00E21646">
              <w:rPr>
                <w:color w:val="auto"/>
              </w:rPr>
              <w:t>fromdate</w:t>
            </w:r>
            <w:proofErr w:type="spellEnd"/>
            <w:r w:rsidRPr="00E21646">
              <w:rPr>
                <w:color w:val="auto"/>
              </w:rPr>
              <w:t>/{</w:t>
            </w:r>
            <w:proofErr w:type="spellStart"/>
            <w:r w:rsidRPr="00E21646">
              <w:rPr>
                <w:color w:val="auto"/>
              </w:rPr>
              <w:t>fromdate</w:t>
            </w:r>
            <w:proofErr w:type="spellEnd"/>
            <w:r w:rsidRPr="00E21646">
              <w:rPr>
                <w:color w:val="auto"/>
              </w:rPr>
              <w:t>}</w:t>
            </w:r>
          </w:p>
        </w:tc>
        <w:tc>
          <w:tcPr>
            <w:tcW w:w="992" w:type="dxa"/>
          </w:tcPr>
          <w:p w14:paraId="2223FEBC" w14:textId="3FA8B914" w:rsidR="000F7879" w:rsidRPr="00E21646" w:rsidRDefault="000F7879" w:rsidP="000F7879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GET</w:t>
            </w:r>
          </w:p>
        </w:tc>
        <w:tc>
          <w:tcPr>
            <w:tcW w:w="1413" w:type="dxa"/>
          </w:tcPr>
          <w:p w14:paraId="59F046AA" w14:textId="6C7A00C4" w:rsidR="000F7879" w:rsidRPr="00E21646" w:rsidRDefault="000F7879" w:rsidP="000F7879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Fetch all titles objects by title and </w:t>
            </w:r>
            <w:proofErr w:type="spellStart"/>
            <w:r w:rsidRPr="00E21646">
              <w:rPr>
                <w:color w:val="auto"/>
              </w:rPr>
              <w:t>fromdate</w:t>
            </w:r>
            <w:proofErr w:type="spellEnd"/>
          </w:p>
        </w:tc>
        <w:tc>
          <w:tcPr>
            <w:tcW w:w="1259" w:type="dxa"/>
          </w:tcPr>
          <w:p w14:paraId="71D3D5D3" w14:textId="59F7D76F" w:rsidR="000F7879" w:rsidRPr="00E21646" w:rsidRDefault="000F7879" w:rsidP="000F7879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Collection of titles</w:t>
            </w:r>
          </w:p>
        </w:tc>
        <w:tc>
          <w:tcPr>
            <w:tcW w:w="2714" w:type="dxa"/>
          </w:tcPr>
          <w:p w14:paraId="66BEF955" w14:textId="77777777" w:rsidR="000F7879" w:rsidRPr="00E21646" w:rsidRDefault="000F7879" w:rsidP="000F7879">
            <w:pPr>
              <w:spacing w:before="0" w:after="0"/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</w:pPr>
          </w:p>
        </w:tc>
      </w:tr>
      <w:tr w:rsidR="00E21646" w:rsidRPr="00E21646" w14:paraId="6591B405" w14:textId="77777777" w:rsidTr="00A17C10">
        <w:trPr>
          <w:trHeight w:val="177"/>
        </w:trPr>
        <w:tc>
          <w:tcPr>
            <w:tcW w:w="3597" w:type="dxa"/>
          </w:tcPr>
          <w:p w14:paraId="36BBFB10" w14:textId="7CBD9D7A" w:rsidR="000F7879" w:rsidRPr="00E21646" w:rsidRDefault="000F7879" w:rsidP="000F7879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/</w:t>
            </w:r>
            <w:proofErr w:type="spellStart"/>
            <w:r w:rsidRPr="00E21646">
              <w:rPr>
                <w:color w:val="auto"/>
              </w:rPr>
              <w:t>api</w:t>
            </w:r>
            <w:proofErr w:type="spellEnd"/>
            <w:r w:rsidRPr="00E21646">
              <w:rPr>
                <w:color w:val="auto"/>
              </w:rPr>
              <w:t>/v1/titles/</w:t>
            </w:r>
            <w:proofErr w:type="spellStart"/>
            <w:r w:rsidR="00310293" w:rsidRPr="00E21646">
              <w:rPr>
                <w:color w:val="auto"/>
              </w:rPr>
              <w:t>empno</w:t>
            </w:r>
            <w:proofErr w:type="spellEnd"/>
            <w:r w:rsidR="00310293" w:rsidRPr="00E21646">
              <w:rPr>
                <w:color w:val="auto"/>
              </w:rPr>
              <w:t xml:space="preserve"> </w:t>
            </w:r>
            <w:r w:rsidRPr="00E21646">
              <w:rPr>
                <w:color w:val="auto"/>
              </w:rPr>
              <w:t>/{</w:t>
            </w:r>
            <w:proofErr w:type="spellStart"/>
            <w:r w:rsidR="00310293" w:rsidRPr="00E21646">
              <w:rPr>
                <w:color w:val="auto"/>
              </w:rPr>
              <w:t>empno</w:t>
            </w:r>
            <w:proofErr w:type="spellEnd"/>
            <w:r w:rsidRPr="00E21646">
              <w:rPr>
                <w:color w:val="auto"/>
              </w:rPr>
              <w:t>}/</w:t>
            </w:r>
            <w:proofErr w:type="spellStart"/>
            <w:r w:rsidRPr="00E21646">
              <w:rPr>
                <w:color w:val="auto"/>
              </w:rPr>
              <w:t>fromdate</w:t>
            </w:r>
            <w:proofErr w:type="spellEnd"/>
            <w:r w:rsidRPr="00E21646">
              <w:rPr>
                <w:color w:val="auto"/>
              </w:rPr>
              <w:t>/{</w:t>
            </w:r>
            <w:proofErr w:type="spellStart"/>
            <w:r w:rsidRPr="00E21646">
              <w:rPr>
                <w:color w:val="auto"/>
              </w:rPr>
              <w:t>fromdate</w:t>
            </w:r>
            <w:proofErr w:type="spellEnd"/>
            <w:r w:rsidRPr="00E21646">
              <w:rPr>
                <w:color w:val="auto"/>
              </w:rPr>
              <w:t>}</w:t>
            </w:r>
          </w:p>
        </w:tc>
        <w:tc>
          <w:tcPr>
            <w:tcW w:w="992" w:type="dxa"/>
          </w:tcPr>
          <w:p w14:paraId="649B5CBE" w14:textId="51BEC407" w:rsidR="000F7879" w:rsidRPr="00E21646" w:rsidRDefault="000F7879" w:rsidP="000F7879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GET</w:t>
            </w:r>
          </w:p>
        </w:tc>
        <w:tc>
          <w:tcPr>
            <w:tcW w:w="1413" w:type="dxa"/>
          </w:tcPr>
          <w:p w14:paraId="3741D8B7" w14:textId="49B9ECC8" w:rsidR="000F7879" w:rsidRPr="00E21646" w:rsidRDefault="000F7879" w:rsidP="000F7879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Fetch all titles objects by </w:t>
            </w:r>
            <w:proofErr w:type="spellStart"/>
            <w:r w:rsidR="00310293" w:rsidRPr="00E21646">
              <w:rPr>
                <w:color w:val="auto"/>
              </w:rPr>
              <w:t>empno</w:t>
            </w:r>
            <w:proofErr w:type="spellEnd"/>
            <w:r w:rsidR="00310293" w:rsidRPr="00E21646">
              <w:rPr>
                <w:color w:val="auto"/>
              </w:rPr>
              <w:t xml:space="preserve"> </w:t>
            </w:r>
            <w:r w:rsidRPr="00E21646">
              <w:rPr>
                <w:color w:val="auto"/>
              </w:rPr>
              <w:t xml:space="preserve">and </w:t>
            </w:r>
            <w:proofErr w:type="spellStart"/>
            <w:r w:rsidRPr="00E21646">
              <w:rPr>
                <w:color w:val="auto"/>
              </w:rPr>
              <w:t>fromdate</w:t>
            </w:r>
            <w:proofErr w:type="spellEnd"/>
          </w:p>
        </w:tc>
        <w:tc>
          <w:tcPr>
            <w:tcW w:w="1259" w:type="dxa"/>
          </w:tcPr>
          <w:p w14:paraId="7423A956" w14:textId="43A7D22B" w:rsidR="000F7879" w:rsidRPr="00E21646" w:rsidRDefault="000F7879" w:rsidP="000F7879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Collection of titles</w:t>
            </w:r>
          </w:p>
        </w:tc>
        <w:tc>
          <w:tcPr>
            <w:tcW w:w="2714" w:type="dxa"/>
          </w:tcPr>
          <w:p w14:paraId="172445AD" w14:textId="77777777" w:rsidR="000F7879" w:rsidRPr="00E21646" w:rsidRDefault="000F7879" w:rsidP="000F7879">
            <w:pPr>
              <w:spacing w:before="0" w:after="0"/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</w:pPr>
          </w:p>
        </w:tc>
      </w:tr>
      <w:tr w:rsidR="00E21646" w:rsidRPr="00E21646" w14:paraId="4A4EAD02" w14:textId="77777777" w:rsidTr="00A17C10">
        <w:trPr>
          <w:trHeight w:val="177"/>
        </w:trPr>
        <w:tc>
          <w:tcPr>
            <w:tcW w:w="3597" w:type="dxa"/>
          </w:tcPr>
          <w:p w14:paraId="2CA7D140" w14:textId="0DF2CB4D" w:rsidR="000F7879" w:rsidRPr="00E21646" w:rsidRDefault="000F7879" w:rsidP="000F7879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/</w:t>
            </w:r>
            <w:proofErr w:type="spellStart"/>
            <w:r w:rsidRPr="00E21646">
              <w:rPr>
                <w:color w:val="auto"/>
              </w:rPr>
              <w:t>api</w:t>
            </w:r>
            <w:proofErr w:type="spellEnd"/>
            <w:r w:rsidRPr="00E21646">
              <w:rPr>
                <w:color w:val="auto"/>
              </w:rPr>
              <w:t>/v1/titles/</w:t>
            </w:r>
            <w:proofErr w:type="spellStart"/>
            <w:r w:rsidR="00B06829" w:rsidRPr="00E21646">
              <w:rPr>
                <w:color w:val="auto"/>
              </w:rPr>
              <w:t>empno</w:t>
            </w:r>
            <w:proofErr w:type="spellEnd"/>
            <w:r w:rsidRPr="00E21646">
              <w:rPr>
                <w:color w:val="auto"/>
              </w:rPr>
              <w:t>/{</w:t>
            </w:r>
            <w:proofErr w:type="spellStart"/>
            <w:r w:rsidR="00B06829" w:rsidRPr="00E21646">
              <w:rPr>
                <w:color w:val="auto"/>
              </w:rPr>
              <w:t>empno</w:t>
            </w:r>
            <w:proofErr w:type="spellEnd"/>
            <w:r w:rsidRPr="00E21646">
              <w:rPr>
                <w:color w:val="auto"/>
              </w:rPr>
              <w:t>}/title/{title}</w:t>
            </w:r>
          </w:p>
        </w:tc>
        <w:tc>
          <w:tcPr>
            <w:tcW w:w="992" w:type="dxa"/>
          </w:tcPr>
          <w:p w14:paraId="3D135134" w14:textId="3460B4CC" w:rsidR="000F7879" w:rsidRPr="00E21646" w:rsidRDefault="000F7879" w:rsidP="000F7879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GET</w:t>
            </w:r>
          </w:p>
        </w:tc>
        <w:tc>
          <w:tcPr>
            <w:tcW w:w="1413" w:type="dxa"/>
          </w:tcPr>
          <w:p w14:paraId="291F0046" w14:textId="34273D33" w:rsidR="000F7879" w:rsidRPr="00E21646" w:rsidRDefault="000F7879" w:rsidP="000F7879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Fetch all titles objects by </w:t>
            </w:r>
            <w:proofErr w:type="spellStart"/>
            <w:r w:rsidR="00B06829" w:rsidRPr="00E21646">
              <w:rPr>
                <w:color w:val="auto"/>
              </w:rPr>
              <w:t>empno</w:t>
            </w:r>
            <w:proofErr w:type="spellEnd"/>
            <w:r w:rsidR="00B06829" w:rsidRPr="00E21646">
              <w:rPr>
                <w:color w:val="auto"/>
              </w:rPr>
              <w:t xml:space="preserve"> </w:t>
            </w:r>
            <w:r w:rsidRPr="00E21646">
              <w:rPr>
                <w:color w:val="auto"/>
              </w:rPr>
              <w:t xml:space="preserve">and </w:t>
            </w:r>
            <w:r w:rsidR="00BB049D" w:rsidRPr="00E21646">
              <w:rPr>
                <w:color w:val="auto"/>
              </w:rPr>
              <w:t>title</w:t>
            </w:r>
          </w:p>
        </w:tc>
        <w:tc>
          <w:tcPr>
            <w:tcW w:w="1259" w:type="dxa"/>
          </w:tcPr>
          <w:p w14:paraId="255A42BE" w14:textId="3DD281A1" w:rsidR="000F7879" w:rsidRPr="00E21646" w:rsidRDefault="000F7879" w:rsidP="000F7879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Collection of titles</w:t>
            </w:r>
          </w:p>
        </w:tc>
        <w:tc>
          <w:tcPr>
            <w:tcW w:w="2714" w:type="dxa"/>
          </w:tcPr>
          <w:p w14:paraId="12BF272D" w14:textId="77777777" w:rsidR="000F7879" w:rsidRPr="00E21646" w:rsidRDefault="000F7879" w:rsidP="000F7879">
            <w:pPr>
              <w:spacing w:before="0" w:after="0"/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</w:pPr>
          </w:p>
        </w:tc>
      </w:tr>
      <w:tr w:rsidR="00E21646" w:rsidRPr="00E21646" w14:paraId="55323FEB" w14:textId="77777777" w:rsidTr="00A17C10">
        <w:trPr>
          <w:trHeight w:val="177"/>
        </w:trPr>
        <w:tc>
          <w:tcPr>
            <w:tcW w:w="3597" w:type="dxa"/>
          </w:tcPr>
          <w:p w14:paraId="29E88FB1" w14:textId="3FFE40FC" w:rsidR="003F72AC" w:rsidRPr="00E21646" w:rsidRDefault="003F72AC" w:rsidP="003F72AC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/</w:t>
            </w:r>
            <w:proofErr w:type="spellStart"/>
            <w:r w:rsidRPr="00E21646">
              <w:rPr>
                <w:color w:val="auto"/>
              </w:rPr>
              <w:t>api</w:t>
            </w:r>
            <w:proofErr w:type="spellEnd"/>
            <w:r w:rsidRPr="00E21646">
              <w:rPr>
                <w:color w:val="auto"/>
              </w:rPr>
              <w:t>/v1/titles/</w:t>
            </w:r>
            <w:proofErr w:type="spellStart"/>
            <w:r w:rsidRPr="00E21646">
              <w:rPr>
                <w:color w:val="auto"/>
              </w:rPr>
              <w:t>fromdate</w:t>
            </w:r>
            <w:proofErr w:type="spellEnd"/>
            <w:r w:rsidRPr="00E21646">
              <w:rPr>
                <w:color w:val="auto"/>
              </w:rPr>
              <w:t>/{</w:t>
            </w:r>
            <w:proofErr w:type="spellStart"/>
            <w:r w:rsidRPr="00E21646">
              <w:rPr>
                <w:color w:val="auto"/>
              </w:rPr>
              <w:t>fromdate</w:t>
            </w:r>
            <w:proofErr w:type="spellEnd"/>
            <w:r w:rsidRPr="00E21646">
              <w:rPr>
                <w:color w:val="auto"/>
              </w:rPr>
              <w:t>}</w:t>
            </w:r>
          </w:p>
        </w:tc>
        <w:tc>
          <w:tcPr>
            <w:tcW w:w="992" w:type="dxa"/>
          </w:tcPr>
          <w:p w14:paraId="59DD3611" w14:textId="191148BC" w:rsidR="003F72AC" w:rsidRPr="00E21646" w:rsidRDefault="003F72AC" w:rsidP="003F72AC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PUT</w:t>
            </w:r>
          </w:p>
        </w:tc>
        <w:tc>
          <w:tcPr>
            <w:tcW w:w="1413" w:type="dxa"/>
          </w:tcPr>
          <w:p w14:paraId="16700FEE" w14:textId="212D0018" w:rsidR="003F72AC" w:rsidRPr="00E21646" w:rsidRDefault="003F72AC" w:rsidP="003F72AC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Update titles details for the given </w:t>
            </w:r>
            <w:proofErr w:type="spellStart"/>
            <w:r w:rsidR="00D7584C" w:rsidRPr="00E21646">
              <w:rPr>
                <w:color w:val="auto"/>
              </w:rPr>
              <w:t>fromdate</w:t>
            </w:r>
            <w:proofErr w:type="spellEnd"/>
          </w:p>
        </w:tc>
        <w:tc>
          <w:tcPr>
            <w:tcW w:w="1259" w:type="dxa"/>
          </w:tcPr>
          <w:p w14:paraId="641FEA8F" w14:textId="34B71301" w:rsidR="003F72AC" w:rsidRPr="00E21646" w:rsidRDefault="003F72AC" w:rsidP="003F72AC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Collection of titles</w:t>
            </w:r>
          </w:p>
        </w:tc>
        <w:tc>
          <w:tcPr>
            <w:tcW w:w="2714" w:type="dxa"/>
          </w:tcPr>
          <w:p w14:paraId="37766CA1" w14:textId="6E60E913" w:rsidR="003F72AC" w:rsidRPr="00E21646" w:rsidRDefault="003F72AC" w:rsidP="003F72AC">
            <w:pPr>
              <w:spacing w:before="0" w:after="0"/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</w:pPr>
            <w:r w:rsidRPr="00E21646"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  <w:t>{"timeStamp":"</w:t>
            </w:r>
            <w:r w:rsidRPr="00E21646">
              <w:rPr>
                <w:rStyle w:val="s"/>
                <w:color w:val="auto"/>
              </w:rPr>
              <w:t>2023-06-08</w:t>
            </w:r>
            <w:r w:rsidRPr="00E21646"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  <w:t>", "message": "</w:t>
            </w:r>
            <w:r w:rsidRPr="00E21646">
              <w:rPr>
                <w:rStyle w:val="s"/>
                <w:color w:val="auto"/>
              </w:rPr>
              <w:t>Validation failed …”</w:t>
            </w:r>
            <w:r w:rsidRPr="00E21646"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  <w:t>}</w:t>
            </w:r>
          </w:p>
        </w:tc>
      </w:tr>
      <w:tr w:rsidR="00E21646" w:rsidRPr="00E21646" w14:paraId="1DEC0209" w14:textId="77777777" w:rsidTr="00A17C10">
        <w:trPr>
          <w:trHeight w:val="177"/>
        </w:trPr>
        <w:tc>
          <w:tcPr>
            <w:tcW w:w="3597" w:type="dxa"/>
          </w:tcPr>
          <w:p w14:paraId="5290EF2B" w14:textId="2F51ABEE" w:rsidR="003F72AC" w:rsidRPr="00E21646" w:rsidRDefault="003F72AC" w:rsidP="003F72AC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/api/v1/titles/title/{title}</w:t>
            </w:r>
          </w:p>
        </w:tc>
        <w:tc>
          <w:tcPr>
            <w:tcW w:w="992" w:type="dxa"/>
          </w:tcPr>
          <w:p w14:paraId="1D3435D7" w14:textId="56ED3028" w:rsidR="003F72AC" w:rsidRPr="00E21646" w:rsidRDefault="003F72AC" w:rsidP="003F72AC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PUT</w:t>
            </w:r>
          </w:p>
        </w:tc>
        <w:tc>
          <w:tcPr>
            <w:tcW w:w="1413" w:type="dxa"/>
          </w:tcPr>
          <w:p w14:paraId="77023E30" w14:textId="37EAAC45" w:rsidR="003F72AC" w:rsidRPr="00E21646" w:rsidRDefault="003F72AC" w:rsidP="003F72AC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Update titles details for the given </w:t>
            </w:r>
            <w:r w:rsidR="00D7584C" w:rsidRPr="00E21646">
              <w:rPr>
                <w:color w:val="auto"/>
              </w:rPr>
              <w:t>title</w:t>
            </w:r>
          </w:p>
        </w:tc>
        <w:tc>
          <w:tcPr>
            <w:tcW w:w="1259" w:type="dxa"/>
          </w:tcPr>
          <w:p w14:paraId="2C18A369" w14:textId="6D3A8D50" w:rsidR="003F72AC" w:rsidRPr="00E21646" w:rsidRDefault="003F72AC" w:rsidP="003F72AC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Collection of titles</w:t>
            </w:r>
          </w:p>
        </w:tc>
        <w:tc>
          <w:tcPr>
            <w:tcW w:w="2714" w:type="dxa"/>
          </w:tcPr>
          <w:p w14:paraId="4841C33E" w14:textId="7A4C37E9" w:rsidR="003F72AC" w:rsidRPr="00E21646" w:rsidRDefault="003F72AC" w:rsidP="003F72AC">
            <w:pPr>
              <w:spacing w:before="0" w:after="0"/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</w:pPr>
            <w:r w:rsidRPr="00E21646"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  <w:t>{"timeStamp":"</w:t>
            </w:r>
            <w:r w:rsidRPr="00E21646">
              <w:rPr>
                <w:rStyle w:val="s"/>
                <w:color w:val="auto"/>
              </w:rPr>
              <w:t>2023-06-08</w:t>
            </w:r>
            <w:r w:rsidRPr="00E21646"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  <w:t>", "message": "</w:t>
            </w:r>
            <w:r w:rsidRPr="00E21646">
              <w:rPr>
                <w:rStyle w:val="s"/>
                <w:color w:val="auto"/>
              </w:rPr>
              <w:t>Validation failed …”</w:t>
            </w:r>
            <w:r w:rsidRPr="00E21646"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  <w:t>}</w:t>
            </w:r>
          </w:p>
        </w:tc>
      </w:tr>
      <w:tr w:rsidR="00E21646" w:rsidRPr="00E21646" w14:paraId="01D6BBFF" w14:textId="77777777" w:rsidTr="00A17C10">
        <w:trPr>
          <w:trHeight w:val="177"/>
        </w:trPr>
        <w:tc>
          <w:tcPr>
            <w:tcW w:w="3597" w:type="dxa"/>
          </w:tcPr>
          <w:p w14:paraId="7DE2AA37" w14:textId="7453940C" w:rsidR="003F72AC" w:rsidRPr="00E21646" w:rsidRDefault="003F72AC" w:rsidP="003F72AC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/</w:t>
            </w:r>
            <w:proofErr w:type="spellStart"/>
            <w:r w:rsidRPr="00E21646">
              <w:rPr>
                <w:color w:val="auto"/>
              </w:rPr>
              <w:t>api</w:t>
            </w:r>
            <w:proofErr w:type="spellEnd"/>
            <w:r w:rsidRPr="00E21646">
              <w:rPr>
                <w:color w:val="auto"/>
              </w:rPr>
              <w:t>/v1/titles/</w:t>
            </w:r>
            <w:r w:rsidR="004A3E7E" w:rsidRPr="00E21646">
              <w:rPr>
                <w:color w:val="auto"/>
              </w:rPr>
              <w:t>{</w:t>
            </w:r>
            <w:proofErr w:type="spellStart"/>
            <w:r w:rsidR="004A3E7E" w:rsidRPr="00E21646">
              <w:rPr>
                <w:color w:val="auto"/>
              </w:rPr>
              <w:t>empno</w:t>
            </w:r>
            <w:proofErr w:type="spellEnd"/>
            <w:r w:rsidRPr="00E21646">
              <w:rPr>
                <w:color w:val="auto"/>
              </w:rPr>
              <w:t>}</w:t>
            </w:r>
          </w:p>
        </w:tc>
        <w:tc>
          <w:tcPr>
            <w:tcW w:w="992" w:type="dxa"/>
          </w:tcPr>
          <w:p w14:paraId="7BA90473" w14:textId="5E1D10E5" w:rsidR="003F72AC" w:rsidRPr="00E21646" w:rsidRDefault="003F72AC" w:rsidP="003F72AC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PUT</w:t>
            </w:r>
          </w:p>
        </w:tc>
        <w:tc>
          <w:tcPr>
            <w:tcW w:w="1413" w:type="dxa"/>
          </w:tcPr>
          <w:p w14:paraId="1E1CB560" w14:textId="1C693244" w:rsidR="003F72AC" w:rsidRPr="00E21646" w:rsidRDefault="003F72AC" w:rsidP="003F72AC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Update titles details for the given employee </w:t>
            </w:r>
            <w:r w:rsidR="004A3E7E" w:rsidRPr="00E21646">
              <w:rPr>
                <w:color w:val="auto"/>
              </w:rPr>
              <w:t>no</w:t>
            </w:r>
          </w:p>
        </w:tc>
        <w:tc>
          <w:tcPr>
            <w:tcW w:w="1259" w:type="dxa"/>
          </w:tcPr>
          <w:p w14:paraId="4E66F89E" w14:textId="49110717" w:rsidR="003F72AC" w:rsidRPr="00E21646" w:rsidRDefault="003F72AC" w:rsidP="003F72AC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Collection of titles</w:t>
            </w:r>
          </w:p>
        </w:tc>
        <w:tc>
          <w:tcPr>
            <w:tcW w:w="2714" w:type="dxa"/>
          </w:tcPr>
          <w:p w14:paraId="5F5CAFF2" w14:textId="2D49D88B" w:rsidR="003F72AC" w:rsidRPr="00E21646" w:rsidRDefault="003F72AC" w:rsidP="003F72AC">
            <w:pPr>
              <w:spacing w:before="0" w:after="0"/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</w:pPr>
            <w:r w:rsidRPr="00E21646"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  <w:t>{"timeStamp":"</w:t>
            </w:r>
            <w:r w:rsidRPr="00E21646">
              <w:rPr>
                <w:rStyle w:val="s"/>
                <w:color w:val="auto"/>
              </w:rPr>
              <w:t>2023-06-08</w:t>
            </w:r>
            <w:r w:rsidRPr="00E21646"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  <w:t>", "message": "</w:t>
            </w:r>
            <w:r w:rsidRPr="00E21646">
              <w:rPr>
                <w:rStyle w:val="s"/>
                <w:color w:val="auto"/>
              </w:rPr>
              <w:t>Validation failed …”</w:t>
            </w:r>
            <w:r w:rsidRPr="00E21646"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  <w:t>}</w:t>
            </w:r>
          </w:p>
        </w:tc>
      </w:tr>
      <w:tr w:rsidR="00E21646" w:rsidRPr="00E21646" w14:paraId="3630F723" w14:textId="77777777" w:rsidTr="00A17C10">
        <w:trPr>
          <w:trHeight w:val="177"/>
        </w:trPr>
        <w:tc>
          <w:tcPr>
            <w:tcW w:w="3597" w:type="dxa"/>
          </w:tcPr>
          <w:p w14:paraId="467EF644" w14:textId="1A822870" w:rsidR="004B4885" w:rsidRPr="00DA5727" w:rsidRDefault="004B4885" w:rsidP="003F72AC">
            <w:pPr>
              <w:spacing w:before="0" w:after="0"/>
              <w:rPr>
                <w:strike/>
                <w:color w:val="auto"/>
              </w:rPr>
            </w:pPr>
            <w:r w:rsidRPr="00DA5727">
              <w:rPr>
                <w:strike/>
                <w:color w:val="auto"/>
              </w:rPr>
              <w:t>/</w:t>
            </w:r>
            <w:proofErr w:type="spellStart"/>
            <w:r w:rsidRPr="00DA5727">
              <w:rPr>
                <w:strike/>
                <w:color w:val="auto"/>
              </w:rPr>
              <w:t>api</w:t>
            </w:r>
            <w:proofErr w:type="spellEnd"/>
            <w:r w:rsidRPr="00DA5727">
              <w:rPr>
                <w:strike/>
                <w:color w:val="auto"/>
              </w:rPr>
              <w:t>/v1/titles/</w:t>
            </w:r>
            <w:proofErr w:type="spellStart"/>
            <w:r w:rsidR="004A3E7E" w:rsidRPr="00DA5727">
              <w:rPr>
                <w:strike/>
                <w:color w:val="auto"/>
              </w:rPr>
              <w:t>empno</w:t>
            </w:r>
            <w:proofErr w:type="spellEnd"/>
            <w:r w:rsidR="004A3E7E" w:rsidRPr="00DA5727">
              <w:rPr>
                <w:strike/>
                <w:color w:val="auto"/>
              </w:rPr>
              <w:t xml:space="preserve"> </w:t>
            </w:r>
            <w:r w:rsidRPr="00DA5727">
              <w:rPr>
                <w:strike/>
                <w:color w:val="auto"/>
              </w:rPr>
              <w:t>/{</w:t>
            </w:r>
            <w:proofErr w:type="spellStart"/>
            <w:r w:rsidR="004A3E7E" w:rsidRPr="00DA5727">
              <w:rPr>
                <w:strike/>
                <w:color w:val="auto"/>
              </w:rPr>
              <w:t>empno</w:t>
            </w:r>
            <w:proofErr w:type="spellEnd"/>
            <w:r w:rsidRPr="00DA5727">
              <w:rPr>
                <w:strike/>
                <w:color w:val="auto"/>
              </w:rPr>
              <w:t>}/</w:t>
            </w:r>
            <w:proofErr w:type="spellStart"/>
            <w:r w:rsidRPr="00DA5727">
              <w:rPr>
                <w:strike/>
                <w:color w:val="auto"/>
              </w:rPr>
              <w:t>fromdate</w:t>
            </w:r>
            <w:proofErr w:type="spellEnd"/>
            <w:r w:rsidRPr="00DA5727">
              <w:rPr>
                <w:strike/>
                <w:color w:val="auto"/>
              </w:rPr>
              <w:t>/{</w:t>
            </w:r>
            <w:proofErr w:type="spellStart"/>
            <w:r w:rsidRPr="00DA5727">
              <w:rPr>
                <w:strike/>
                <w:color w:val="auto"/>
              </w:rPr>
              <w:t>fromdate</w:t>
            </w:r>
            <w:proofErr w:type="spellEnd"/>
            <w:r w:rsidRPr="00DA5727">
              <w:rPr>
                <w:strike/>
                <w:color w:val="auto"/>
              </w:rPr>
              <w:t>}/title/{title}</w:t>
            </w:r>
          </w:p>
        </w:tc>
        <w:tc>
          <w:tcPr>
            <w:tcW w:w="992" w:type="dxa"/>
          </w:tcPr>
          <w:p w14:paraId="0FBA70DD" w14:textId="6FBC9151" w:rsidR="004B4885" w:rsidRPr="00DA5727" w:rsidRDefault="004B4885" w:rsidP="003F72AC">
            <w:pPr>
              <w:spacing w:before="0" w:after="0"/>
              <w:rPr>
                <w:strike/>
                <w:color w:val="auto"/>
              </w:rPr>
            </w:pPr>
            <w:r w:rsidRPr="00DA5727">
              <w:rPr>
                <w:strike/>
                <w:color w:val="auto"/>
              </w:rPr>
              <w:t>PUT</w:t>
            </w:r>
          </w:p>
        </w:tc>
        <w:tc>
          <w:tcPr>
            <w:tcW w:w="1413" w:type="dxa"/>
          </w:tcPr>
          <w:p w14:paraId="7E887FCF" w14:textId="78E1CD4B" w:rsidR="004B4885" w:rsidRPr="00DA5727" w:rsidRDefault="004B4885" w:rsidP="003F72AC">
            <w:pPr>
              <w:spacing w:before="0" w:after="0"/>
              <w:rPr>
                <w:strike/>
                <w:color w:val="auto"/>
              </w:rPr>
            </w:pPr>
            <w:r w:rsidRPr="00DA5727">
              <w:rPr>
                <w:strike/>
                <w:color w:val="auto"/>
              </w:rPr>
              <w:t xml:space="preserve">Update title by </w:t>
            </w:r>
            <w:proofErr w:type="spellStart"/>
            <w:r w:rsidR="004A3E7E" w:rsidRPr="00DA5727">
              <w:rPr>
                <w:strike/>
                <w:color w:val="auto"/>
              </w:rPr>
              <w:t>empno</w:t>
            </w:r>
            <w:proofErr w:type="spellEnd"/>
            <w:r w:rsidRPr="00DA5727">
              <w:rPr>
                <w:strike/>
                <w:color w:val="auto"/>
              </w:rPr>
              <w:t xml:space="preserve">, </w:t>
            </w:r>
            <w:proofErr w:type="spellStart"/>
            <w:r w:rsidRPr="00DA5727">
              <w:rPr>
                <w:strike/>
                <w:color w:val="auto"/>
              </w:rPr>
              <w:t>fromdate</w:t>
            </w:r>
            <w:proofErr w:type="spellEnd"/>
            <w:r w:rsidRPr="00DA5727">
              <w:rPr>
                <w:strike/>
                <w:color w:val="auto"/>
              </w:rPr>
              <w:t>, title</w:t>
            </w:r>
          </w:p>
        </w:tc>
        <w:tc>
          <w:tcPr>
            <w:tcW w:w="1259" w:type="dxa"/>
          </w:tcPr>
          <w:p w14:paraId="559C2AE0" w14:textId="652A4F07" w:rsidR="004B4885" w:rsidRPr="00DA5727" w:rsidRDefault="004B4885" w:rsidP="003F72AC">
            <w:pPr>
              <w:spacing w:before="0" w:after="0"/>
              <w:rPr>
                <w:strike/>
                <w:color w:val="auto"/>
              </w:rPr>
            </w:pPr>
            <w:r w:rsidRPr="00DA5727">
              <w:rPr>
                <w:strike/>
                <w:color w:val="auto"/>
              </w:rPr>
              <w:t>String: title updated Successfully</w:t>
            </w:r>
          </w:p>
        </w:tc>
        <w:tc>
          <w:tcPr>
            <w:tcW w:w="2714" w:type="dxa"/>
          </w:tcPr>
          <w:p w14:paraId="6325A4D2" w14:textId="77777777" w:rsidR="004B4885" w:rsidRPr="00DA5727" w:rsidRDefault="004B4885" w:rsidP="003F72AC">
            <w:pPr>
              <w:spacing w:before="0" w:after="0"/>
              <w:rPr>
                <w:rStyle w:val="b"/>
                <w:rFonts w:ascii="Courier New" w:hAnsi="Courier New" w:cs="Courier New"/>
                <w:strike/>
                <w:color w:val="auto"/>
                <w:shd w:val="clear" w:color="auto" w:fill="FFFFFF"/>
              </w:rPr>
            </w:pPr>
          </w:p>
        </w:tc>
      </w:tr>
      <w:tr w:rsidR="00E21646" w:rsidRPr="00E21646" w14:paraId="7246A8F8" w14:textId="77777777" w:rsidTr="00A17C10">
        <w:trPr>
          <w:trHeight w:val="177"/>
        </w:trPr>
        <w:tc>
          <w:tcPr>
            <w:tcW w:w="3597" w:type="dxa"/>
          </w:tcPr>
          <w:p w14:paraId="7C58E095" w14:textId="50C81011" w:rsidR="003F72AC" w:rsidRPr="00E21646" w:rsidRDefault="003F72AC" w:rsidP="003F72AC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lastRenderedPageBreak/>
              <w:t>/</w:t>
            </w:r>
            <w:proofErr w:type="spellStart"/>
            <w:r w:rsidRPr="00E21646">
              <w:rPr>
                <w:color w:val="auto"/>
              </w:rPr>
              <w:t>api</w:t>
            </w:r>
            <w:proofErr w:type="spellEnd"/>
            <w:r w:rsidRPr="00E21646">
              <w:rPr>
                <w:color w:val="auto"/>
              </w:rPr>
              <w:t>/v1/titles/</w:t>
            </w:r>
            <w:proofErr w:type="spellStart"/>
            <w:r w:rsidR="004A3E7E" w:rsidRPr="00E21646">
              <w:rPr>
                <w:color w:val="auto"/>
              </w:rPr>
              <w:t>empno</w:t>
            </w:r>
            <w:proofErr w:type="spellEnd"/>
            <w:r w:rsidRPr="00E21646">
              <w:rPr>
                <w:color w:val="auto"/>
              </w:rPr>
              <w:t>/{</w:t>
            </w:r>
            <w:proofErr w:type="spellStart"/>
            <w:r w:rsidR="004A3E7E" w:rsidRPr="00E21646">
              <w:rPr>
                <w:color w:val="auto"/>
              </w:rPr>
              <w:t>empno</w:t>
            </w:r>
            <w:proofErr w:type="spellEnd"/>
            <w:r w:rsidRPr="00E21646">
              <w:rPr>
                <w:color w:val="auto"/>
              </w:rPr>
              <w:t>}/</w:t>
            </w:r>
            <w:proofErr w:type="spellStart"/>
            <w:r w:rsidRPr="00E21646">
              <w:rPr>
                <w:color w:val="auto"/>
              </w:rPr>
              <w:t>fromdate</w:t>
            </w:r>
            <w:proofErr w:type="spellEnd"/>
            <w:r w:rsidRPr="00E21646">
              <w:rPr>
                <w:color w:val="auto"/>
              </w:rPr>
              <w:t>/{</w:t>
            </w:r>
            <w:proofErr w:type="spellStart"/>
            <w:r w:rsidRPr="00E21646">
              <w:rPr>
                <w:color w:val="auto"/>
              </w:rPr>
              <w:t>fromdate</w:t>
            </w:r>
            <w:proofErr w:type="spellEnd"/>
            <w:r w:rsidRPr="00E21646">
              <w:rPr>
                <w:color w:val="auto"/>
              </w:rPr>
              <w:t>}/title/{title}</w:t>
            </w:r>
          </w:p>
        </w:tc>
        <w:tc>
          <w:tcPr>
            <w:tcW w:w="992" w:type="dxa"/>
          </w:tcPr>
          <w:p w14:paraId="78ACB4DA" w14:textId="267864A6" w:rsidR="003F72AC" w:rsidRPr="00E21646" w:rsidRDefault="003F72AC" w:rsidP="003F72AC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DELETE</w:t>
            </w:r>
          </w:p>
        </w:tc>
        <w:tc>
          <w:tcPr>
            <w:tcW w:w="1413" w:type="dxa"/>
          </w:tcPr>
          <w:p w14:paraId="14A311CC" w14:textId="3D0751FA" w:rsidR="003F72AC" w:rsidRPr="00E21646" w:rsidRDefault="003F72AC" w:rsidP="003F72AC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Delete title by </w:t>
            </w:r>
            <w:proofErr w:type="spellStart"/>
            <w:r w:rsidR="004A3E7E" w:rsidRPr="00E21646">
              <w:rPr>
                <w:color w:val="auto"/>
              </w:rPr>
              <w:t>empno</w:t>
            </w:r>
            <w:proofErr w:type="spellEnd"/>
            <w:r w:rsidRPr="00E21646">
              <w:rPr>
                <w:color w:val="auto"/>
              </w:rPr>
              <w:t xml:space="preserve">, from </w:t>
            </w:r>
            <w:proofErr w:type="gramStart"/>
            <w:r w:rsidRPr="00E21646">
              <w:rPr>
                <w:color w:val="auto"/>
              </w:rPr>
              <w:t>date  and</w:t>
            </w:r>
            <w:proofErr w:type="gramEnd"/>
            <w:r w:rsidRPr="00E21646">
              <w:rPr>
                <w:color w:val="auto"/>
              </w:rPr>
              <w:t xml:space="preserve"> title name.</w:t>
            </w:r>
          </w:p>
        </w:tc>
        <w:tc>
          <w:tcPr>
            <w:tcW w:w="1259" w:type="dxa"/>
          </w:tcPr>
          <w:p w14:paraId="4EEE89AA" w14:textId="40145D46" w:rsidR="003F72AC" w:rsidRPr="00E21646" w:rsidRDefault="003F72AC" w:rsidP="003F72AC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String: title deleted Successfully</w:t>
            </w:r>
          </w:p>
        </w:tc>
        <w:tc>
          <w:tcPr>
            <w:tcW w:w="2714" w:type="dxa"/>
          </w:tcPr>
          <w:p w14:paraId="30240E55" w14:textId="684B2091" w:rsidR="003F72AC" w:rsidRPr="00E21646" w:rsidRDefault="003F72AC" w:rsidP="003F72AC">
            <w:pPr>
              <w:spacing w:before="0" w:after="0"/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</w:pPr>
            <w:r w:rsidRPr="00E21646"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  <w:t>{"timeStamp":"</w:t>
            </w:r>
            <w:r w:rsidRPr="00E21646">
              <w:rPr>
                <w:rStyle w:val="s"/>
                <w:color w:val="auto"/>
              </w:rPr>
              <w:t>2023-06-08</w:t>
            </w:r>
            <w:r w:rsidRPr="00E21646"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  <w:t>", "message": "</w:t>
            </w:r>
            <w:r w:rsidRPr="00E21646">
              <w:rPr>
                <w:rStyle w:val="s"/>
                <w:color w:val="auto"/>
              </w:rPr>
              <w:t>Validation failed …”</w:t>
            </w:r>
            <w:r w:rsidRPr="00E21646"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  <w:t>}</w:t>
            </w:r>
          </w:p>
        </w:tc>
      </w:tr>
      <w:tr w:rsidR="00E21646" w:rsidRPr="00E21646" w14:paraId="1C619DB8" w14:textId="77777777" w:rsidTr="00A17C10">
        <w:trPr>
          <w:trHeight w:val="177"/>
        </w:trPr>
        <w:tc>
          <w:tcPr>
            <w:tcW w:w="3597" w:type="dxa"/>
          </w:tcPr>
          <w:p w14:paraId="1299DE7F" w14:textId="670E31B1" w:rsidR="003F72AC" w:rsidRPr="007540C5" w:rsidRDefault="003F72AC" w:rsidP="003F72AC">
            <w:pPr>
              <w:spacing w:before="0" w:after="0"/>
              <w:rPr>
                <w:strike/>
                <w:color w:val="auto"/>
              </w:rPr>
            </w:pPr>
            <w:r w:rsidRPr="007540C5">
              <w:rPr>
                <w:strike/>
                <w:color w:val="auto"/>
              </w:rPr>
              <w:t>/</w:t>
            </w:r>
            <w:proofErr w:type="spellStart"/>
            <w:r w:rsidRPr="007540C5">
              <w:rPr>
                <w:strike/>
                <w:color w:val="auto"/>
              </w:rPr>
              <w:t>api</w:t>
            </w:r>
            <w:proofErr w:type="spellEnd"/>
            <w:r w:rsidRPr="007540C5">
              <w:rPr>
                <w:strike/>
                <w:color w:val="auto"/>
              </w:rPr>
              <w:t>/v1/titles/{</w:t>
            </w:r>
            <w:proofErr w:type="spellStart"/>
            <w:r w:rsidR="004A3E7E" w:rsidRPr="007540C5">
              <w:rPr>
                <w:strike/>
                <w:color w:val="auto"/>
              </w:rPr>
              <w:t>empno</w:t>
            </w:r>
            <w:proofErr w:type="spellEnd"/>
            <w:r w:rsidRPr="007540C5">
              <w:rPr>
                <w:strike/>
                <w:color w:val="auto"/>
              </w:rPr>
              <w:t>}</w:t>
            </w:r>
          </w:p>
        </w:tc>
        <w:tc>
          <w:tcPr>
            <w:tcW w:w="992" w:type="dxa"/>
          </w:tcPr>
          <w:p w14:paraId="33F95A58" w14:textId="306A14CA" w:rsidR="003F72AC" w:rsidRPr="007540C5" w:rsidRDefault="003F72AC" w:rsidP="003F72AC">
            <w:pPr>
              <w:spacing w:before="0" w:after="0"/>
              <w:rPr>
                <w:strike/>
                <w:color w:val="auto"/>
              </w:rPr>
            </w:pPr>
            <w:r w:rsidRPr="007540C5">
              <w:rPr>
                <w:strike/>
                <w:color w:val="auto"/>
              </w:rPr>
              <w:t>DELETE</w:t>
            </w:r>
          </w:p>
        </w:tc>
        <w:tc>
          <w:tcPr>
            <w:tcW w:w="1413" w:type="dxa"/>
          </w:tcPr>
          <w:p w14:paraId="000BC241" w14:textId="692A9ECB" w:rsidR="003F72AC" w:rsidRPr="007540C5" w:rsidRDefault="003F72AC" w:rsidP="003F72AC">
            <w:pPr>
              <w:spacing w:before="0" w:after="0"/>
              <w:rPr>
                <w:strike/>
                <w:color w:val="auto"/>
              </w:rPr>
            </w:pPr>
            <w:r w:rsidRPr="007540C5">
              <w:rPr>
                <w:strike/>
                <w:color w:val="auto"/>
              </w:rPr>
              <w:t xml:space="preserve">Delete titles by </w:t>
            </w:r>
            <w:proofErr w:type="spellStart"/>
            <w:r w:rsidRPr="007540C5">
              <w:rPr>
                <w:strike/>
                <w:color w:val="auto"/>
              </w:rPr>
              <w:t>emp</w:t>
            </w:r>
            <w:r w:rsidR="004A3E7E" w:rsidRPr="007540C5">
              <w:rPr>
                <w:strike/>
                <w:color w:val="auto"/>
              </w:rPr>
              <w:t>no</w:t>
            </w:r>
            <w:proofErr w:type="spellEnd"/>
          </w:p>
        </w:tc>
        <w:tc>
          <w:tcPr>
            <w:tcW w:w="1259" w:type="dxa"/>
          </w:tcPr>
          <w:p w14:paraId="5E27FABF" w14:textId="1D59768F" w:rsidR="003F72AC" w:rsidRPr="007540C5" w:rsidRDefault="003F72AC" w:rsidP="003F72AC">
            <w:pPr>
              <w:spacing w:before="0" w:after="0"/>
              <w:rPr>
                <w:strike/>
                <w:color w:val="auto"/>
              </w:rPr>
            </w:pPr>
            <w:r w:rsidRPr="007540C5">
              <w:rPr>
                <w:strike/>
                <w:color w:val="auto"/>
              </w:rPr>
              <w:t>Collection of titles</w:t>
            </w:r>
          </w:p>
        </w:tc>
        <w:tc>
          <w:tcPr>
            <w:tcW w:w="2714" w:type="dxa"/>
          </w:tcPr>
          <w:p w14:paraId="3ECB6800" w14:textId="77777777" w:rsidR="003F72AC" w:rsidRPr="007540C5" w:rsidRDefault="003F72AC" w:rsidP="003F72AC">
            <w:pPr>
              <w:spacing w:before="0" w:after="0"/>
              <w:rPr>
                <w:rStyle w:val="b"/>
                <w:rFonts w:ascii="Courier New" w:hAnsi="Courier New" w:cs="Courier New"/>
                <w:strike/>
                <w:color w:val="auto"/>
                <w:shd w:val="clear" w:color="auto" w:fill="FFFFFF"/>
              </w:rPr>
            </w:pPr>
          </w:p>
        </w:tc>
      </w:tr>
      <w:tr w:rsidR="00E21646" w:rsidRPr="00E21646" w14:paraId="67F0BD51" w14:textId="77777777" w:rsidTr="00A17C10">
        <w:trPr>
          <w:trHeight w:val="177"/>
        </w:trPr>
        <w:tc>
          <w:tcPr>
            <w:tcW w:w="3597" w:type="dxa"/>
          </w:tcPr>
          <w:p w14:paraId="294C68C2" w14:textId="55EC3EDD" w:rsidR="00296F7D" w:rsidRPr="007540C5" w:rsidRDefault="00296F7D" w:rsidP="00296F7D">
            <w:pPr>
              <w:spacing w:before="0" w:after="0"/>
              <w:rPr>
                <w:strike/>
                <w:color w:val="auto"/>
              </w:rPr>
            </w:pPr>
            <w:r w:rsidRPr="007540C5">
              <w:rPr>
                <w:strike/>
                <w:color w:val="auto"/>
              </w:rPr>
              <w:t>/</w:t>
            </w:r>
            <w:proofErr w:type="spellStart"/>
            <w:r w:rsidRPr="007540C5">
              <w:rPr>
                <w:strike/>
                <w:color w:val="auto"/>
              </w:rPr>
              <w:t>api</w:t>
            </w:r>
            <w:proofErr w:type="spellEnd"/>
            <w:r w:rsidRPr="007540C5">
              <w:rPr>
                <w:strike/>
                <w:color w:val="auto"/>
              </w:rPr>
              <w:t>/v1/titles/</w:t>
            </w:r>
            <w:proofErr w:type="spellStart"/>
            <w:r w:rsidRPr="007540C5">
              <w:rPr>
                <w:strike/>
                <w:color w:val="auto"/>
              </w:rPr>
              <w:t>fromdate</w:t>
            </w:r>
            <w:proofErr w:type="spellEnd"/>
            <w:r w:rsidRPr="007540C5">
              <w:rPr>
                <w:strike/>
                <w:color w:val="auto"/>
              </w:rPr>
              <w:t>/{</w:t>
            </w:r>
            <w:proofErr w:type="spellStart"/>
            <w:r w:rsidRPr="007540C5">
              <w:rPr>
                <w:strike/>
                <w:color w:val="auto"/>
              </w:rPr>
              <w:t>fromdate</w:t>
            </w:r>
            <w:proofErr w:type="spellEnd"/>
            <w:r w:rsidRPr="007540C5">
              <w:rPr>
                <w:strike/>
                <w:color w:val="auto"/>
              </w:rPr>
              <w:t>}</w:t>
            </w:r>
          </w:p>
        </w:tc>
        <w:tc>
          <w:tcPr>
            <w:tcW w:w="992" w:type="dxa"/>
          </w:tcPr>
          <w:p w14:paraId="735B9BA9" w14:textId="5D633331" w:rsidR="00296F7D" w:rsidRPr="007540C5" w:rsidRDefault="00296F7D" w:rsidP="00296F7D">
            <w:pPr>
              <w:spacing w:before="0" w:after="0"/>
              <w:rPr>
                <w:strike/>
                <w:color w:val="auto"/>
              </w:rPr>
            </w:pPr>
            <w:r w:rsidRPr="007540C5">
              <w:rPr>
                <w:strike/>
                <w:color w:val="auto"/>
              </w:rPr>
              <w:t>DELETE</w:t>
            </w:r>
          </w:p>
        </w:tc>
        <w:tc>
          <w:tcPr>
            <w:tcW w:w="1413" w:type="dxa"/>
          </w:tcPr>
          <w:p w14:paraId="1C6FA3A6" w14:textId="4324EB54" w:rsidR="00296F7D" w:rsidRPr="007540C5" w:rsidRDefault="00296F7D" w:rsidP="00296F7D">
            <w:pPr>
              <w:spacing w:before="0" w:after="0"/>
              <w:rPr>
                <w:strike/>
                <w:color w:val="auto"/>
              </w:rPr>
            </w:pPr>
            <w:r w:rsidRPr="007540C5">
              <w:rPr>
                <w:strike/>
                <w:color w:val="auto"/>
              </w:rPr>
              <w:t xml:space="preserve">Delete titles by </w:t>
            </w:r>
            <w:proofErr w:type="spellStart"/>
            <w:r w:rsidRPr="007540C5">
              <w:rPr>
                <w:strike/>
                <w:color w:val="auto"/>
              </w:rPr>
              <w:t>fromdate</w:t>
            </w:r>
            <w:proofErr w:type="spellEnd"/>
          </w:p>
        </w:tc>
        <w:tc>
          <w:tcPr>
            <w:tcW w:w="1259" w:type="dxa"/>
          </w:tcPr>
          <w:p w14:paraId="01E5D786" w14:textId="10089DB3" w:rsidR="00296F7D" w:rsidRPr="007540C5" w:rsidRDefault="00296F7D" w:rsidP="00296F7D">
            <w:pPr>
              <w:spacing w:before="0" w:after="0"/>
              <w:rPr>
                <w:strike/>
                <w:color w:val="auto"/>
              </w:rPr>
            </w:pPr>
            <w:r w:rsidRPr="007540C5">
              <w:rPr>
                <w:strike/>
                <w:color w:val="auto"/>
              </w:rPr>
              <w:t>Collection of titles</w:t>
            </w:r>
          </w:p>
        </w:tc>
        <w:tc>
          <w:tcPr>
            <w:tcW w:w="2714" w:type="dxa"/>
          </w:tcPr>
          <w:p w14:paraId="6989D657" w14:textId="77777777" w:rsidR="00296F7D" w:rsidRPr="007540C5" w:rsidRDefault="00296F7D" w:rsidP="00296F7D">
            <w:pPr>
              <w:spacing w:before="0" w:after="0"/>
              <w:rPr>
                <w:rStyle w:val="b"/>
                <w:rFonts w:ascii="Courier New" w:hAnsi="Courier New" w:cs="Courier New"/>
                <w:strike/>
                <w:color w:val="auto"/>
                <w:shd w:val="clear" w:color="auto" w:fill="FFFFFF"/>
              </w:rPr>
            </w:pPr>
          </w:p>
        </w:tc>
      </w:tr>
      <w:tr w:rsidR="00E21646" w:rsidRPr="00E21646" w14:paraId="101AC745" w14:textId="77777777" w:rsidTr="00A17C10">
        <w:trPr>
          <w:trHeight w:val="177"/>
        </w:trPr>
        <w:tc>
          <w:tcPr>
            <w:tcW w:w="3597" w:type="dxa"/>
          </w:tcPr>
          <w:p w14:paraId="29203A8C" w14:textId="6F7C433E" w:rsidR="00296F7D" w:rsidRPr="007540C5" w:rsidRDefault="00296F7D" w:rsidP="00296F7D">
            <w:pPr>
              <w:spacing w:before="0" w:after="0"/>
              <w:rPr>
                <w:strike/>
                <w:color w:val="auto"/>
              </w:rPr>
            </w:pPr>
            <w:r w:rsidRPr="007540C5">
              <w:rPr>
                <w:strike/>
                <w:color w:val="auto"/>
              </w:rPr>
              <w:t>/api/v1/titles/title/{title</w:t>
            </w:r>
            <w:r w:rsidR="00A05997" w:rsidRPr="007540C5">
              <w:rPr>
                <w:strike/>
                <w:color w:val="auto"/>
              </w:rPr>
              <w:t>}</w:t>
            </w:r>
          </w:p>
        </w:tc>
        <w:tc>
          <w:tcPr>
            <w:tcW w:w="992" w:type="dxa"/>
          </w:tcPr>
          <w:p w14:paraId="5472D34B" w14:textId="386B3129" w:rsidR="00296F7D" w:rsidRPr="007540C5" w:rsidRDefault="00296F7D" w:rsidP="00296F7D">
            <w:pPr>
              <w:spacing w:before="0" w:after="0"/>
              <w:rPr>
                <w:strike/>
                <w:color w:val="auto"/>
              </w:rPr>
            </w:pPr>
            <w:r w:rsidRPr="007540C5">
              <w:rPr>
                <w:strike/>
                <w:color w:val="auto"/>
              </w:rPr>
              <w:t>DELETE</w:t>
            </w:r>
          </w:p>
        </w:tc>
        <w:tc>
          <w:tcPr>
            <w:tcW w:w="1413" w:type="dxa"/>
          </w:tcPr>
          <w:p w14:paraId="5420B432" w14:textId="2A6E0089" w:rsidR="00296F7D" w:rsidRPr="007540C5" w:rsidRDefault="00296F7D" w:rsidP="00296F7D">
            <w:pPr>
              <w:spacing w:before="0" w:after="0"/>
              <w:rPr>
                <w:strike/>
                <w:color w:val="auto"/>
              </w:rPr>
            </w:pPr>
            <w:r w:rsidRPr="007540C5">
              <w:rPr>
                <w:strike/>
                <w:color w:val="auto"/>
              </w:rPr>
              <w:t xml:space="preserve">Delete titles by </w:t>
            </w:r>
            <w:r w:rsidR="00A05997" w:rsidRPr="007540C5">
              <w:rPr>
                <w:strike/>
                <w:color w:val="auto"/>
              </w:rPr>
              <w:t>title</w:t>
            </w:r>
          </w:p>
        </w:tc>
        <w:tc>
          <w:tcPr>
            <w:tcW w:w="1259" w:type="dxa"/>
          </w:tcPr>
          <w:p w14:paraId="05ADB4BD" w14:textId="4144DB07" w:rsidR="00296F7D" w:rsidRPr="007540C5" w:rsidRDefault="00296F7D" w:rsidP="00296F7D">
            <w:pPr>
              <w:spacing w:before="0" w:after="0"/>
              <w:rPr>
                <w:strike/>
                <w:color w:val="auto"/>
              </w:rPr>
            </w:pPr>
            <w:r w:rsidRPr="007540C5">
              <w:rPr>
                <w:strike/>
                <w:color w:val="auto"/>
              </w:rPr>
              <w:t>Collection of titles</w:t>
            </w:r>
          </w:p>
        </w:tc>
        <w:tc>
          <w:tcPr>
            <w:tcW w:w="2714" w:type="dxa"/>
          </w:tcPr>
          <w:p w14:paraId="73FB7094" w14:textId="77777777" w:rsidR="00296F7D" w:rsidRPr="007540C5" w:rsidRDefault="00296F7D" w:rsidP="00296F7D">
            <w:pPr>
              <w:spacing w:before="0" w:after="0"/>
              <w:rPr>
                <w:rStyle w:val="b"/>
                <w:rFonts w:ascii="Courier New" w:hAnsi="Courier New" w:cs="Courier New"/>
                <w:strike/>
                <w:color w:val="auto"/>
                <w:shd w:val="clear" w:color="auto" w:fill="FFFFFF"/>
              </w:rPr>
            </w:pPr>
          </w:p>
        </w:tc>
      </w:tr>
    </w:tbl>
    <w:p w14:paraId="56CCCACD" w14:textId="098D0CAB" w:rsidR="000E68A4" w:rsidRPr="00E21646" w:rsidRDefault="000E68A4" w:rsidP="00FC18CE">
      <w:pPr>
        <w:spacing w:before="0" w:after="0" w:line="240" w:lineRule="auto"/>
      </w:pPr>
    </w:p>
    <w:p w14:paraId="032BA8B5" w14:textId="3CF3DE27" w:rsidR="000E68A4" w:rsidRPr="00E21646" w:rsidRDefault="000E68A4" w:rsidP="00FC18CE">
      <w:pPr>
        <w:spacing w:before="0" w:after="0" w:line="240" w:lineRule="auto"/>
      </w:pPr>
    </w:p>
    <w:p w14:paraId="5E088469" w14:textId="25F5C546" w:rsidR="005E68B8" w:rsidRPr="00E21646" w:rsidRDefault="005E68B8" w:rsidP="005E68B8">
      <w:pPr>
        <w:spacing w:before="0" w:after="0" w:line="240" w:lineRule="auto"/>
        <w:rPr>
          <w:b/>
          <w:bCs/>
        </w:rPr>
      </w:pPr>
      <w:r w:rsidRPr="00E21646">
        <w:rPr>
          <w:b/>
          <w:bCs/>
        </w:rPr>
        <w:t>------------------------------------------------------Participants-----------------------------------------------------------</w:t>
      </w:r>
    </w:p>
    <w:tbl>
      <w:tblPr>
        <w:tblStyle w:val="ProposalTable1"/>
        <w:tblW w:w="0" w:type="auto"/>
        <w:tblInd w:w="-625" w:type="dxa"/>
        <w:tblLayout w:type="fixed"/>
        <w:tblLook w:val="04A0" w:firstRow="1" w:lastRow="0" w:firstColumn="1" w:lastColumn="0" w:noHBand="0" w:noVBand="1"/>
      </w:tblPr>
      <w:tblGrid>
        <w:gridCol w:w="3597"/>
        <w:gridCol w:w="992"/>
        <w:gridCol w:w="1413"/>
        <w:gridCol w:w="1259"/>
        <w:gridCol w:w="2714"/>
      </w:tblGrid>
      <w:tr w:rsidR="00E21646" w:rsidRPr="00E21646" w14:paraId="5F66F708" w14:textId="77777777" w:rsidTr="001D3F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3597" w:type="dxa"/>
          </w:tcPr>
          <w:p w14:paraId="07CC9BD2" w14:textId="77777777" w:rsidR="005E68B8" w:rsidRPr="00E21646" w:rsidRDefault="005E68B8" w:rsidP="001D3FB0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Endpoints</w:t>
            </w:r>
          </w:p>
        </w:tc>
        <w:tc>
          <w:tcPr>
            <w:tcW w:w="992" w:type="dxa"/>
          </w:tcPr>
          <w:p w14:paraId="4F827B70" w14:textId="77777777" w:rsidR="005E68B8" w:rsidRPr="00E21646" w:rsidRDefault="005E68B8" w:rsidP="001D3FB0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HTTP Verb/Method</w:t>
            </w:r>
          </w:p>
        </w:tc>
        <w:tc>
          <w:tcPr>
            <w:tcW w:w="1413" w:type="dxa"/>
          </w:tcPr>
          <w:p w14:paraId="5BC661B6" w14:textId="77777777" w:rsidR="005E68B8" w:rsidRPr="00E21646" w:rsidRDefault="005E68B8" w:rsidP="001D3FB0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Description</w:t>
            </w:r>
          </w:p>
        </w:tc>
        <w:tc>
          <w:tcPr>
            <w:tcW w:w="1259" w:type="dxa"/>
          </w:tcPr>
          <w:p w14:paraId="649F5DC7" w14:textId="77777777" w:rsidR="005E68B8" w:rsidRPr="00E21646" w:rsidRDefault="005E68B8" w:rsidP="001D3FB0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Success Response</w:t>
            </w:r>
          </w:p>
        </w:tc>
        <w:tc>
          <w:tcPr>
            <w:tcW w:w="2714" w:type="dxa"/>
          </w:tcPr>
          <w:p w14:paraId="50DD9341" w14:textId="77777777" w:rsidR="005E68B8" w:rsidRPr="00E21646" w:rsidRDefault="005E68B8" w:rsidP="001D3FB0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Error Response</w:t>
            </w:r>
          </w:p>
        </w:tc>
      </w:tr>
      <w:tr w:rsidR="00E21646" w:rsidRPr="00E21646" w14:paraId="34DDD249" w14:textId="77777777" w:rsidTr="001D3FB0">
        <w:trPr>
          <w:trHeight w:val="89"/>
        </w:trPr>
        <w:tc>
          <w:tcPr>
            <w:tcW w:w="3597" w:type="dxa"/>
            <w:shd w:val="clear" w:color="auto" w:fill="B4C6E7" w:themeFill="accent1" w:themeFillTint="66"/>
          </w:tcPr>
          <w:p w14:paraId="0C1FE69F" w14:textId="77777777" w:rsidR="005E68B8" w:rsidRPr="00E21646" w:rsidRDefault="005E68B8" w:rsidP="001D3FB0">
            <w:pPr>
              <w:spacing w:before="0" w:after="0"/>
              <w:rPr>
                <w:color w:val="auto"/>
              </w:rPr>
            </w:pPr>
          </w:p>
        </w:tc>
        <w:tc>
          <w:tcPr>
            <w:tcW w:w="992" w:type="dxa"/>
            <w:shd w:val="clear" w:color="auto" w:fill="B4C6E7" w:themeFill="accent1" w:themeFillTint="66"/>
          </w:tcPr>
          <w:p w14:paraId="3EDF06C7" w14:textId="77777777" w:rsidR="005E68B8" w:rsidRPr="00E21646" w:rsidRDefault="005E68B8" w:rsidP="001D3FB0">
            <w:pPr>
              <w:spacing w:before="0" w:after="0"/>
              <w:rPr>
                <w:color w:val="auto"/>
              </w:rPr>
            </w:pPr>
          </w:p>
        </w:tc>
        <w:tc>
          <w:tcPr>
            <w:tcW w:w="1413" w:type="dxa"/>
            <w:shd w:val="clear" w:color="auto" w:fill="B4C6E7" w:themeFill="accent1" w:themeFillTint="66"/>
          </w:tcPr>
          <w:p w14:paraId="0D13CFCC" w14:textId="5E03527B" w:rsidR="005E68B8" w:rsidRPr="00E21646" w:rsidRDefault="005E68B8" w:rsidP="001D3FB0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salaries</w:t>
            </w:r>
          </w:p>
        </w:tc>
        <w:tc>
          <w:tcPr>
            <w:tcW w:w="1259" w:type="dxa"/>
            <w:shd w:val="clear" w:color="auto" w:fill="B4C6E7" w:themeFill="accent1" w:themeFillTint="66"/>
          </w:tcPr>
          <w:p w14:paraId="4C176DDF" w14:textId="77777777" w:rsidR="005E68B8" w:rsidRPr="00E21646" w:rsidRDefault="005E68B8" w:rsidP="001D3FB0">
            <w:pPr>
              <w:spacing w:before="0" w:after="0"/>
              <w:rPr>
                <w:color w:val="auto"/>
              </w:rPr>
            </w:pPr>
          </w:p>
        </w:tc>
        <w:tc>
          <w:tcPr>
            <w:tcW w:w="2714" w:type="dxa"/>
            <w:shd w:val="clear" w:color="auto" w:fill="B4C6E7" w:themeFill="accent1" w:themeFillTint="66"/>
          </w:tcPr>
          <w:p w14:paraId="39DED6A9" w14:textId="77777777" w:rsidR="005E68B8" w:rsidRPr="00E21646" w:rsidRDefault="005E68B8" w:rsidP="001D3FB0">
            <w:pPr>
              <w:spacing w:before="0" w:after="0"/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</w:pPr>
          </w:p>
        </w:tc>
      </w:tr>
      <w:tr w:rsidR="00E21646" w:rsidRPr="00E21646" w14:paraId="7F14378F" w14:textId="77777777" w:rsidTr="001D3FB0">
        <w:trPr>
          <w:trHeight w:val="89"/>
        </w:trPr>
        <w:tc>
          <w:tcPr>
            <w:tcW w:w="3597" w:type="dxa"/>
          </w:tcPr>
          <w:p w14:paraId="3CD8F989" w14:textId="63B047D4" w:rsidR="005E68B8" w:rsidRPr="00E21646" w:rsidRDefault="005E68B8" w:rsidP="001D3FB0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/api/v1/</w:t>
            </w:r>
            <w:r w:rsidR="00A62B01" w:rsidRPr="00E21646">
              <w:rPr>
                <w:color w:val="auto"/>
              </w:rPr>
              <w:t>salaries</w:t>
            </w:r>
            <w:r w:rsidRPr="00E21646">
              <w:rPr>
                <w:color w:val="auto"/>
              </w:rPr>
              <w:t>/</w:t>
            </w:r>
          </w:p>
        </w:tc>
        <w:tc>
          <w:tcPr>
            <w:tcW w:w="992" w:type="dxa"/>
          </w:tcPr>
          <w:p w14:paraId="6AE9CD64" w14:textId="77777777" w:rsidR="005E68B8" w:rsidRPr="00E21646" w:rsidRDefault="005E68B8" w:rsidP="001D3FB0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POST</w:t>
            </w:r>
          </w:p>
        </w:tc>
        <w:tc>
          <w:tcPr>
            <w:tcW w:w="1413" w:type="dxa"/>
          </w:tcPr>
          <w:p w14:paraId="26796041" w14:textId="11BA9D75" w:rsidR="005E68B8" w:rsidRPr="00E21646" w:rsidRDefault="005E68B8" w:rsidP="001D3FB0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Add new </w:t>
            </w:r>
            <w:r w:rsidR="00A62B01" w:rsidRPr="00E21646">
              <w:rPr>
                <w:color w:val="auto"/>
              </w:rPr>
              <w:t xml:space="preserve">salary </w:t>
            </w:r>
            <w:r w:rsidRPr="00E21646">
              <w:rPr>
                <w:color w:val="auto"/>
              </w:rPr>
              <w:t>object in DB</w:t>
            </w:r>
          </w:p>
        </w:tc>
        <w:tc>
          <w:tcPr>
            <w:tcW w:w="1259" w:type="dxa"/>
          </w:tcPr>
          <w:p w14:paraId="196E58E2" w14:textId="4E19D36F" w:rsidR="005E68B8" w:rsidRPr="00E21646" w:rsidRDefault="005E68B8" w:rsidP="001D3FB0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String: New </w:t>
            </w:r>
            <w:r w:rsidR="00A62B01" w:rsidRPr="00E21646">
              <w:rPr>
                <w:color w:val="auto"/>
              </w:rPr>
              <w:t xml:space="preserve">Salary </w:t>
            </w:r>
            <w:proofErr w:type="gramStart"/>
            <w:r w:rsidR="00A62B01" w:rsidRPr="00E21646">
              <w:rPr>
                <w:color w:val="auto"/>
              </w:rPr>
              <w:t xml:space="preserve">details </w:t>
            </w:r>
            <w:r w:rsidRPr="00E21646">
              <w:rPr>
                <w:color w:val="auto"/>
              </w:rPr>
              <w:t xml:space="preserve"> added</w:t>
            </w:r>
            <w:proofErr w:type="gramEnd"/>
            <w:r w:rsidRPr="00E21646">
              <w:rPr>
                <w:color w:val="auto"/>
              </w:rPr>
              <w:t xml:space="preserve"> Successfully</w:t>
            </w:r>
          </w:p>
        </w:tc>
        <w:tc>
          <w:tcPr>
            <w:tcW w:w="2714" w:type="dxa"/>
          </w:tcPr>
          <w:p w14:paraId="3954A394" w14:textId="77777777" w:rsidR="005E68B8" w:rsidRPr="00E21646" w:rsidRDefault="005E68B8" w:rsidP="001D3FB0">
            <w:pPr>
              <w:spacing w:before="0" w:after="0"/>
              <w:rPr>
                <w:color w:val="auto"/>
              </w:rPr>
            </w:pPr>
            <w:r w:rsidRPr="00E21646"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  <w:t>{"timeStamp":"</w:t>
            </w:r>
            <w:r w:rsidRPr="00E21646">
              <w:rPr>
                <w:rStyle w:val="s"/>
                <w:color w:val="auto"/>
              </w:rPr>
              <w:t>2023-06-08</w:t>
            </w:r>
            <w:r w:rsidRPr="00E21646"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  <w:t>", "message": "</w:t>
            </w:r>
            <w:r w:rsidRPr="00E21646">
              <w:rPr>
                <w:rStyle w:val="s"/>
                <w:color w:val="auto"/>
              </w:rPr>
              <w:t>Validation failed …”</w:t>
            </w:r>
            <w:r w:rsidRPr="00E21646"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  <w:t>}</w:t>
            </w:r>
          </w:p>
        </w:tc>
      </w:tr>
      <w:tr w:rsidR="00E21646" w:rsidRPr="00E21646" w14:paraId="609386DD" w14:textId="77777777" w:rsidTr="001D3FB0">
        <w:trPr>
          <w:trHeight w:val="177"/>
        </w:trPr>
        <w:tc>
          <w:tcPr>
            <w:tcW w:w="3597" w:type="dxa"/>
          </w:tcPr>
          <w:p w14:paraId="45A45E23" w14:textId="47E53FFE" w:rsidR="005E68B8" w:rsidRPr="00E21646" w:rsidRDefault="005E68B8" w:rsidP="001D3FB0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/api/v1/</w:t>
            </w:r>
            <w:r w:rsidR="00A62B01" w:rsidRPr="00E21646">
              <w:rPr>
                <w:color w:val="auto"/>
              </w:rPr>
              <w:t xml:space="preserve">salaries </w:t>
            </w:r>
            <w:r w:rsidRPr="00E21646">
              <w:rPr>
                <w:color w:val="auto"/>
              </w:rPr>
              <w:t>/</w:t>
            </w:r>
          </w:p>
        </w:tc>
        <w:tc>
          <w:tcPr>
            <w:tcW w:w="992" w:type="dxa"/>
          </w:tcPr>
          <w:p w14:paraId="4DBC41DA" w14:textId="77777777" w:rsidR="005E68B8" w:rsidRPr="00E21646" w:rsidRDefault="005E68B8" w:rsidP="001D3FB0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GET</w:t>
            </w:r>
          </w:p>
        </w:tc>
        <w:tc>
          <w:tcPr>
            <w:tcW w:w="1413" w:type="dxa"/>
          </w:tcPr>
          <w:p w14:paraId="4A371991" w14:textId="35F92E8E" w:rsidR="005E68B8" w:rsidRPr="00E21646" w:rsidRDefault="005E68B8" w:rsidP="001D3FB0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Fetch all </w:t>
            </w:r>
            <w:r w:rsidR="00A62B01" w:rsidRPr="00E21646">
              <w:rPr>
                <w:color w:val="auto"/>
              </w:rPr>
              <w:t>salary</w:t>
            </w:r>
            <w:r w:rsidRPr="00E21646">
              <w:rPr>
                <w:color w:val="auto"/>
              </w:rPr>
              <w:t xml:space="preserve"> objects</w:t>
            </w:r>
          </w:p>
        </w:tc>
        <w:tc>
          <w:tcPr>
            <w:tcW w:w="1259" w:type="dxa"/>
          </w:tcPr>
          <w:p w14:paraId="3EDCB38E" w14:textId="08F5D63A" w:rsidR="005E68B8" w:rsidRPr="00E21646" w:rsidRDefault="005E68B8" w:rsidP="001D3FB0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Collection of </w:t>
            </w:r>
            <w:r w:rsidR="00A62B01" w:rsidRPr="00E21646">
              <w:rPr>
                <w:color w:val="auto"/>
              </w:rPr>
              <w:t>salaries</w:t>
            </w:r>
          </w:p>
        </w:tc>
        <w:tc>
          <w:tcPr>
            <w:tcW w:w="2714" w:type="dxa"/>
          </w:tcPr>
          <w:p w14:paraId="33E12D4C" w14:textId="77777777" w:rsidR="005E68B8" w:rsidRPr="00E21646" w:rsidRDefault="005E68B8" w:rsidP="001D3FB0">
            <w:pPr>
              <w:spacing w:before="0" w:after="0"/>
              <w:rPr>
                <w:color w:val="auto"/>
              </w:rPr>
            </w:pPr>
          </w:p>
        </w:tc>
      </w:tr>
      <w:tr w:rsidR="00E21646" w:rsidRPr="00E21646" w14:paraId="515D0959" w14:textId="77777777" w:rsidTr="001D3FB0">
        <w:trPr>
          <w:trHeight w:val="177"/>
        </w:trPr>
        <w:tc>
          <w:tcPr>
            <w:tcW w:w="3597" w:type="dxa"/>
          </w:tcPr>
          <w:p w14:paraId="16A9A65A" w14:textId="7B4602C5" w:rsidR="005E68B8" w:rsidRPr="00E21646" w:rsidRDefault="005E68B8" w:rsidP="001D3FB0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/</w:t>
            </w:r>
            <w:proofErr w:type="spellStart"/>
            <w:r w:rsidRPr="00E21646">
              <w:rPr>
                <w:color w:val="auto"/>
              </w:rPr>
              <w:t>api</w:t>
            </w:r>
            <w:proofErr w:type="spellEnd"/>
            <w:r w:rsidRPr="00E21646">
              <w:rPr>
                <w:color w:val="auto"/>
              </w:rPr>
              <w:t>/v1/</w:t>
            </w:r>
            <w:r w:rsidR="00A62B01" w:rsidRPr="00E21646">
              <w:rPr>
                <w:color w:val="auto"/>
              </w:rPr>
              <w:t xml:space="preserve">salaries </w:t>
            </w:r>
            <w:r w:rsidRPr="00E21646">
              <w:rPr>
                <w:color w:val="auto"/>
              </w:rPr>
              <w:t>/</w:t>
            </w:r>
            <w:proofErr w:type="spellStart"/>
            <w:r w:rsidR="00F577FE" w:rsidRPr="00E21646">
              <w:rPr>
                <w:color w:val="auto"/>
              </w:rPr>
              <w:t>empno</w:t>
            </w:r>
            <w:proofErr w:type="spellEnd"/>
            <w:r w:rsidRPr="00E21646">
              <w:rPr>
                <w:color w:val="auto"/>
              </w:rPr>
              <w:t>/{</w:t>
            </w:r>
            <w:proofErr w:type="spellStart"/>
            <w:r w:rsidR="00F577FE" w:rsidRPr="00E21646">
              <w:rPr>
                <w:color w:val="auto"/>
              </w:rPr>
              <w:t>empno</w:t>
            </w:r>
            <w:proofErr w:type="spellEnd"/>
            <w:r w:rsidRPr="00E21646">
              <w:rPr>
                <w:color w:val="auto"/>
              </w:rPr>
              <w:t>}/</w:t>
            </w:r>
            <w:proofErr w:type="spellStart"/>
            <w:r w:rsidRPr="00E21646">
              <w:rPr>
                <w:color w:val="auto"/>
              </w:rPr>
              <w:t>fromdate</w:t>
            </w:r>
            <w:proofErr w:type="spellEnd"/>
            <w:r w:rsidRPr="00E21646">
              <w:rPr>
                <w:color w:val="auto"/>
              </w:rPr>
              <w:t>/{</w:t>
            </w:r>
            <w:proofErr w:type="spellStart"/>
            <w:r w:rsidRPr="00E21646">
              <w:rPr>
                <w:color w:val="auto"/>
              </w:rPr>
              <w:t>fromdate</w:t>
            </w:r>
            <w:proofErr w:type="spellEnd"/>
            <w:r w:rsidRPr="00E21646">
              <w:rPr>
                <w:color w:val="auto"/>
              </w:rPr>
              <w:t>}/</w:t>
            </w:r>
          </w:p>
        </w:tc>
        <w:tc>
          <w:tcPr>
            <w:tcW w:w="992" w:type="dxa"/>
          </w:tcPr>
          <w:p w14:paraId="055F8AEA" w14:textId="77777777" w:rsidR="005E68B8" w:rsidRPr="00E21646" w:rsidRDefault="005E68B8" w:rsidP="001D3FB0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GET</w:t>
            </w:r>
          </w:p>
        </w:tc>
        <w:tc>
          <w:tcPr>
            <w:tcW w:w="1413" w:type="dxa"/>
          </w:tcPr>
          <w:p w14:paraId="3D60D9AC" w14:textId="4816D4BB" w:rsidR="005E68B8" w:rsidRPr="00E21646" w:rsidRDefault="005E68B8" w:rsidP="001D3FB0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Search </w:t>
            </w:r>
            <w:r w:rsidR="00A62B01" w:rsidRPr="00E21646">
              <w:rPr>
                <w:color w:val="auto"/>
              </w:rPr>
              <w:t xml:space="preserve">salaries </w:t>
            </w:r>
            <w:r w:rsidRPr="00E21646">
              <w:rPr>
                <w:color w:val="auto"/>
              </w:rPr>
              <w:t>by from date,</w:t>
            </w:r>
            <w:r w:rsidR="00A62B01" w:rsidRPr="00E21646">
              <w:rPr>
                <w:color w:val="auto"/>
              </w:rPr>
              <w:t xml:space="preserve"> </w:t>
            </w:r>
            <w:proofErr w:type="spellStart"/>
            <w:r w:rsidR="00F577FE" w:rsidRPr="00E21646">
              <w:rPr>
                <w:color w:val="auto"/>
              </w:rPr>
              <w:t>empno</w:t>
            </w:r>
            <w:proofErr w:type="spellEnd"/>
          </w:p>
        </w:tc>
        <w:tc>
          <w:tcPr>
            <w:tcW w:w="1259" w:type="dxa"/>
          </w:tcPr>
          <w:p w14:paraId="478B6AD5" w14:textId="03BDB8B2" w:rsidR="005E68B8" w:rsidRPr="00E21646" w:rsidRDefault="00A62B01" w:rsidP="001D3FB0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Salary Object</w:t>
            </w:r>
          </w:p>
        </w:tc>
        <w:tc>
          <w:tcPr>
            <w:tcW w:w="2714" w:type="dxa"/>
          </w:tcPr>
          <w:p w14:paraId="4A8E54EE" w14:textId="77777777" w:rsidR="005E68B8" w:rsidRPr="00E21646" w:rsidRDefault="005E68B8" w:rsidP="001D3FB0">
            <w:pPr>
              <w:spacing w:before="0" w:after="0"/>
              <w:rPr>
                <w:color w:val="auto"/>
              </w:rPr>
            </w:pPr>
          </w:p>
        </w:tc>
      </w:tr>
      <w:tr w:rsidR="00E21646" w:rsidRPr="00E21646" w14:paraId="1F173A22" w14:textId="77777777" w:rsidTr="001D3FB0">
        <w:trPr>
          <w:trHeight w:val="177"/>
        </w:trPr>
        <w:tc>
          <w:tcPr>
            <w:tcW w:w="3597" w:type="dxa"/>
          </w:tcPr>
          <w:p w14:paraId="793C81D5" w14:textId="28B3B149" w:rsidR="005E68B8" w:rsidRPr="007540C5" w:rsidRDefault="005E68B8" w:rsidP="001D3FB0">
            <w:pPr>
              <w:spacing w:before="0" w:after="0"/>
              <w:rPr>
                <w:strike/>
                <w:color w:val="auto"/>
              </w:rPr>
            </w:pPr>
            <w:r w:rsidRPr="007540C5">
              <w:rPr>
                <w:strike/>
                <w:color w:val="auto"/>
              </w:rPr>
              <w:t>/</w:t>
            </w:r>
            <w:proofErr w:type="spellStart"/>
            <w:r w:rsidRPr="007540C5">
              <w:rPr>
                <w:strike/>
                <w:color w:val="auto"/>
              </w:rPr>
              <w:t>api</w:t>
            </w:r>
            <w:proofErr w:type="spellEnd"/>
            <w:r w:rsidRPr="007540C5">
              <w:rPr>
                <w:strike/>
                <w:color w:val="auto"/>
              </w:rPr>
              <w:t>/v1/</w:t>
            </w:r>
            <w:r w:rsidR="00A20FAD" w:rsidRPr="007540C5">
              <w:rPr>
                <w:strike/>
                <w:color w:val="auto"/>
              </w:rPr>
              <w:t>salaries</w:t>
            </w:r>
            <w:r w:rsidRPr="007540C5">
              <w:rPr>
                <w:strike/>
                <w:color w:val="auto"/>
              </w:rPr>
              <w:t>/</w:t>
            </w:r>
            <w:proofErr w:type="spellStart"/>
            <w:r w:rsidRPr="007540C5">
              <w:rPr>
                <w:strike/>
                <w:color w:val="auto"/>
              </w:rPr>
              <w:t>fromdate</w:t>
            </w:r>
            <w:proofErr w:type="spellEnd"/>
            <w:r w:rsidRPr="007540C5">
              <w:rPr>
                <w:strike/>
                <w:color w:val="auto"/>
              </w:rPr>
              <w:t>/{</w:t>
            </w:r>
            <w:proofErr w:type="spellStart"/>
            <w:r w:rsidRPr="007540C5">
              <w:rPr>
                <w:strike/>
                <w:color w:val="auto"/>
              </w:rPr>
              <w:t>fromdate</w:t>
            </w:r>
            <w:proofErr w:type="spellEnd"/>
            <w:r w:rsidRPr="007540C5">
              <w:rPr>
                <w:strike/>
                <w:color w:val="auto"/>
              </w:rPr>
              <w:t>}</w:t>
            </w:r>
          </w:p>
        </w:tc>
        <w:tc>
          <w:tcPr>
            <w:tcW w:w="992" w:type="dxa"/>
          </w:tcPr>
          <w:p w14:paraId="214DB4CD" w14:textId="77777777" w:rsidR="005E68B8" w:rsidRPr="007540C5" w:rsidRDefault="005E68B8" w:rsidP="001D3FB0">
            <w:pPr>
              <w:spacing w:before="0" w:after="0"/>
              <w:rPr>
                <w:bCs/>
                <w:strike/>
                <w:color w:val="auto"/>
              </w:rPr>
            </w:pPr>
            <w:r w:rsidRPr="007540C5">
              <w:rPr>
                <w:strike/>
                <w:color w:val="auto"/>
              </w:rPr>
              <w:t>GET</w:t>
            </w:r>
          </w:p>
        </w:tc>
        <w:tc>
          <w:tcPr>
            <w:tcW w:w="1413" w:type="dxa"/>
          </w:tcPr>
          <w:p w14:paraId="3D1DF005" w14:textId="13DC99E4" w:rsidR="005E68B8" w:rsidRPr="007540C5" w:rsidRDefault="005E68B8" w:rsidP="001D3FB0">
            <w:pPr>
              <w:spacing w:before="0" w:after="0"/>
              <w:rPr>
                <w:bCs/>
                <w:strike/>
                <w:color w:val="auto"/>
              </w:rPr>
            </w:pPr>
            <w:r w:rsidRPr="007540C5">
              <w:rPr>
                <w:strike/>
                <w:color w:val="auto"/>
              </w:rPr>
              <w:t xml:space="preserve">Fetch all </w:t>
            </w:r>
            <w:r w:rsidR="00A20FAD" w:rsidRPr="007540C5">
              <w:rPr>
                <w:strike/>
                <w:color w:val="auto"/>
              </w:rPr>
              <w:t xml:space="preserve">salary </w:t>
            </w:r>
            <w:r w:rsidRPr="007540C5">
              <w:rPr>
                <w:strike/>
                <w:color w:val="auto"/>
              </w:rPr>
              <w:t>objects by from date</w:t>
            </w:r>
          </w:p>
        </w:tc>
        <w:tc>
          <w:tcPr>
            <w:tcW w:w="1259" w:type="dxa"/>
          </w:tcPr>
          <w:p w14:paraId="408DB799" w14:textId="10DF80C7" w:rsidR="005E68B8" w:rsidRPr="007540C5" w:rsidRDefault="005E68B8" w:rsidP="001D3FB0">
            <w:pPr>
              <w:spacing w:before="0" w:after="0"/>
              <w:rPr>
                <w:bCs/>
                <w:strike/>
                <w:color w:val="auto"/>
              </w:rPr>
            </w:pPr>
            <w:r w:rsidRPr="007540C5">
              <w:rPr>
                <w:strike/>
                <w:color w:val="auto"/>
              </w:rPr>
              <w:t xml:space="preserve">Collection of </w:t>
            </w:r>
            <w:r w:rsidR="00A20FAD" w:rsidRPr="007540C5">
              <w:rPr>
                <w:strike/>
                <w:color w:val="auto"/>
              </w:rPr>
              <w:t>salary</w:t>
            </w:r>
          </w:p>
        </w:tc>
        <w:tc>
          <w:tcPr>
            <w:tcW w:w="2714" w:type="dxa"/>
          </w:tcPr>
          <w:p w14:paraId="17C942E0" w14:textId="77777777" w:rsidR="005E68B8" w:rsidRPr="007540C5" w:rsidRDefault="005E68B8" w:rsidP="001D3FB0">
            <w:pPr>
              <w:spacing w:before="0" w:after="0"/>
              <w:rPr>
                <w:rStyle w:val="b"/>
                <w:rFonts w:ascii="Courier New" w:hAnsi="Courier New" w:cs="Courier New"/>
                <w:strike/>
                <w:color w:val="auto"/>
                <w:shd w:val="clear" w:color="auto" w:fill="FFFFFF"/>
              </w:rPr>
            </w:pPr>
          </w:p>
        </w:tc>
      </w:tr>
      <w:tr w:rsidR="00E21646" w:rsidRPr="00E21646" w14:paraId="1B966BB2" w14:textId="77777777" w:rsidTr="001D3FB0">
        <w:trPr>
          <w:trHeight w:val="177"/>
        </w:trPr>
        <w:tc>
          <w:tcPr>
            <w:tcW w:w="3597" w:type="dxa"/>
          </w:tcPr>
          <w:p w14:paraId="591DEB03" w14:textId="51547A7E" w:rsidR="005E68B8" w:rsidRPr="007540C5" w:rsidRDefault="005E68B8" w:rsidP="001D3FB0">
            <w:pPr>
              <w:spacing w:before="0" w:after="0"/>
              <w:rPr>
                <w:strike/>
                <w:color w:val="auto"/>
              </w:rPr>
            </w:pPr>
            <w:r w:rsidRPr="007540C5">
              <w:rPr>
                <w:strike/>
                <w:color w:val="auto"/>
              </w:rPr>
              <w:t>/</w:t>
            </w:r>
            <w:proofErr w:type="spellStart"/>
            <w:r w:rsidRPr="007540C5">
              <w:rPr>
                <w:strike/>
                <w:color w:val="auto"/>
              </w:rPr>
              <w:t>api</w:t>
            </w:r>
            <w:proofErr w:type="spellEnd"/>
            <w:r w:rsidRPr="007540C5">
              <w:rPr>
                <w:strike/>
                <w:color w:val="auto"/>
              </w:rPr>
              <w:t>/v1/</w:t>
            </w:r>
            <w:r w:rsidR="00A20FAD" w:rsidRPr="007540C5">
              <w:rPr>
                <w:strike/>
                <w:color w:val="auto"/>
              </w:rPr>
              <w:t>salaries</w:t>
            </w:r>
            <w:r w:rsidRPr="007540C5">
              <w:rPr>
                <w:strike/>
                <w:color w:val="auto"/>
              </w:rPr>
              <w:t>/</w:t>
            </w:r>
            <w:proofErr w:type="spellStart"/>
            <w:r w:rsidR="00A109E0" w:rsidRPr="007540C5">
              <w:rPr>
                <w:strike/>
                <w:color w:val="auto"/>
              </w:rPr>
              <w:t>empno</w:t>
            </w:r>
            <w:proofErr w:type="spellEnd"/>
            <w:proofErr w:type="gramStart"/>
            <w:r w:rsidRPr="007540C5">
              <w:rPr>
                <w:strike/>
                <w:color w:val="auto"/>
              </w:rPr>
              <w:t>/{</w:t>
            </w:r>
            <w:proofErr w:type="spellStart"/>
            <w:proofErr w:type="gramEnd"/>
            <w:r w:rsidR="00A109E0" w:rsidRPr="007540C5">
              <w:rPr>
                <w:strike/>
                <w:color w:val="auto"/>
              </w:rPr>
              <w:t>empno</w:t>
            </w:r>
            <w:proofErr w:type="spellEnd"/>
            <w:r w:rsidR="00A109E0" w:rsidRPr="007540C5">
              <w:rPr>
                <w:strike/>
                <w:color w:val="auto"/>
              </w:rPr>
              <w:t xml:space="preserve"> </w:t>
            </w:r>
            <w:r w:rsidRPr="007540C5">
              <w:rPr>
                <w:strike/>
                <w:color w:val="auto"/>
              </w:rPr>
              <w:t>}</w:t>
            </w:r>
          </w:p>
        </w:tc>
        <w:tc>
          <w:tcPr>
            <w:tcW w:w="992" w:type="dxa"/>
          </w:tcPr>
          <w:p w14:paraId="6BCDC8EC" w14:textId="77777777" w:rsidR="005E68B8" w:rsidRPr="007540C5" w:rsidRDefault="005E68B8" w:rsidP="001D3FB0">
            <w:pPr>
              <w:spacing w:before="0" w:after="0"/>
              <w:rPr>
                <w:bCs/>
                <w:strike/>
                <w:color w:val="auto"/>
              </w:rPr>
            </w:pPr>
            <w:r w:rsidRPr="007540C5">
              <w:rPr>
                <w:strike/>
                <w:color w:val="auto"/>
              </w:rPr>
              <w:t>GET</w:t>
            </w:r>
          </w:p>
        </w:tc>
        <w:tc>
          <w:tcPr>
            <w:tcW w:w="1413" w:type="dxa"/>
          </w:tcPr>
          <w:p w14:paraId="50A20915" w14:textId="1EE7EF53" w:rsidR="005E68B8" w:rsidRPr="007540C5" w:rsidRDefault="005E68B8" w:rsidP="001D3FB0">
            <w:pPr>
              <w:spacing w:before="0" w:after="0"/>
              <w:rPr>
                <w:bCs/>
                <w:strike/>
                <w:color w:val="auto"/>
              </w:rPr>
            </w:pPr>
            <w:r w:rsidRPr="007540C5">
              <w:rPr>
                <w:strike/>
                <w:color w:val="auto"/>
              </w:rPr>
              <w:t xml:space="preserve">Fetch all </w:t>
            </w:r>
            <w:r w:rsidR="00A20FAD" w:rsidRPr="007540C5">
              <w:rPr>
                <w:strike/>
                <w:color w:val="auto"/>
              </w:rPr>
              <w:t xml:space="preserve">salary </w:t>
            </w:r>
            <w:r w:rsidRPr="007540C5">
              <w:rPr>
                <w:strike/>
                <w:color w:val="auto"/>
              </w:rPr>
              <w:t xml:space="preserve">objects by </w:t>
            </w:r>
            <w:proofErr w:type="spellStart"/>
            <w:r w:rsidR="00A109E0" w:rsidRPr="007540C5">
              <w:rPr>
                <w:strike/>
                <w:color w:val="auto"/>
              </w:rPr>
              <w:t>empno</w:t>
            </w:r>
            <w:proofErr w:type="spellEnd"/>
          </w:p>
        </w:tc>
        <w:tc>
          <w:tcPr>
            <w:tcW w:w="1259" w:type="dxa"/>
          </w:tcPr>
          <w:p w14:paraId="73435480" w14:textId="09C0AEF8" w:rsidR="005E68B8" w:rsidRPr="007540C5" w:rsidRDefault="005E68B8" w:rsidP="001D3FB0">
            <w:pPr>
              <w:spacing w:before="0" w:after="0"/>
              <w:rPr>
                <w:bCs/>
                <w:strike/>
                <w:color w:val="auto"/>
              </w:rPr>
            </w:pPr>
            <w:r w:rsidRPr="007540C5">
              <w:rPr>
                <w:strike/>
                <w:color w:val="auto"/>
              </w:rPr>
              <w:t xml:space="preserve">Collection of </w:t>
            </w:r>
            <w:r w:rsidR="00A20FAD" w:rsidRPr="007540C5">
              <w:rPr>
                <w:strike/>
                <w:color w:val="auto"/>
              </w:rPr>
              <w:t>salary</w:t>
            </w:r>
          </w:p>
        </w:tc>
        <w:tc>
          <w:tcPr>
            <w:tcW w:w="2714" w:type="dxa"/>
          </w:tcPr>
          <w:p w14:paraId="790DA596" w14:textId="77777777" w:rsidR="005E68B8" w:rsidRPr="007540C5" w:rsidRDefault="005E68B8" w:rsidP="001D3FB0">
            <w:pPr>
              <w:spacing w:before="0" w:after="0"/>
              <w:rPr>
                <w:rStyle w:val="b"/>
                <w:rFonts w:ascii="Courier New" w:hAnsi="Courier New" w:cs="Courier New"/>
                <w:strike/>
                <w:color w:val="auto"/>
                <w:shd w:val="clear" w:color="auto" w:fill="FFFFFF"/>
              </w:rPr>
            </w:pPr>
          </w:p>
        </w:tc>
      </w:tr>
      <w:tr w:rsidR="00E21646" w:rsidRPr="00E21646" w14:paraId="2F82CFAF" w14:textId="77777777" w:rsidTr="001D3FB0">
        <w:trPr>
          <w:trHeight w:val="177"/>
        </w:trPr>
        <w:tc>
          <w:tcPr>
            <w:tcW w:w="3597" w:type="dxa"/>
          </w:tcPr>
          <w:p w14:paraId="74AE5D68" w14:textId="63961951" w:rsidR="005E68B8" w:rsidRPr="007540C5" w:rsidRDefault="005E68B8" w:rsidP="001D3FB0">
            <w:pPr>
              <w:spacing w:before="0" w:after="0"/>
              <w:rPr>
                <w:strike/>
                <w:color w:val="auto"/>
              </w:rPr>
            </w:pPr>
            <w:r w:rsidRPr="007540C5">
              <w:rPr>
                <w:strike/>
                <w:color w:val="auto"/>
              </w:rPr>
              <w:t>/</w:t>
            </w:r>
            <w:proofErr w:type="spellStart"/>
            <w:r w:rsidRPr="007540C5">
              <w:rPr>
                <w:strike/>
                <w:color w:val="auto"/>
              </w:rPr>
              <w:t>api</w:t>
            </w:r>
            <w:proofErr w:type="spellEnd"/>
            <w:r w:rsidRPr="007540C5">
              <w:rPr>
                <w:strike/>
                <w:color w:val="auto"/>
              </w:rPr>
              <w:t>/v1/</w:t>
            </w:r>
            <w:r w:rsidR="00A20FAD" w:rsidRPr="007540C5">
              <w:rPr>
                <w:strike/>
                <w:color w:val="auto"/>
              </w:rPr>
              <w:t>salaries</w:t>
            </w:r>
            <w:r w:rsidRPr="007540C5">
              <w:rPr>
                <w:strike/>
                <w:color w:val="auto"/>
              </w:rPr>
              <w:t>/</w:t>
            </w:r>
            <w:r w:rsidR="00D26826" w:rsidRPr="007540C5">
              <w:rPr>
                <w:strike/>
                <w:color w:val="auto"/>
              </w:rPr>
              <w:t xml:space="preserve">salary </w:t>
            </w:r>
            <w:r w:rsidRPr="007540C5">
              <w:rPr>
                <w:strike/>
                <w:color w:val="auto"/>
              </w:rPr>
              <w:t>/{</w:t>
            </w:r>
            <w:proofErr w:type="spellStart"/>
            <w:r w:rsidR="00BF4723" w:rsidRPr="007540C5">
              <w:rPr>
                <w:strike/>
                <w:color w:val="auto"/>
              </w:rPr>
              <w:t>min</w:t>
            </w:r>
            <w:r w:rsidR="00D26826" w:rsidRPr="007540C5">
              <w:rPr>
                <w:strike/>
                <w:color w:val="auto"/>
              </w:rPr>
              <w:t>salary</w:t>
            </w:r>
            <w:proofErr w:type="spellEnd"/>
            <w:r w:rsidR="00D26826" w:rsidRPr="007540C5">
              <w:rPr>
                <w:strike/>
                <w:color w:val="auto"/>
              </w:rPr>
              <w:t>}</w:t>
            </w:r>
            <w:r w:rsidR="00BF4723" w:rsidRPr="007540C5">
              <w:rPr>
                <w:strike/>
                <w:color w:val="auto"/>
              </w:rPr>
              <w:t>//{</w:t>
            </w:r>
            <w:proofErr w:type="spellStart"/>
            <w:r w:rsidR="00BF4723" w:rsidRPr="007540C5">
              <w:rPr>
                <w:strike/>
                <w:color w:val="auto"/>
              </w:rPr>
              <w:t>maxsalary</w:t>
            </w:r>
            <w:proofErr w:type="spellEnd"/>
            <w:r w:rsidR="00BF4723" w:rsidRPr="007540C5">
              <w:rPr>
                <w:strike/>
                <w:color w:val="auto"/>
              </w:rPr>
              <w:t>}</w:t>
            </w:r>
          </w:p>
        </w:tc>
        <w:tc>
          <w:tcPr>
            <w:tcW w:w="992" w:type="dxa"/>
          </w:tcPr>
          <w:p w14:paraId="60426580" w14:textId="77777777" w:rsidR="005E68B8" w:rsidRPr="007540C5" w:rsidRDefault="005E68B8" w:rsidP="001D3FB0">
            <w:pPr>
              <w:spacing w:before="0" w:after="0"/>
              <w:rPr>
                <w:strike/>
                <w:color w:val="auto"/>
              </w:rPr>
            </w:pPr>
            <w:r w:rsidRPr="007540C5">
              <w:rPr>
                <w:strike/>
                <w:color w:val="auto"/>
              </w:rPr>
              <w:t>GET</w:t>
            </w:r>
          </w:p>
        </w:tc>
        <w:tc>
          <w:tcPr>
            <w:tcW w:w="1413" w:type="dxa"/>
          </w:tcPr>
          <w:p w14:paraId="6E3CD01D" w14:textId="0AFE37CE" w:rsidR="005E68B8" w:rsidRPr="007540C5" w:rsidRDefault="005E68B8" w:rsidP="001D3FB0">
            <w:pPr>
              <w:spacing w:before="0" w:after="0"/>
              <w:rPr>
                <w:strike/>
                <w:color w:val="auto"/>
              </w:rPr>
            </w:pPr>
            <w:r w:rsidRPr="007540C5">
              <w:rPr>
                <w:strike/>
                <w:color w:val="auto"/>
              </w:rPr>
              <w:t xml:space="preserve">Fetch all </w:t>
            </w:r>
            <w:r w:rsidR="00A20FAD" w:rsidRPr="007540C5">
              <w:rPr>
                <w:strike/>
                <w:color w:val="auto"/>
              </w:rPr>
              <w:t xml:space="preserve">salary </w:t>
            </w:r>
            <w:r w:rsidRPr="007540C5">
              <w:rPr>
                <w:strike/>
                <w:color w:val="auto"/>
              </w:rPr>
              <w:t xml:space="preserve">objects by </w:t>
            </w:r>
            <w:r w:rsidR="00D26826" w:rsidRPr="007540C5">
              <w:rPr>
                <w:strike/>
                <w:color w:val="auto"/>
              </w:rPr>
              <w:t>salary</w:t>
            </w:r>
            <w:r w:rsidRPr="007540C5">
              <w:rPr>
                <w:strike/>
                <w:color w:val="auto"/>
              </w:rPr>
              <w:t xml:space="preserve"> </w:t>
            </w:r>
          </w:p>
        </w:tc>
        <w:tc>
          <w:tcPr>
            <w:tcW w:w="1259" w:type="dxa"/>
          </w:tcPr>
          <w:p w14:paraId="2E08E8F7" w14:textId="36659352" w:rsidR="005E68B8" w:rsidRPr="007540C5" w:rsidRDefault="005E68B8" w:rsidP="001D3FB0">
            <w:pPr>
              <w:spacing w:before="0" w:after="0"/>
              <w:rPr>
                <w:strike/>
                <w:color w:val="auto"/>
              </w:rPr>
            </w:pPr>
            <w:r w:rsidRPr="007540C5">
              <w:rPr>
                <w:strike/>
                <w:color w:val="auto"/>
              </w:rPr>
              <w:t xml:space="preserve">Collection of </w:t>
            </w:r>
            <w:r w:rsidR="00A20FAD" w:rsidRPr="007540C5">
              <w:rPr>
                <w:strike/>
                <w:color w:val="auto"/>
              </w:rPr>
              <w:t>salary</w:t>
            </w:r>
          </w:p>
        </w:tc>
        <w:tc>
          <w:tcPr>
            <w:tcW w:w="2714" w:type="dxa"/>
          </w:tcPr>
          <w:p w14:paraId="26DE0C19" w14:textId="77777777" w:rsidR="005E68B8" w:rsidRPr="007540C5" w:rsidRDefault="005E68B8" w:rsidP="001D3FB0">
            <w:pPr>
              <w:spacing w:before="0" w:after="0"/>
              <w:rPr>
                <w:rStyle w:val="b"/>
                <w:rFonts w:ascii="Courier New" w:hAnsi="Courier New" w:cs="Courier New"/>
                <w:strike/>
                <w:color w:val="auto"/>
                <w:shd w:val="clear" w:color="auto" w:fill="FFFFFF"/>
              </w:rPr>
            </w:pPr>
          </w:p>
        </w:tc>
      </w:tr>
      <w:tr w:rsidR="00E21646" w:rsidRPr="00E21646" w14:paraId="4326CD1A" w14:textId="77777777" w:rsidTr="001D3FB0">
        <w:trPr>
          <w:trHeight w:val="177"/>
        </w:trPr>
        <w:tc>
          <w:tcPr>
            <w:tcW w:w="3597" w:type="dxa"/>
          </w:tcPr>
          <w:p w14:paraId="1768FB63" w14:textId="5C4CA44E" w:rsidR="005E68B8" w:rsidRPr="007540C5" w:rsidRDefault="005E68B8" w:rsidP="001D3FB0">
            <w:pPr>
              <w:spacing w:before="0" w:after="0"/>
              <w:rPr>
                <w:strike/>
                <w:color w:val="auto"/>
              </w:rPr>
            </w:pPr>
            <w:r w:rsidRPr="007540C5">
              <w:rPr>
                <w:strike/>
                <w:color w:val="auto"/>
              </w:rPr>
              <w:t>/</w:t>
            </w:r>
            <w:proofErr w:type="spellStart"/>
            <w:r w:rsidRPr="007540C5">
              <w:rPr>
                <w:strike/>
                <w:color w:val="auto"/>
              </w:rPr>
              <w:t>api</w:t>
            </w:r>
            <w:proofErr w:type="spellEnd"/>
            <w:r w:rsidRPr="007540C5">
              <w:rPr>
                <w:strike/>
                <w:color w:val="auto"/>
              </w:rPr>
              <w:t>/v1/</w:t>
            </w:r>
            <w:r w:rsidR="002A21A6" w:rsidRPr="007540C5">
              <w:rPr>
                <w:strike/>
                <w:color w:val="auto"/>
              </w:rPr>
              <w:t>salaries</w:t>
            </w:r>
            <w:r w:rsidRPr="007540C5">
              <w:rPr>
                <w:strike/>
                <w:color w:val="auto"/>
              </w:rPr>
              <w:t>/</w:t>
            </w:r>
            <w:proofErr w:type="spellStart"/>
            <w:r w:rsidRPr="007540C5">
              <w:rPr>
                <w:strike/>
                <w:color w:val="auto"/>
              </w:rPr>
              <w:t>fromdate</w:t>
            </w:r>
            <w:proofErr w:type="spellEnd"/>
            <w:r w:rsidRPr="007540C5">
              <w:rPr>
                <w:strike/>
                <w:color w:val="auto"/>
              </w:rPr>
              <w:t>/{</w:t>
            </w:r>
            <w:proofErr w:type="spellStart"/>
            <w:r w:rsidRPr="007540C5">
              <w:rPr>
                <w:strike/>
                <w:color w:val="auto"/>
              </w:rPr>
              <w:t>fromdate</w:t>
            </w:r>
            <w:proofErr w:type="spellEnd"/>
            <w:r w:rsidRPr="007540C5">
              <w:rPr>
                <w:strike/>
                <w:color w:val="auto"/>
              </w:rPr>
              <w:t>}</w:t>
            </w:r>
          </w:p>
        </w:tc>
        <w:tc>
          <w:tcPr>
            <w:tcW w:w="992" w:type="dxa"/>
          </w:tcPr>
          <w:p w14:paraId="3180D2AB" w14:textId="77777777" w:rsidR="005E68B8" w:rsidRPr="007540C5" w:rsidRDefault="005E68B8" w:rsidP="001D3FB0">
            <w:pPr>
              <w:spacing w:before="0" w:after="0"/>
              <w:rPr>
                <w:strike/>
                <w:color w:val="auto"/>
              </w:rPr>
            </w:pPr>
            <w:r w:rsidRPr="007540C5">
              <w:rPr>
                <w:strike/>
                <w:color w:val="auto"/>
              </w:rPr>
              <w:t>PUT</w:t>
            </w:r>
          </w:p>
        </w:tc>
        <w:tc>
          <w:tcPr>
            <w:tcW w:w="1413" w:type="dxa"/>
          </w:tcPr>
          <w:p w14:paraId="361EAB76" w14:textId="126BB3C3" w:rsidR="005E68B8" w:rsidRPr="007540C5" w:rsidRDefault="005E68B8" w:rsidP="001D3FB0">
            <w:pPr>
              <w:spacing w:before="0" w:after="0"/>
              <w:rPr>
                <w:strike/>
                <w:color w:val="auto"/>
              </w:rPr>
            </w:pPr>
            <w:r w:rsidRPr="007540C5">
              <w:rPr>
                <w:strike/>
                <w:color w:val="auto"/>
              </w:rPr>
              <w:t xml:space="preserve">Update </w:t>
            </w:r>
            <w:r w:rsidR="00E544C4" w:rsidRPr="007540C5">
              <w:rPr>
                <w:strike/>
                <w:color w:val="auto"/>
              </w:rPr>
              <w:t xml:space="preserve">salary </w:t>
            </w:r>
            <w:r w:rsidRPr="007540C5">
              <w:rPr>
                <w:strike/>
                <w:color w:val="auto"/>
              </w:rPr>
              <w:t xml:space="preserve">details for the given </w:t>
            </w:r>
            <w:proofErr w:type="spellStart"/>
            <w:r w:rsidRPr="007540C5">
              <w:rPr>
                <w:strike/>
                <w:color w:val="auto"/>
              </w:rPr>
              <w:t>fromdate</w:t>
            </w:r>
            <w:proofErr w:type="spellEnd"/>
          </w:p>
        </w:tc>
        <w:tc>
          <w:tcPr>
            <w:tcW w:w="1259" w:type="dxa"/>
          </w:tcPr>
          <w:p w14:paraId="51A49054" w14:textId="541C2CF7" w:rsidR="005E68B8" w:rsidRPr="007540C5" w:rsidRDefault="005E68B8" w:rsidP="001D3FB0">
            <w:pPr>
              <w:spacing w:before="0" w:after="0"/>
              <w:rPr>
                <w:strike/>
                <w:color w:val="auto"/>
              </w:rPr>
            </w:pPr>
            <w:r w:rsidRPr="007540C5">
              <w:rPr>
                <w:strike/>
                <w:color w:val="auto"/>
              </w:rPr>
              <w:t xml:space="preserve">Collection of </w:t>
            </w:r>
            <w:r w:rsidR="00B52644" w:rsidRPr="007540C5">
              <w:rPr>
                <w:strike/>
                <w:color w:val="auto"/>
              </w:rPr>
              <w:t>salary</w:t>
            </w:r>
          </w:p>
        </w:tc>
        <w:tc>
          <w:tcPr>
            <w:tcW w:w="2714" w:type="dxa"/>
          </w:tcPr>
          <w:p w14:paraId="3141C4C7" w14:textId="77777777" w:rsidR="005E68B8" w:rsidRPr="007540C5" w:rsidRDefault="005E68B8" w:rsidP="001D3FB0">
            <w:pPr>
              <w:spacing w:before="0" w:after="0"/>
              <w:rPr>
                <w:rStyle w:val="b"/>
                <w:rFonts w:ascii="Courier New" w:hAnsi="Courier New" w:cs="Courier New"/>
                <w:strike/>
                <w:color w:val="auto"/>
                <w:shd w:val="clear" w:color="auto" w:fill="FFFFFF"/>
              </w:rPr>
            </w:pPr>
            <w:r w:rsidRPr="007540C5">
              <w:rPr>
                <w:rStyle w:val="b"/>
                <w:rFonts w:ascii="Courier New" w:hAnsi="Courier New" w:cs="Courier New"/>
                <w:strike/>
                <w:color w:val="auto"/>
                <w:shd w:val="clear" w:color="auto" w:fill="FFFFFF"/>
              </w:rPr>
              <w:t>{"timeStamp":"</w:t>
            </w:r>
            <w:r w:rsidRPr="007540C5">
              <w:rPr>
                <w:rStyle w:val="s"/>
                <w:strike/>
                <w:color w:val="auto"/>
              </w:rPr>
              <w:t>2023-06-08</w:t>
            </w:r>
            <w:r w:rsidRPr="007540C5">
              <w:rPr>
                <w:rStyle w:val="b"/>
                <w:rFonts w:ascii="Courier New" w:hAnsi="Courier New" w:cs="Courier New"/>
                <w:strike/>
                <w:color w:val="auto"/>
                <w:shd w:val="clear" w:color="auto" w:fill="FFFFFF"/>
              </w:rPr>
              <w:t>", "message": "</w:t>
            </w:r>
            <w:r w:rsidRPr="007540C5">
              <w:rPr>
                <w:rStyle w:val="s"/>
                <w:strike/>
                <w:color w:val="auto"/>
              </w:rPr>
              <w:t>Validation failed …”</w:t>
            </w:r>
            <w:r w:rsidRPr="007540C5">
              <w:rPr>
                <w:rStyle w:val="b"/>
                <w:rFonts w:ascii="Courier New" w:hAnsi="Courier New" w:cs="Courier New"/>
                <w:strike/>
                <w:color w:val="auto"/>
                <w:shd w:val="clear" w:color="auto" w:fill="FFFFFF"/>
              </w:rPr>
              <w:t>}</w:t>
            </w:r>
          </w:p>
        </w:tc>
      </w:tr>
      <w:tr w:rsidR="00E21646" w:rsidRPr="00E21646" w14:paraId="3BCDE456" w14:textId="77777777" w:rsidTr="001D3FB0">
        <w:trPr>
          <w:trHeight w:val="177"/>
        </w:trPr>
        <w:tc>
          <w:tcPr>
            <w:tcW w:w="3597" w:type="dxa"/>
          </w:tcPr>
          <w:p w14:paraId="42972ADF" w14:textId="0A7D20AA" w:rsidR="005E68B8" w:rsidRPr="007540C5" w:rsidRDefault="005E68B8" w:rsidP="001D3FB0">
            <w:pPr>
              <w:spacing w:before="0" w:after="0"/>
              <w:rPr>
                <w:strike/>
                <w:color w:val="auto"/>
              </w:rPr>
            </w:pPr>
            <w:r w:rsidRPr="007540C5">
              <w:rPr>
                <w:strike/>
                <w:color w:val="auto"/>
              </w:rPr>
              <w:t>/</w:t>
            </w:r>
            <w:proofErr w:type="spellStart"/>
            <w:r w:rsidRPr="007540C5">
              <w:rPr>
                <w:strike/>
                <w:color w:val="auto"/>
              </w:rPr>
              <w:t>api</w:t>
            </w:r>
            <w:proofErr w:type="spellEnd"/>
            <w:r w:rsidRPr="007540C5">
              <w:rPr>
                <w:strike/>
                <w:color w:val="auto"/>
              </w:rPr>
              <w:t>/v1/</w:t>
            </w:r>
            <w:r w:rsidR="002A21A6" w:rsidRPr="007540C5">
              <w:rPr>
                <w:strike/>
                <w:color w:val="auto"/>
              </w:rPr>
              <w:t>salaries</w:t>
            </w:r>
            <w:r w:rsidRPr="007540C5">
              <w:rPr>
                <w:strike/>
                <w:color w:val="auto"/>
              </w:rPr>
              <w:t>/</w:t>
            </w:r>
            <w:proofErr w:type="spellStart"/>
            <w:r w:rsidR="00A109E0" w:rsidRPr="007540C5">
              <w:rPr>
                <w:strike/>
                <w:color w:val="auto"/>
              </w:rPr>
              <w:t>empno</w:t>
            </w:r>
            <w:proofErr w:type="spellEnd"/>
            <w:r w:rsidR="00A109E0" w:rsidRPr="007540C5">
              <w:rPr>
                <w:strike/>
                <w:color w:val="auto"/>
              </w:rPr>
              <w:t>/</w:t>
            </w:r>
            <w:r w:rsidRPr="007540C5">
              <w:rPr>
                <w:strike/>
                <w:color w:val="auto"/>
              </w:rPr>
              <w:t>{</w:t>
            </w:r>
            <w:proofErr w:type="spellStart"/>
            <w:r w:rsidR="00A109E0" w:rsidRPr="007540C5">
              <w:rPr>
                <w:strike/>
                <w:color w:val="auto"/>
              </w:rPr>
              <w:t>empno</w:t>
            </w:r>
            <w:proofErr w:type="spellEnd"/>
            <w:r w:rsidRPr="007540C5">
              <w:rPr>
                <w:strike/>
                <w:color w:val="auto"/>
              </w:rPr>
              <w:t>}</w:t>
            </w:r>
          </w:p>
        </w:tc>
        <w:tc>
          <w:tcPr>
            <w:tcW w:w="992" w:type="dxa"/>
          </w:tcPr>
          <w:p w14:paraId="3C549157" w14:textId="77777777" w:rsidR="005E68B8" w:rsidRPr="007540C5" w:rsidRDefault="005E68B8" w:rsidP="001D3FB0">
            <w:pPr>
              <w:spacing w:before="0" w:after="0"/>
              <w:rPr>
                <w:strike/>
                <w:color w:val="auto"/>
              </w:rPr>
            </w:pPr>
            <w:r w:rsidRPr="007540C5">
              <w:rPr>
                <w:strike/>
                <w:color w:val="auto"/>
              </w:rPr>
              <w:t>PUT</w:t>
            </w:r>
          </w:p>
        </w:tc>
        <w:tc>
          <w:tcPr>
            <w:tcW w:w="1413" w:type="dxa"/>
          </w:tcPr>
          <w:p w14:paraId="135898C4" w14:textId="5A9B79EE" w:rsidR="005E68B8" w:rsidRPr="007540C5" w:rsidRDefault="005E68B8" w:rsidP="001D3FB0">
            <w:pPr>
              <w:spacing w:before="0" w:after="0"/>
              <w:rPr>
                <w:strike/>
                <w:color w:val="auto"/>
              </w:rPr>
            </w:pPr>
            <w:r w:rsidRPr="007540C5">
              <w:rPr>
                <w:strike/>
                <w:color w:val="auto"/>
              </w:rPr>
              <w:t xml:space="preserve">Update </w:t>
            </w:r>
            <w:r w:rsidR="00E544C4" w:rsidRPr="007540C5">
              <w:rPr>
                <w:strike/>
                <w:color w:val="auto"/>
              </w:rPr>
              <w:t xml:space="preserve">salary </w:t>
            </w:r>
            <w:r w:rsidRPr="007540C5">
              <w:rPr>
                <w:strike/>
                <w:color w:val="auto"/>
              </w:rPr>
              <w:t xml:space="preserve">details for the given </w:t>
            </w:r>
            <w:r w:rsidR="009D15F2" w:rsidRPr="007540C5">
              <w:rPr>
                <w:strike/>
                <w:color w:val="auto"/>
              </w:rPr>
              <w:t>empid</w:t>
            </w:r>
          </w:p>
        </w:tc>
        <w:tc>
          <w:tcPr>
            <w:tcW w:w="1259" w:type="dxa"/>
          </w:tcPr>
          <w:p w14:paraId="48E948BB" w14:textId="0F40B55A" w:rsidR="005E68B8" w:rsidRPr="007540C5" w:rsidRDefault="005E68B8" w:rsidP="001D3FB0">
            <w:pPr>
              <w:spacing w:before="0" w:after="0"/>
              <w:rPr>
                <w:strike/>
                <w:color w:val="auto"/>
              </w:rPr>
            </w:pPr>
            <w:r w:rsidRPr="007540C5">
              <w:rPr>
                <w:strike/>
                <w:color w:val="auto"/>
              </w:rPr>
              <w:t xml:space="preserve">Collection of </w:t>
            </w:r>
            <w:r w:rsidR="00B52644" w:rsidRPr="007540C5">
              <w:rPr>
                <w:strike/>
                <w:color w:val="auto"/>
              </w:rPr>
              <w:t>salary</w:t>
            </w:r>
          </w:p>
        </w:tc>
        <w:tc>
          <w:tcPr>
            <w:tcW w:w="2714" w:type="dxa"/>
          </w:tcPr>
          <w:p w14:paraId="38980A3F" w14:textId="77777777" w:rsidR="005E68B8" w:rsidRPr="007540C5" w:rsidRDefault="005E68B8" w:rsidP="001D3FB0">
            <w:pPr>
              <w:spacing w:before="0" w:after="0"/>
              <w:rPr>
                <w:rStyle w:val="b"/>
                <w:rFonts w:ascii="Courier New" w:hAnsi="Courier New" w:cs="Courier New"/>
                <w:strike/>
                <w:color w:val="auto"/>
                <w:shd w:val="clear" w:color="auto" w:fill="FFFFFF"/>
              </w:rPr>
            </w:pPr>
            <w:r w:rsidRPr="007540C5">
              <w:rPr>
                <w:rStyle w:val="b"/>
                <w:rFonts w:ascii="Courier New" w:hAnsi="Courier New" w:cs="Courier New"/>
                <w:strike/>
                <w:color w:val="auto"/>
                <w:shd w:val="clear" w:color="auto" w:fill="FFFFFF"/>
              </w:rPr>
              <w:t>{"timeStamp":"</w:t>
            </w:r>
            <w:r w:rsidRPr="007540C5">
              <w:rPr>
                <w:rStyle w:val="s"/>
                <w:strike/>
                <w:color w:val="auto"/>
              </w:rPr>
              <w:t>2023-06-08</w:t>
            </w:r>
            <w:r w:rsidRPr="007540C5">
              <w:rPr>
                <w:rStyle w:val="b"/>
                <w:rFonts w:ascii="Courier New" w:hAnsi="Courier New" w:cs="Courier New"/>
                <w:strike/>
                <w:color w:val="auto"/>
                <w:shd w:val="clear" w:color="auto" w:fill="FFFFFF"/>
              </w:rPr>
              <w:t>", "message": "</w:t>
            </w:r>
            <w:r w:rsidRPr="007540C5">
              <w:rPr>
                <w:rStyle w:val="s"/>
                <w:strike/>
                <w:color w:val="auto"/>
              </w:rPr>
              <w:t>Validation failed …”</w:t>
            </w:r>
            <w:r w:rsidRPr="007540C5">
              <w:rPr>
                <w:rStyle w:val="b"/>
                <w:rFonts w:ascii="Courier New" w:hAnsi="Courier New" w:cs="Courier New"/>
                <w:strike/>
                <w:color w:val="auto"/>
                <w:shd w:val="clear" w:color="auto" w:fill="FFFFFF"/>
              </w:rPr>
              <w:t>}</w:t>
            </w:r>
          </w:p>
        </w:tc>
      </w:tr>
      <w:tr w:rsidR="00E21646" w:rsidRPr="00E21646" w14:paraId="001016C0" w14:textId="77777777" w:rsidTr="001D3FB0">
        <w:trPr>
          <w:trHeight w:val="177"/>
        </w:trPr>
        <w:tc>
          <w:tcPr>
            <w:tcW w:w="3597" w:type="dxa"/>
          </w:tcPr>
          <w:p w14:paraId="1E065747" w14:textId="065246C8" w:rsidR="005E68B8" w:rsidRPr="00E21646" w:rsidRDefault="005E68B8" w:rsidP="001D3FB0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/</w:t>
            </w:r>
            <w:proofErr w:type="spellStart"/>
            <w:r w:rsidRPr="00E21646">
              <w:rPr>
                <w:color w:val="auto"/>
              </w:rPr>
              <w:t>api</w:t>
            </w:r>
            <w:proofErr w:type="spellEnd"/>
            <w:r w:rsidRPr="00E21646">
              <w:rPr>
                <w:color w:val="auto"/>
              </w:rPr>
              <w:t>/v1/</w:t>
            </w:r>
            <w:r w:rsidR="002A21A6" w:rsidRPr="00E21646">
              <w:rPr>
                <w:color w:val="auto"/>
              </w:rPr>
              <w:t xml:space="preserve">salaries </w:t>
            </w:r>
            <w:r w:rsidRPr="00E21646">
              <w:rPr>
                <w:color w:val="auto"/>
              </w:rPr>
              <w:t>/</w:t>
            </w:r>
            <w:proofErr w:type="spellStart"/>
            <w:r w:rsidR="00563217" w:rsidRPr="00E21646">
              <w:rPr>
                <w:color w:val="auto"/>
              </w:rPr>
              <w:t>empno</w:t>
            </w:r>
            <w:proofErr w:type="spellEnd"/>
            <w:r w:rsidRPr="00E21646">
              <w:rPr>
                <w:color w:val="auto"/>
              </w:rPr>
              <w:t>/{</w:t>
            </w:r>
            <w:proofErr w:type="spellStart"/>
            <w:r w:rsidR="00563217" w:rsidRPr="00E21646">
              <w:rPr>
                <w:color w:val="auto"/>
              </w:rPr>
              <w:t>empno</w:t>
            </w:r>
            <w:proofErr w:type="spellEnd"/>
            <w:r w:rsidRPr="00E21646">
              <w:rPr>
                <w:color w:val="auto"/>
              </w:rPr>
              <w:t>}/</w:t>
            </w:r>
            <w:proofErr w:type="spellStart"/>
            <w:r w:rsidRPr="00E21646">
              <w:rPr>
                <w:color w:val="auto"/>
              </w:rPr>
              <w:t>fromdate</w:t>
            </w:r>
            <w:proofErr w:type="spellEnd"/>
            <w:r w:rsidRPr="00E21646">
              <w:rPr>
                <w:color w:val="auto"/>
              </w:rPr>
              <w:t>/{</w:t>
            </w:r>
            <w:proofErr w:type="spellStart"/>
            <w:r w:rsidRPr="00E21646">
              <w:rPr>
                <w:color w:val="auto"/>
              </w:rPr>
              <w:t>fromdate</w:t>
            </w:r>
            <w:proofErr w:type="spellEnd"/>
            <w:r w:rsidRPr="00E21646">
              <w:rPr>
                <w:color w:val="auto"/>
              </w:rPr>
              <w:t>}/</w:t>
            </w:r>
          </w:p>
        </w:tc>
        <w:tc>
          <w:tcPr>
            <w:tcW w:w="992" w:type="dxa"/>
          </w:tcPr>
          <w:p w14:paraId="744F0C0B" w14:textId="77777777" w:rsidR="005E68B8" w:rsidRPr="00E21646" w:rsidRDefault="005E68B8" w:rsidP="001D3FB0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PUT</w:t>
            </w:r>
          </w:p>
        </w:tc>
        <w:tc>
          <w:tcPr>
            <w:tcW w:w="1413" w:type="dxa"/>
          </w:tcPr>
          <w:p w14:paraId="178DE641" w14:textId="5AFD83BE" w:rsidR="005E68B8" w:rsidRPr="00E21646" w:rsidRDefault="005E68B8" w:rsidP="001D3FB0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Update </w:t>
            </w:r>
            <w:r w:rsidR="00E544C4" w:rsidRPr="00E21646">
              <w:rPr>
                <w:color w:val="auto"/>
              </w:rPr>
              <w:t xml:space="preserve">salary </w:t>
            </w:r>
            <w:r w:rsidRPr="00E21646">
              <w:rPr>
                <w:color w:val="auto"/>
              </w:rPr>
              <w:t xml:space="preserve">by </w:t>
            </w:r>
            <w:proofErr w:type="spellStart"/>
            <w:r w:rsidR="00563217" w:rsidRPr="00E21646">
              <w:rPr>
                <w:color w:val="auto"/>
              </w:rPr>
              <w:t>empno</w:t>
            </w:r>
            <w:proofErr w:type="spellEnd"/>
            <w:r w:rsidRPr="00E21646">
              <w:rPr>
                <w:color w:val="auto"/>
              </w:rPr>
              <w:t xml:space="preserve">, </w:t>
            </w:r>
            <w:proofErr w:type="spellStart"/>
            <w:r w:rsidRPr="00E21646">
              <w:rPr>
                <w:color w:val="auto"/>
              </w:rPr>
              <w:t>fromdate</w:t>
            </w:r>
            <w:proofErr w:type="spellEnd"/>
            <w:r w:rsidRPr="00E21646">
              <w:rPr>
                <w:color w:val="auto"/>
              </w:rPr>
              <w:t xml:space="preserve">, </w:t>
            </w:r>
          </w:p>
        </w:tc>
        <w:tc>
          <w:tcPr>
            <w:tcW w:w="1259" w:type="dxa"/>
          </w:tcPr>
          <w:p w14:paraId="39C70097" w14:textId="73B2B5E1" w:rsidR="005E68B8" w:rsidRPr="00E21646" w:rsidRDefault="005E68B8" w:rsidP="001D3FB0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String: </w:t>
            </w:r>
            <w:r w:rsidR="00B52644" w:rsidRPr="00E21646">
              <w:rPr>
                <w:color w:val="auto"/>
              </w:rPr>
              <w:t xml:space="preserve">salary </w:t>
            </w:r>
            <w:r w:rsidRPr="00E21646">
              <w:rPr>
                <w:color w:val="auto"/>
              </w:rPr>
              <w:t>updated Successfully</w:t>
            </w:r>
          </w:p>
        </w:tc>
        <w:tc>
          <w:tcPr>
            <w:tcW w:w="2714" w:type="dxa"/>
          </w:tcPr>
          <w:p w14:paraId="226E6471" w14:textId="77777777" w:rsidR="005E68B8" w:rsidRPr="00E21646" w:rsidRDefault="005E68B8" w:rsidP="001D3FB0">
            <w:pPr>
              <w:spacing w:before="0" w:after="0"/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</w:pPr>
          </w:p>
        </w:tc>
      </w:tr>
      <w:tr w:rsidR="00E21646" w:rsidRPr="00E21646" w14:paraId="5676765E" w14:textId="77777777" w:rsidTr="001D3FB0">
        <w:trPr>
          <w:trHeight w:val="177"/>
        </w:trPr>
        <w:tc>
          <w:tcPr>
            <w:tcW w:w="3597" w:type="dxa"/>
          </w:tcPr>
          <w:p w14:paraId="0445731C" w14:textId="77B21811" w:rsidR="005E68B8" w:rsidRPr="00E21646" w:rsidRDefault="005E68B8" w:rsidP="001D3FB0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/</w:t>
            </w:r>
            <w:proofErr w:type="spellStart"/>
            <w:r w:rsidRPr="00E21646">
              <w:rPr>
                <w:color w:val="auto"/>
              </w:rPr>
              <w:t>api</w:t>
            </w:r>
            <w:proofErr w:type="spellEnd"/>
            <w:r w:rsidRPr="00E21646">
              <w:rPr>
                <w:color w:val="auto"/>
              </w:rPr>
              <w:t>/v1/</w:t>
            </w:r>
            <w:r w:rsidR="002A21A6" w:rsidRPr="00E21646">
              <w:rPr>
                <w:color w:val="auto"/>
              </w:rPr>
              <w:t>salaries</w:t>
            </w:r>
            <w:r w:rsidRPr="00E21646">
              <w:rPr>
                <w:color w:val="auto"/>
              </w:rPr>
              <w:t>/</w:t>
            </w:r>
            <w:proofErr w:type="spellStart"/>
            <w:r w:rsidR="00563217" w:rsidRPr="00E21646">
              <w:rPr>
                <w:color w:val="auto"/>
              </w:rPr>
              <w:t>empno</w:t>
            </w:r>
            <w:proofErr w:type="spellEnd"/>
            <w:r w:rsidR="00563217" w:rsidRPr="00E21646">
              <w:rPr>
                <w:color w:val="auto"/>
              </w:rPr>
              <w:t xml:space="preserve"> </w:t>
            </w:r>
            <w:r w:rsidRPr="00E21646">
              <w:rPr>
                <w:color w:val="auto"/>
              </w:rPr>
              <w:t>/{</w:t>
            </w:r>
            <w:proofErr w:type="spellStart"/>
            <w:r w:rsidR="00563217" w:rsidRPr="00E21646">
              <w:rPr>
                <w:color w:val="auto"/>
              </w:rPr>
              <w:t>empno</w:t>
            </w:r>
            <w:proofErr w:type="spellEnd"/>
            <w:r w:rsidRPr="00E21646">
              <w:rPr>
                <w:color w:val="auto"/>
              </w:rPr>
              <w:t>}/</w:t>
            </w:r>
            <w:proofErr w:type="spellStart"/>
            <w:r w:rsidRPr="00E21646">
              <w:rPr>
                <w:color w:val="auto"/>
              </w:rPr>
              <w:t>fromdate</w:t>
            </w:r>
            <w:proofErr w:type="spellEnd"/>
            <w:r w:rsidRPr="00E21646">
              <w:rPr>
                <w:color w:val="auto"/>
              </w:rPr>
              <w:t>/{</w:t>
            </w:r>
            <w:proofErr w:type="spellStart"/>
            <w:r w:rsidRPr="00E21646">
              <w:rPr>
                <w:color w:val="auto"/>
              </w:rPr>
              <w:t>fromdate</w:t>
            </w:r>
            <w:proofErr w:type="spellEnd"/>
            <w:r w:rsidRPr="00E21646">
              <w:rPr>
                <w:color w:val="auto"/>
              </w:rPr>
              <w:t>}</w:t>
            </w:r>
          </w:p>
        </w:tc>
        <w:tc>
          <w:tcPr>
            <w:tcW w:w="992" w:type="dxa"/>
          </w:tcPr>
          <w:p w14:paraId="775DA4DA" w14:textId="77777777" w:rsidR="005E68B8" w:rsidRPr="00E21646" w:rsidRDefault="005E68B8" w:rsidP="001D3FB0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DELETE</w:t>
            </w:r>
          </w:p>
        </w:tc>
        <w:tc>
          <w:tcPr>
            <w:tcW w:w="1413" w:type="dxa"/>
          </w:tcPr>
          <w:p w14:paraId="5E8A4915" w14:textId="7CAEAFCB" w:rsidR="005E68B8" w:rsidRPr="00E21646" w:rsidRDefault="005E68B8" w:rsidP="001D3FB0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Delete </w:t>
            </w:r>
            <w:r w:rsidR="00E544C4" w:rsidRPr="00E21646">
              <w:rPr>
                <w:color w:val="auto"/>
              </w:rPr>
              <w:t xml:space="preserve">salary </w:t>
            </w:r>
            <w:r w:rsidRPr="00E21646">
              <w:rPr>
                <w:color w:val="auto"/>
              </w:rPr>
              <w:t xml:space="preserve">by </w:t>
            </w:r>
            <w:proofErr w:type="spellStart"/>
            <w:r w:rsidR="00FE164F" w:rsidRPr="00E21646">
              <w:rPr>
                <w:color w:val="auto"/>
              </w:rPr>
              <w:t>empno</w:t>
            </w:r>
            <w:proofErr w:type="spellEnd"/>
            <w:r w:rsidR="00FE164F" w:rsidRPr="00E21646">
              <w:rPr>
                <w:color w:val="auto"/>
              </w:rPr>
              <w:t xml:space="preserve"> </w:t>
            </w:r>
            <w:proofErr w:type="gramStart"/>
            <w:r w:rsidR="00FE164F" w:rsidRPr="00E21646">
              <w:rPr>
                <w:color w:val="auto"/>
              </w:rPr>
              <w:t xml:space="preserve">and </w:t>
            </w:r>
            <w:r w:rsidRPr="00E21646">
              <w:rPr>
                <w:color w:val="auto"/>
              </w:rPr>
              <w:t xml:space="preserve"> from</w:t>
            </w:r>
            <w:proofErr w:type="gramEnd"/>
            <w:r w:rsidRPr="00E21646">
              <w:rPr>
                <w:color w:val="auto"/>
              </w:rPr>
              <w:t xml:space="preserve"> date</w:t>
            </w:r>
          </w:p>
        </w:tc>
        <w:tc>
          <w:tcPr>
            <w:tcW w:w="1259" w:type="dxa"/>
          </w:tcPr>
          <w:p w14:paraId="7A228510" w14:textId="3CF0FF8A" w:rsidR="005E68B8" w:rsidRPr="00E21646" w:rsidRDefault="005E68B8" w:rsidP="001D3FB0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String: </w:t>
            </w:r>
            <w:r w:rsidR="00B52644" w:rsidRPr="00E21646">
              <w:rPr>
                <w:color w:val="auto"/>
              </w:rPr>
              <w:t xml:space="preserve">salary </w:t>
            </w:r>
            <w:r w:rsidRPr="00E21646">
              <w:rPr>
                <w:color w:val="auto"/>
              </w:rPr>
              <w:t>deleted Successfully</w:t>
            </w:r>
          </w:p>
        </w:tc>
        <w:tc>
          <w:tcPr>
            <w:tcW w:w="2714" w:type="dxa"/>
          </w:tcPr>
          <w:p w14:paraId="1957C03C" w14:textId="77777777" w:rsidR="005E68B8" w:rsidRPr="00E21646" w:rsidRDefault="005E68B8" w:rsidP="001D3FB0">
            <w:pPr>
              <w:spacing w:before="0" w:after="0"/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</w:pPr>
            <w:r w:rsidRPr="00E21646"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  <w:t>{"timeStamp":"</w:t>
            </w:r>
            <w:r w:rsidRPr="00E21646">
              <w:rPr>
                <w:rStyle w:val="s"/>
                <w:color w:val="auto"/>
              </w:rPr>
              <w:t>2023-06-08</w:t>
            </w:r>
            <w:r w:rsidRPr="00E21646"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  <w:t>", "message": "</w:t>
            </w:r>
            <w:r w:rsidRPr="00E21646">
              <w:rPr>
                <w:rStyle w:val="s"/>
                <w:color w:val="auto"/>
              </w:rPr>
              <w:t>Validation failed …”</w:t>
            </w:r>
            <w:r w:rsidRPr="00E21646"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  <w:t>}</w:t>
            </w:r>
          </w:p>
        </w:tc>
      </w:tr>
      <w:tr w:rsidR="00E21646" w:rsidRPr="00E21646" w14:paraId="2C4E02BC" w14:textId="77777777" w:rsidTr="001D3FB0">
        <w:trPr>
          <w:trHeight w:val="177"/>
        </w:trPr>
        <w:tc>
          <w:tcPr>
            <w:tcW w:w="3597" w:type="dxa"/>
          </w:tcPr>
          <w:p w14:paraId="19A7D34F" w14:textId="004042F3" w:rsidR="005E68B8" w:rsidRPr="007540C5" w:rsidRDefault="005E68B8" w:rsidP="001D3FB0">
            <w:pPr>
              <w:spacing w:before="0" w:after="0"/>
              <w:rPr>
                <w:strike/>
                <w:color w:val="auto"/>
              </w:rPr>
            </w:pPr>
            <w:r w:rsidRPr="007540C5">
              <w:rPr>
                <w:strike/>
                <w:color w:val="auto"/>
              </w:rPr>
              <w:lastRenderedPageBreak/>
              <w:t>/</w:t>
            </w:r>
            <w:proofErr w:type="spellStart"/>
            <w:r w:rsidRPr="007540C5">
              <w:rPr>
                <w:strike/>
                <w:color w:val="auto"/>
              </w:rPr>
              <w:t>api</w:t>
            </w:r>
            <w:proofErr w:type="spellEnd"/>
            <w:r w:rsidRPr="007540C5">
              <w:rPr>
                <w:strike/>
                <w:color w:val="auto"/>
              </w:rPr>
              <w:t>/v1/</w:t>
            </w:r>
            <w:r w:rsidR="002A21A6" w:rsidRPr="007540C5">
              <w:rPr>
                <w:strike/>
                <w:color w:val="auto"/>
              </w:rPr>
              <w:t>salaries</w:t>
            </w:r>
            <w:r w:rsidRPr="007540C5">
              <w:rPr>
                <w:strike/>
                <w:color w:val="auto"/>
              </w:rPr>
              <w:t>/{</w:t>
            </w:r>
            <w:proofErr w:type="spellStart"/>
            <w:r w:rsidR="00563217" w:rsidRPr="007540C5">
              <w:rPr>
                <w:strike/>
                <w:color w:val="auto"/>
              </w:rPr>
              <w:t>empno</w:t>
            </w:r>
            <w:proofErr w:type="spellEnd"/>
            <w:r w:rsidRPr="007540C5">
              <w:rPr>
                <w:strike/>
                <w:color w:val="auto"/>
              </w:rPr>
              <w:t>}</w:t>
            </w:r>
          </w:p>
        </w:tc>
        <w:tc>
          <w:tcPr>
            <w:tcW w:w="992" w:type="dxa"/>
          </w:tcPr>
          <w:p w14:paraId="56624B66" w14:textId="77777777" w:rsidR="005E68B8" w:rsidRPr="007540C5" w:rsidRDefault="005E68B8" w:rsidP="001D3FB0">
            <w:pPr>
              <w:spacing w:before="0" w:after="0"/>
              <w:rPr>
                <w:strike/>
                <w:color w:val="auto"/>
              </w:rPr>
            </w:pPr>
            <w:r w:rsidRPr="007540C5">
              <w:rPr>
                <w:strike/>
                <w:color w:val="auto"/>
              </w:rPr>
              <w:t>DELETE</w:t>
            </w:r>
          </w:p>
        </w:tc>
        <w:tc>
          <w:tcPr>
            <w:tcW w:w="1413" w:type="dxa"/>
          </w:tcPr>
          <w:p w14:paraId="13F36FC2" w14:textId="77FEE7FA" w:rsidR="005E68B8" w:rsidRPr="007540C5" w:rsidRDefault="005E68B8" w:rsidP="001D3FB0">
            <w:pPr>
              <w:spacing w:before="0" w:after="0"/>
              <w:rPr>
                <w:strike/>
                <w:color w:val="auto"/>
              </w:rPr>
            </w:pPr>
            <w:r w:rsidRPr="007540C5">
              <w:rPr>
                <w:strike/>
                <w:color w:val="auto"/>
              </w:rPr>
              <w:t xml:space="preserve">Delete </w:t>
            </w:r>
            <w:r w:rsidR="00E544C4" w:rsidRPr="007540C5">
              <w:rPr>
                <w:strike/>
                <w:color w:val="auto"/>
              </w:rPr>
              <w:t xml:space="preserve">salary </w:t>
            </w:r>
            <w:r w:rsidRPr="007540C5">
              <w:rPr>
                <w:strike/>
                <w:color w:val="auto"/>
              </w:rPr>
              <w:t xml:space="preserve">by </w:t>
            </w:r>
            <w:proofErr w:type="spellStart"/>
            <w:r w:rsidRPr="007540C5">
              <w:rPr>
                <w:strike/>
                <w:color w:val="auto"/>
              </w:rPr>
              <w:t>emp</w:t>
            </w:r>
            <w:r w:rsidR="00FE164F" w:rsidRPr="007540C5">
              <w:rPr>
                <w:strike/>
                <w:color w:val="auto"/>
              </w:rPr>
              <w:t>no</w:t>
            </w:r>
            <w:proofErr w:type="spellEnd"/>
          </w:p>
        </w:tc>
        <w:tc>
          <w:tcPr>
            <w:tcW w:w="1259" w:type="dxa"/>
          </w:tcPr>
          <w:p w14:paraId="7D1327EF" w14:textId="7550165C" w:rsidR="005E68B8" w:rsidRPr="007540C5" w:rsidRDefault="005E68B8" w:rsidP="001D3FB0">
            <w:pPr>
              <w:spacing w:before="0" w:after="0"/>
              <w:rPr>
                <w:strike/>
                <w:color w:val="auto"/>
              </w:rPr>
            </w:pPr>
            <w:r w:rsidRPr="007540C5">
              <w:rPr>
                <w:strike/>
                <w:color w:val="auto"/>
              </w:rPr>
              <w:t xml:space="preserve">Collection of </w:t>
            </w:r>
            <w:r w:rsidR="00B52644" w:rsidRPr="007540C5">
              <w:rPr>
                <w:strike/>
                <w:color w:val="auto"/>
              </w:rPr>
              <w:t>salary</w:t>
            </w:r>
          </w:p>
        </w:tc>
        <w:tc>
          <w:tcPr>
            <w:tcW w:w="2714" w:type="dxa"/>
          </w:tcPr>
          <w:p w14:paraId="62F00072" w14:textId="77777777" w:rsidR="005E68B8" w:rsidRPr="007540C5" w:rsidRDefault="005E68B8" w:rsidP="001D3FB0">
            <w:pPr>
              <w:spacing w:before="0" w:after="0"/>
              <w:rPr>
                <w:rStyle w:val="b"/>
                <w:rFonts w:ascii="Courier New" w:hAnsi="Courier New" w:cs="Courier New"/>
                <w:strike/>
                <w:color w:val="auto"/>
                <w:shd w:val="clear" w:color="auto" w:fill="FFFFFF"/>
              </w:rPr>
            </w:pPr>
          </w:p>
        </w:tc>
      </w:tr>
      <w:tr w:rsidR="00E21646" w:rsidRPr="00E21646" w14:paraId="6BAC5DC1" w14:textId="77777777" w:rsidTr="001D3FB0">
        <w:trPr>
          <w:trHeight w:val="177"/>
        </w:trPr>
        <w:tc>
          <w:tcPr>
            <w:tcW w:w="3597" w:type="dxa"/>
          </w:tcPr>
          <w:p w14:paraId="47CBC0A9" w14:textId="2909C6F1" w:rsidR="005E68B8" w:rsidRPr="007540C5" w:rsidRDefault="005E68B8" w:rsidP="001D3FB0">
            <w:pPr>
              <w:spacing w:before="0" w:after="0"/>
              <w:rPr>
                <w:strike/>
                <w:color w:val="auto"/>
              </w:rPr>
            </w:pPr>
            <w:r w:rsidRPr="007540C5">
              <w:rPr>
                <w:strike/>
                <w:color w:val="auto"/>
              </w:rPr>
              <w:t>/</w:t>
            </w:r>
            <w:proofErr w:type="spellStart"/>
            <w:r w:rsidRPr="007540C5">
              <w:rPr>
                <w:strike/>
                <w:color w:val="auto"/>
              </w:rPr>
              <w:t>api</w:t>
            </w:r>
            <w:proofErr w:type="spellEnd"/>
            <w:r w:rsidRPr="007540C5">
              <w:rPr>
                <w:strike/>
                <w:color w:val="auto"/>
              </w:rPr>
              <w:t>/v1/</w:t>
            </w:r>
            <w:r w:rsidR="002A21A6" w:rsidRPr="007540C5">
              <w:rPr>
                <w:strike/>
                <w:color w:val="auto"/>
              </w:rPr>
              <w:t>salaries</w:t>
            </w:r>
            <w:r w:rsidRPr="007540C5">
              <w:rPr>
                <w:strike/>
                <w:color w:val="auto"/>
              </w:rPr>
              <w:t>/</w:t>
            </w:r>
            <w:proofErr w:type="spellStart"/>
            <w:r w:rsidRPr="007540C5">
              <w:rPr>
                <w:strike/>
                <w:color w:val="auto"/>
              </w:rPr>
              <w:t>fromdate</w:t>
            </w:r>
            <w:proofErr w:type="spellEnd"/>
            <w:r w:rsidRPr="007540C5">
              <w:rPr>
                <w:strike/>
                <w:color w:val="auto"/>
              </w:rPr>
              <w:t>/{</w:t>
            </w:r>
            <w:proofErr w:type="spellStart"/>
            <w:r w:rsidRPr="007540C5">
              <w:rPr>
                <w:strike/>
                <w:color w:val="auto"/>
              </w:rPr>
              <w:t>fromdate</w:t>
            </w:r>
            <w:proofErr w:type="spellEnd"/>
            <w:r w:rsidRPr="007540C5">
              <w:rPr>
                <w:strike/>
                <w:color w:val="auto"/>
              </w:rPr>
              <w:t>}</w:t>
            </w:r>
          </w:p>
        </w:tc>
        <w:tc>
          <w:tcPr>
            <w:tcW w:w="992" w:type="dxa"/>
          </w:tcPr>
          <w:p w14:paraId="6EAAEF7B" w14:textId="77777777" w:rsidR="005E68B8" w:rsidRPr="007540C5" w:rsidRDefault="005E68B8" w:rsidP="001D3FB0">
            <w:pPr>
              <w:spacing w:before="0" w:after="0"/>
              <w:rPr>
                <w:strike/>
                <w:color w:val="auto"/>
              </w:rPr>
            </w:pPr>
            <w:r w:rsidRPr="007540C5">
              <w:rPr>
                <w:strike/>
                <w:color w:val="auto"/>
              </w:rPr>
              <w:t>DELETE</w:t>
            </w:r>
          </w:p>
        </w:tc>
        <w:tc>
          <w:tcPr>
            <w:tcW w:w="1413" w:type="dxa"/>
          </w:tcPr>
          <w:p w14:paraId="2EB22497" w14:textId="24E5A9AF" w:rsidR="005E68B8" w:rsidRPr="007540C5" w:rsidRDefault="005E68B8" w:rsidP="001D3FB0">
            <w:pPr>
              <w:spacing w:before="0" w:after="0"/>
              <w:rPr>
                <w:strike/>
                <w:color w:val="auto"/>
              </w:rPr>
            </w:pPr>
            <w:r w:rsidRPr="007540C5">
              <w:rPr>
                <w:strike/>
                <w:color w:val="auto"/>
              </w:rPr>
              <w:t xml:space="preserve">Delete </w:t>
            </w:r>
            <w:r w:rsidR="00E544C4" w:rsidRPr="007540C5">
              <w:rPr>
                <w:strike/>
                <w:color w:val="auto"/>
              </w:rPr>
              <w:t xml:space="preserve">salary </w:t>
            </w:r>
            <w:r w:rsidRPr="007540C5">
              <w:rPr>
                <w:strike/>
                <w:color w:val="auto"/>
              </w:rPr>
              <w:t xml:space="preserve">by </w:t>
            </w:r>
            <w:proofErr w:type="spellStart"/>
            <w:r w:rsidRPr="007540C5">
              <w:rPr>
                <w:strike/>
                <w:color w:val="auto"/>
              </w:rPr>
              <w:t>fromdate</w:t>
            </w:r>
            <w:proofErr w:type="spellEnd"/>
          </w:p>
        </w:tc>
        <w:tc>
          <w:tcPr>
            <w:tcW w:w="1259" w:type="dxa"/>
          </w:tcPr>
          <w:p w14:paraId="033285B5" w14:textId="149B6DE0" w:rsidR="005E68B8" w:rsidRPr="007540C5" w:rsidRDefault="005E68B8" w:rsidP="001D3FB0">
            <w:pPr>
              <w:spacing w:before="0" w:after="0"/>
              <w:rPr>
                <w:strike/>
                <w:color w:val="auto"/>
              </w:rPr>
            </w:pPr>
            <w:r w:rsidRPr="007540C5">
              <w:rPr>
                <w:strike/>
                <w:color w:val="auto"/>
              </w:rPr>
              <w:t xml:space="preserve">Collection of </w:t>
            </w:r>
            <w:r w:rsidR="00B52644" w:rsidRPr="007540C5">
              <w:rPr>
                <w:strike/>
                <w:color w:val="auto"/>
              </w:rPr>
              <w:t>salary</w:t>
            </w:r>
          </w:p>
        </w:tc>
        <w:tc>
          <w:tcPr>
            <w:tcW w:w="2714" w:type="dxa"/>
          </w:tcPr>
          <w:p w14:paraId="444023DB" w14:textId="77777777" w:rsidR="005E68B8" w:rsidRPr="007540C5" w:rsidRDefault="005E68B8" w:rsidP="001D3FB0">
            <w:pPr>
              <w:spacing w:before="0" w:after="0"/>
              <w:rPr>
                <w:rStyle w:val="b"/>
                <w:rFonts w:ascii="Courier New" w:hAnsi="Courier New" w:cs="Courier New"/>
                <w:strike/>
                <w:color w:val="auto"/>
                <w:shd w:val="clear" w:color="auto" w:fill="FFFFFF"/>
              </w:rPr>
            </w:pPr>
          </w:p>
        </w:tc>
      </w:tr>
    </w:tbl>
    <w:p w14:paraId="0D34F4C2" w14:textId="77777777" w:rsidR="005E68B8" w:rsidRPr="00E21646" w:rsidRDefault="005E68B8" w:rsidP="005E68B8">
      <w:pPr>
        <w:spacing w:before="0" w:after="0" w:line="240" w:lineRule="auto"/>
      </w:pPr>
    </w:p>
    <w:p w14:paraId="729E5310" w14:textId="3C86428A" w:rsidR="000E68A4" w:rsidRPr="00E21646" w:rsidRDefault="000E68A4" w:rsidP="00FC18CE">
      <w:pPr>
        <w:spacing w:before="0" w:after="0" w:line="240" w:lineRule="auto"/>
      </w:pPr>
    </w:p>
    <w:p w14:paraId="67CFFD6D" w14:textId="77777777" w:rsidR="00433923" w:rsidRPr="00E21646" w:rsidRDefault="00433923" w:rsidP="006A019F">
      <w:pPr>
        <w:spacing w:before="0" w:after="0" w:line="240" w:lineRule="auto"/>
        <w:rPr>
          <w:b/>
          <w:bCs/>
        </w:rPr>
      </w:pPr>
    </w:p>
    <w:p w14:paraId="1EDC1A70" w14:textId="77777777" w:rsidR="00433923" w:rsidRPr="00E21646" w:rsidRDefault="00433923" w:rsidP="006A019F">
      <w:pPr>
        <w:spacing w:before="0" w:after="0" w:line="240" w:lineRule="auto"/>
        <w:rPr>
          <w:b/>
          <w:bCs/>
        </w:rPr>
      </w:pPr>
    </w:p>
    <w:p w14:paraId="75DD2B4C" w14:textId="77777777" w:rsidR="00433923" w:rsidRPr="00E21646" w:rsidRDefault="00433923" w:rsidP="006A019F">
      <w:pPr>
        <w:spacing w:before="0" w:after="0" w:line="240" w:lineRule="auto"/>
        <w:rPr>
          <w:b/>
          <w:bCs/>
        </w:rPr>
      </w:pPr>
    </w:p>
    <w:p w14:paraId="78200E53" w14:textId="77777777" w:rsidR="00433923" w:rsidRPr="00E21646" w:rsidRDefault="00433923" w:rsidP="006A019F">
      <w:pPr>
        <w:spacing w:before="0" w:after="0" w:line="240" w:lineRule="auto"/>
        <w:rPr>
          <w:b/>
          <w:bCs/>
        </w:rPr>
      </w:pPr>
    </w:p>
    <w:p w14:paraId="5082D6AA" w14:textId="1FEB0A08" w:rsidR="006A019F" w:rsidRPr="00E21646" w:rsidRDefault="006A019F" w:rsidP="006A019F">
      <w:pPr>
        <w:spacing w:before="0" w:after="0" w:line="240" w:lineRule="auto"/>
        <w:rPr>
          <w:b/>
          <w:bCs/>
        </w:rPr>
      </w:pPr>
      <w:r w:rsidRPr="00E21646">
        <w:rPr>
          <w:b/>
          <w:bCs/>
        </w:rPr>
        <w:t>------------------------------------------------------Participants-----------------------------------------------------------</w:t>
      </w:r>
    </w:p>
    <w:p w14:paraId="57431AAB" w14:textId="33CD4A6C" w:rsidR="009E13FB" w:rsidRPr="00E21646" w:rsidRDefault="009E13FB" w:rsidP="009E13FB">
      <w:pPr>
        <w:spacing w:before="0" w:after="0" w:line="240" w:lineRule="auto"/>
        <w:rPr>
          <w:b/>
          <w:bCs/>
        </w:rPr>
      </w:pPr>
    </w:p>
    <w:tbl>
      <w:tblPr>
        <w:tblStyle w:val="ProposalTable1"/>
        <w:tblW w:w="0" w:type="auto"/>
        <w:tblInd w:w="-625" w:type="dxa"/>
        <w:tblLayout w:type="fixed"/>
        <w:tblLook w:val="04A0" w:firstRow="1" w:lastRow="0" w:firstColumn="1" w:lastColumn="0" w:noHBand="0" w:noVBand="1"/>
      </w:tblPr>
      <w:tblGrid>
        <w:gridCol w:w="3597"/>
        <w:gridCol w:w="992"/>
        <w:gridCol w:w="1701"/>
        <w:gridCol w:w="1843"/>
        <w:gridCol w:w="1842"/>
      </w:tblGrid>
      <w:tr w:rsidR="00E21646" w:rsidRPr="00E21646" w14:paraId="106BDA62" w14:textId="77777777" w:rsidTr="00DB5C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3597" w:type="dxa"/>
          </w:tcPr>
          <w:p w14:paraId="44630848" w14:textId="77777777" w:rsidR="009E13FB" w:rsidRPr="00E21646" w:rsidRDefault="009E13FB" w:rsidP="001D3FB0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Endpoints</w:t>
            </w:r>
          </w:p>
        </w:tc>
        <w:tc>
          <w:tcPr>
            <w:tcW w:w="992" w:type="dxa"/>
          </w:tcPr>
          <w:p w14:paraId="26419D28" w14:textId="77777777" w:rsidR="009E13FB" w:rsidRPr="00E21646" w:rsidRDefault="009E13FB" w:rsidP="001D3FB0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HTTP Verb/Method</w:t>
            </w:r>
          </w:p>
        </w:tc>
        <w:tc>
          <w:tcPr>
            <w:tcW w:w="1701" w:type="dxa"/>
          </w:tcPr>
          <w:p w14:paraId="3E36C9B2" w14:textId="77777777" w:rsidR="009E13FB" w:rsidRPr="00E21646" w:rsidRDefault="009E13FB" w:rsidP="001D3FB0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Description</w:t>
            </w:r>
          </w:p>
        </w:tc>
        <w:tc>
          <w:tcPr>
            <w:tcW w:w="1843" w:type="dxa"/>
          </w:tcPr>
          <w:p w14:paraId="56E4740D" w14:textId="77777777" w:rsidR="009E13FB" w:rsidRPr="00E21646" w:rsidRDefault="009E13FB" w:rsidP="001D3FB0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Success Response</w:t>
            </w:r>
          </w:p>
        </w:tc>
        <w:tc>
          <w:tcPr>
            <w:tcW w:w="1842" w:type="dxa"/>
          </w:tcPr>
          <w:p w14:paraId="1544EE04" w14:textId="77777777" w:rsidR="009E13FB" w:rsidRPr="00E21646" w:rsidRDefault="009E13FB" w:rsidP="001D3FB0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Error Response</w:t>
            </w:r>
          </w:p>
        </w:tc>
      </w:tr>
      <w:tr w:rsidR="00E21646" w:rsidRPr="00E21646" w14:paraId="3EBF61D5" w14:textId="77777777" w:rsidTr="00DB5CFB">
        <w:trPr>
          <w:trHeight w:val="89"/>
        </w:trPr>
        <w:tc>
          <w:tcPr>
            <w:tcW w:w="3597" w:type="dxa"/>
            <w:shd w:val="clear" w:color="auto" w:fill="B4C6E7" w:themeFill="accent1" w:themeFillTint="66"/>
          </w:tcPr>
          <w:p w14:paraId="14A5ADA8" w14:textId="77777777" w:rsidR="009E13FB" w:rsidRPr="00E21646" w:rsidRDefault="009E13FB" w:rsidP="001D3FB0">
            <w:pPr>
              <w:spacing w:before="0" w:after="0"/>
              <w:rPr>
                <w:color w:val="auto"/>
              </w:rPr>
            </w:pPr>
          </w:p>
        </w:tc>
        <w:tc>
          <w:tcPr>
            <w:tcW w:w="992" w:type="dxa"/>
            <w:shd w:val="clear" w:color="auto" w:fill="B4C6E7" w:themeFill="accent1" w:themeFillTint="66"/>
          </w:tcPr>
          <w:p w14:paraId="3303C785" w14:textId="77777777" w:rsidR="009E13FB" w:rsidRPr="00E21646" w:rsidRDefault="009E13FB" w:rsidP="001D3FB0">
            <w:pPr>
              <w:spacing w:before="0" w:after="0"/>
              <w:rPr>
                <w:color w:val="auto"/>
              </w:rPr>
            </w:pPr>
          </w:p>
        </w:tc>
        <w:tc>
          <w:tcPr>
            <w:tcW w:w="1701" w:type="dxa"/>
            <w:shd w:val="clear" w:color="auto" w:fill="B4C6E7" w:themeFill="accent1" w:themeFillTint="66"/>
          </w:tcPr>
          <w:p w14:paraId="330A09B7" w14:textId="74994B20" w:rsidR="009E13FB" w:rsidRPr="00E21646" w:rsidRDefault="009E13FB" w:rsidP="001D3FB0">
            <w:pPr>
              <w:spacing w:before="0" w:after="0"/>
              <w:rPr>
                <w:color w:val="auto"/>
              </w:rPr>
            </w:pPr>
            <w:proofErr w:type="spellStart"/>
            <w:r w:rsidRPr="00E21646">
              <w:rPr>
                <w:color w:val="auto"/>
              </w:rPr>
              <w:t>Dept_emp</w:t>
            </w:r>
            <w:proofErr w:type="spellEnd"/>
          </w:p>
        </w:tc>
        <w:tc>
          <w:tcPr>
            <w:tcW w:w="1843" w:type="dxa"/>
            <w:shd w:val="clear" w:color="auto" w:fill="B4C6E7" w:themeFill="accent1" w:themeFillTint="66"/>
          </w:tcPr>
          <w:p w14:paraId="23238780" w14:textId="77777777" w:rsidR="009E13FB" w:rsidRPr="00E21646" w:rsidRDefault="009E13FB" w:rsidP="001D3FB0">
            <w:pPr>
              <w:spacing w:before="0" w:after="0"/>
              <w:rPr>
                <w:color w:val="auto"/>
              </w:rPr>
            </w:pPr>
          </w:p>
        </w:tc>
        <w:tc>
          <w:tcPr>
            <w:tcW w:w="1842" w:type="dxa"/>
            <w:shd w:val="clear" w:color="auto" w:fill="B4C6E7" w:themeFill="accent1" w:themeFillTint="66"/>
          </w:tcPr>
          <w:p w14:paraId="2512010F" w14:textId="77777777" w:rsidR="009E13FB" w:rsidRPr="00E21646" w:rsidRDefault="009E13FB" w:rsidP="001D3FB0">
            <w:pPr>
              <w:spacing w:before="0" w:after="0"/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</w:pPr>
          </w:p>
        </w:tc>
      </w:tr>
      <w:tr w:rsidR="00E21646" w:rsidRPr="00E21646" w14:paraId="07F2CB4F" w14:textId="77777777" w:rsidTr="00DB5CFB">
        <w:trPr>
          <w:trHeight w:val="933"/>
        </w:trPr>
        <w:tc>
          <w:tcPr>
            <w:tcW w:w="3597" w:type="dxa"/>
          </w:tcPr>
          <w:p w14:paraId="4F1909DC" w14:textId="6341C227" w:rsidR="009E13FB" w:rsidRPr="00E21646" w:rsidRDefault="009E13FB" w:rsidP="001D3FB0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/</w:t>
            </w:r>
            <w:proofErr w:type="spellStart"/>
            <w:r w:rsidRPr="00E21646">
              <w:rPr>
                <w:color w:val="auto"/>
              </w:rPr>
              <w:t>api</w:t>
            </w:r>
            <w:proofErr w:type="spellEnd"/>
            <w:r w:rsidRPr="00E21646">
              <w:rPr>
                <w:color w:val="auto"/>
              </w:rPr>
              <w:t>/v1/</w:t>
            </w:r>
            <w:proofErr w:type="spellStart"/>
            <w:r w:rsidR="000B28F7" w:rsidRPr="00E21646">
              <w:rPr>
                <w:color w:val="auto"/>
              </w:rPr>
              <w:t>deptemp</w:t>
            </w:r>
            <w:proofErr w:type="spellEnd"/>
            <w:r w:rsidRPr="00E21646">
              <w:rPr>
                <w:color w:val="auto"/>
              </w:rPr>
              <w:t>/</w:t>
            </w:r>
          </w:p>
        </w:tc>
        <w:tc>
          <w:tcPr>
            <w:tcW w:w="992" w:type="dxa"/>
          </w:tcPr>
          <w:p w14:paraId="0E9C22D4" w14:textId="77777777" w:rsidR="009E13FB" w:rsidRPr="00E21646" w:rsidRDefault="009E13FB" w:rsidP="001D3FB0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POST</w:t>
            </w:r>
          </w:p>
        </w:tc>
        <w:tc>
          <w:tcPr>
            <w:tcW w:w="1701" w:type="dxa"/>
          </w:tcPr>
          <w:p w14:paraId="16F0D3B1" w14:textId="2492490E" w:rsidR="009E13FB" w:rsidRPr="00E21646" w:rsidRDefault="009E13FB" w:rsidP="001D3FB0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Add new </w:t>
            </w:r>
            <w:proofErr w:type="spellStart"/>
            <w:r w:rsidR="000B28F7" w:rsidRPr="00E21646">
              <w:rPr>
                <w:color w:val="auto"/>
              </w:rPr>
              <w:t>deptemp</w:t>
            </w:r>
            <w:proofErr w:type="spellEnd"/>
            <w:r w:rsidR="000B28F7" w:rsidRPr="00E21646">
              <w:rPr>
                <w:color w:val="auto"/>
              </w:rPr>
              <w:t xml:space="preserve"> </w:t>
            </w:r>
            <w:r w:rsidRPr="00E21646">
              <w:rPr>
                <w:color w:val="auto"/>
              </w:rPr>
              <w:t>object in DB</w:t>
            </w:r>
          </w:p>
        </w:tc>
        <w:tc>
          <w:tcPr>
            <w:tcW w:w="1843" w:type="dxa"/>
          </w:tcPr>
          <w:p w14:paraId="2FF5FB61" w14:textId="282BBAC4" w:rsidR="009E13FB" w:rsidRPr="00E21646" w:rsidRDefault="009E13FB" w:rsidP="001D3FB0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String: New </w:t>
            </w:r>
            <w:r w:rsidR="000B28F7" w:rsidRPr="00E21646">
              <w:rPr>
                <w:color w:val="auto"/>
              </w:rPr>
              <w:t xml:space="preserve">employee </w:t>
            </w:r>
            <w:proofErr w:type="gramStart"/>
            <w:r w:rsidR="000B28F7" w:rsidRPr="00E21646">
              <w:rPr>
                <w:color w:val="auto"/>
              </w:rPr>
              <w:t xml:space="preserve">assigned </w:t>
            </w:r>
            <w:r w:rsidRPr="00E21646">
              <w:rPr>
                <w:color w:val="auto"/>
              </w:rPr>
              <w:t xml:space="preserve"> </w:t>
            </w:r>
            <w:r w:rsidR="000B28F7" w:rsidRPr="00E21646">
              <w:rPr>
                <w:color w:val="auto"/>
              </w:rPr>
              <w:t>to</w:t>
            </w:r>
            <w:proofErr w:type="gramEnd"/>
            <w:r w:rsidR="000B28F7" w:rsidRPr="00E21646">
              <w:rPr>
                <w:color w:val="auto"/>
              </w:rPr>
              <w:t xml:space="preserve"> department</w:t>
            </w:r>
            <w:r w:rsidRPr="00E21646">
              <w:rPr>
                <w:color w:val="auto"/>
              </w:rPr>
              <w:t xml:space="preserve"> Successfully</w:t>
            </w:r>
          </w:p>
        </w:tc>
        <w:tc>
          <w:tcPr>
            <w:tcW w:w="1842" w:type="dxa"/>
          </w:tcPr>
          <w:p w14:paraId="0AB9760F" w14:textId="77777777" w:rsidR="009E13FB" w:rsidRPr="00E21646" w:rsidRDefault="009E13FB" w:rsidP="001D3FB0">
            <w:pPr>
              <w:spacing w:before="0" w:after="0"/>
              <w:rPr>
                <w:color w:val="auto"/>
              </w:rPr>
            </w:pPr>
            <w:r w:rsidRPr="00E21646"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  <w:t>{"timeStamp":"</w:t>
            </w:r>
            <w:r w:rsidRPr="00E21646">
              <w:rPr>
                <w:rStyle w:val="s"/>
                <w:color w:val="auto"/>
              </w:rPr>
              <w:t>2023-06-08</w:t>
            </w:r>
            <w:r w:rsidRPr="00E21646"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  <w:t>", "message": "</w:t>
            </w:r>
            <w:r w:rsidRPr="00E21646">
              <w:rPr>
                <w:rStyle w:val="s"/>
                <w:color w:val="auto"/>
              </w:rPr>
              <w:t>Validation failed …”</w:t>
            </w:r>
            <w:r w:rsidRPr="00E21646"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  <w:t>}</w:t>
            </w:r>
          </w:p>
        </w:tc>
      </w:tr>
      <w:tr w:rsidR="00E21646" w:rsidRPr="00E21646" w14:paraId="1456B3CF" w14:textId="77777777" w:rsidTr="00DB5CFB">
        <w:trPr>
          <w:trHeight w:val="177"/>
        </w:trPr>
        <w:tc>
          <w:tcPr>
            <w:tcW w:w="3597" w:type="dxa"/>
          </w:tcPr>
          <w:p w14:paraId="086E4F79" w14:textId="7E210947" w:rsidR="009E13FB" w:rsidRPr="00E21646" w:rsidRDefault="009E13FB" w:rsidP="001D3FB0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/</w:t>
            </w:r>
            <w:proofErr w:type="spellStart"/>
            <w:r w:rsidRPr="00E21646">
              <w:rPr>
                <w:color w:val="auto"/>
              </w:rPr>
              <w:t>api</w:t>
            </w:r>
            <w:proofErr w:type="spellEnd"/>
            <w:r w:rsidRPr="00E21646">
              <w:rPr>
                <w:color w:val="auto"/>
              </w:rPr>
              <w:t>/v1/</w:t>
            </w:r>
            <w:proofErr w:type="spellStart"/>
            <w:r w:rsidR="000B28F7" w:rsidRPr="00E21646">
              <w:rPr>
                <w:color w:val="auto"/>
              </w:rPr>
              <w:t>deptemp</w:t>
            </w:r>
            <w:proofErr w:type="spellEnd"/>
            <w:r w:rsidR="000B28F7" w:rsidRPr="00E21646">
              <w:rPr>
                <w:color w:val="auto"/>
              </w:rPr>
              <w:t xml:space="preserve"> </w:t>
            </w:r>
            <w:r w:rsidRPr="00E21646">
              <w:rPr>
                <w:color w:val="auto"/>
              </w:rPr>
              <w:t>/</w:t>
            </w:r>
          </w:p>
        </w:tc>
        <w:tc>
          <w:tcPr>
            <w:tcW w:w="992" w:type="dxa"/>
          </w:tcPr>
          <w:p w14:paraId="0AEB8A29" w14:textId="77777777" w:rsidR="009E13FB" w:rsidRPr="00E21646" w:rsidRDefault="009E13FB" w:rsidP="001D3FB0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GET</w:t>
            </w:r>
          </w:p>
        </w:tc>
        <w:tc>
          <w:tcPr>
            <w:tcW w:w="1701" w:type="dxa"/>
          </w:tcPr>
          <w:p w14:paraId="091FF906" w14:textId="069430CE" w:rsidR="009E13FB" w:rsidRPr="00E21646" w:rsidRDefault="009E13FB" w:rsidP="001D3FB0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Fetch all </w:t>
            </w:r>
            <w:proofErr w:type="spellStart"/>
            <w:r w:rsidR="007F5C9E" w:rsidRPr="00E21646">
              <w:rPr>
                <w:color w:val="auto"/>
              </w:rPr>
              <w:t>deptemp</w:t>
            </w:r>
            <w:proofErr w:type="spellEnd"/>
            <w:r w:rsidR="007F5C9E" w:rsidRPr="00E21646">
              <w:rPr>
                <w:color w:val="auto"/>
              </w:rPr>
              <w:t xml:space="preserve"> </w:t>
            </w:r>
            <w:r w:rsidRPr="00E21646">
              <w:rPr>
                <w:color w:val="auto"/>
              </w:rPr>
              <w:t>objects</w:t>
            </w:r>
          </w:p>
        </w:tc>
        <w:tc>
          <w:tcPr>
            <w:tcW w:w="1843" w:type="dxa"/>
          </w:tcPr>
          <w:p w14:paraId="2AA12283" w14:textId="4436819D" w:rsidR="009E13FB" w:rsidRPr="00E21646" w:rsidRDefault="009E13FB" w:rsidP="001D3FB0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Collection of </w:t>
            </w:r>
            <w:proofErr w:type="spellStart"/>
            <w:r w:rsidR="000B28F7" w:rsidRPr="00E21646">
              <w:rPr>
                <w:color w:val="auto"/>
              </w:rPr>
              <w:t>deptemp</w:t>
            </w:r>
            <w:proofErr w:type="spellEnd"/>
          </w:p>
        </w:tc>
        <w:tc>
          <w:tcPr>
            <w:tcW w:w="1842" w:type="dxa"/>
          </w:tcPr>
          <w:p w14:paraId="02B5D270" w14:textId="77777777" w:rsidR="009E13FB" w:rsidRPr="00E21646" w:rsidRDefault="009E13FB" w:rsidP="001D3FB0">
            <w:pPr>
              <w:spacing w:before="0" w:after="0"/>
              <w:rPr>
                <w:color w:val="auto"/>
              </w:rPr>
            </w:pPr>
          </w:p>
        </w:tc>
      </w:tr>
      <w:tr w:rsidR="00E21646" w:rsidRPr="00E21646" w14:paraId="3F4EC9F5" w14:textId="77777777" w:rsidTr="00DB5CFB">
        <w:trPr>
          <w:trHeight w:val="177"/>
        </w:trPr>
        <w:tc>
          <w:tcPr>
            <w:tcW w:w="3597" w:type="dxa"/>
          </w:tcPr>
          <w:p w14:paraId="5D3CCA9E" w14:textId="1598DB9D" w:rsidR="009E13FB" w:rsidRPr="009A38EC" w:rsidRDefault="009E13FB" w:rsidP="001D3FB0">
            <w:pPr>
              <w:spacing w:before="0" w:after="0"/>
              <w:rPr>
                <w:strike/>
                <w:color w:val="auto"/>
              </w:rPr>
            </w:pPr>
            <w:r w:rsidRPr="009A38EC">
              <w:rPr>
                <w:strike/>
                <w:color w:val="auto"/>
              </w:rPr>
              <w:t>/</w:t>
            </w:r>
            <w:proofErr w:type="spellStart"/>
            <w:r w:rsidRPr="009A38EC">
              <w:rPr>
                <w:strike/>
                <w:color w:val="auto"/>
              </w:rPr>
              <w:t>api</w:t>
            </w:r>
            <w:proofErr w:type="spellEnd"/>
            <w:r w:rsidRPr="009A38EC">
              <w:rPr>
                <w:strike/>
                <w:color w:val="auto"/>
              </w:rPr>
              <w:t>/v1/</w:t>
            </w:r>
            <w:proofErr w:type="spellStart"/>
            <w:r w:rsidR="00CD3B2D" w:rsidRPr="009A38EC">
              <w:rPr>
                <w:strike/>
                <w:color w:val="auto"/>
              </w:rPr>
              <w:t>deptemp</w:t>
            </w:r>
            <w:proofErr w:type="spellEnd"/>
            <w:r w:rsidRPr="009A38EC">
              <w:rPr>
                <w:strike/>
                <w:color w:val="auto"/>
              </w:rPr>
              <w:t>/</w:t>
            </w:r>
            <w:proofErr w:type="spellStart"/>
            <w:r w:rsidR="00DB5CFB" w:rsidRPr="009A38EC">
              <w:rPr>
                <w:strike/>
                <w:color w:val="auto"/>
              </w:rPr>
              <w:t>emp</w:t>
            </w:r>
            <w:r w:rsidR="00433923" w:rsidRPr="009A38EC">
              <w:rPr>
                <w:strike/>
                <w:color w:val="auto"/>
              </w:rPr>
              <w:t>no</w:t>
            </w:r>
            <w:proofErr w:type="spellEnd"/>
            <w:r w:rsidRPr="009A38EC">
              <w:rPr>
                <w:strike/>
                <w:color w:val="auto"/>
              </w:rPr>
              <w:t>/{</w:t>
            </w:r>
            <w:proofErr w:type="spellStart"/>
            <w:r w:rsidR="00777E9C" w:rsidRPr="009A38EC">
              <w:rPr>
                <w:strike/>
                <w:color w:val="auto"/>
              </w:rPr>
              <w:t>emp</w:t>
            </w:r>
            <w:r w:rsidR="00433923" w:rsidRPr="009A38EC">
              <w:rPr>
                <w:strike/>
                <w:color w:val="auto"/>
              </w:rPr>
              <w:t>no</w:t>
            </w:r>
            <w:proofErr w:type="spellEnd"/>
            <w:r w:rsidRPr="009A38EC">
              <w:rPr>
                <w:strike/>
                <w:color w:val="auto"/>
              </w:rPr>
              <w:t>}/</w:t>
            </w:r>
            <w:proofErr w:type="spellStart"/>
            <w:r w:rsidR="00CD3B2D" w:rsidRPr="009A38EC">
              <w:rPr>
                <w:strike/>
                <w:color w:val="auto"/>
              </w:rPr>
              <w:t>deptno</w:t>
            </w:r>
            <w:proofErr w:type="spellEnd"/>
            <w:r w:rsidRPr="009A38EC">
              <w:rPr>
                <w:strike/>
                <w:color w:val="auto"/>
              </w:rPr>
              <w:t>/{</w:t>
            </w:r>
            <w:proofErr w:type="spellStart"/>
            <w:r w:rsidR="00CD3B2D" w:rsidRPr="009A38EC">
              <w:rPr>
                <w:strike/>
                <w:color w:val="auto"/>
              </w:rPr>
              <w:t>deptno</w:t>
            </w:r>
            <w:proofErr w:type="spellEnd"/>
            <w:r w:rsidRPr="009A38EC">
              <w:rPr>
                <w:strike/>
                <w:color w:val="auto"/>
              </w:rPr>
              <w:t>}</w:t>
            </w:r>
          </w:p>
        </w:tc>
        <w:tc>
          <w:tcPr>
            <w:tcW w:w="992" w:type="dxa"/>
          </w:tcPr>
          <w:p w14:paraId="0035E5A5" w14:textId="77777777" w:rsidR="009E13FB" w:rsidRPr="009A38EC" w:rsidRDefault="009E13FB" w:rsidP="001D3FB0">
            <w:pPr>
              <w:spacing w:before="0" w:after="0"/>
              <w:rPr>
                <w:strike/>
                <w:color w:val="auto"/>
              </w:rPr>
            </w:pPr>
            <w:r w:rsidRPr="009A38EC">
              <w:rPr>
                <w:strike/>
                <w:color w:val="auto"/>
              </w:rPr>
              <w:t>GET</w:t>
            </w:r>
          </w:p>
        </w:tc>
        <w:tc>
          <w:tcPr>
            <w:tcW w:w="1701" w:type="dxa"/>
          </w:tcPr>
          <w:p w14:paraId="2EB7A10B" w14:textId="3478EE12" w:rsidR="009E13FB" w:rsidRPr="009A38EC" w:rsidRDefault="009E13FB" w:rsidP="001D3FB0">
            <w:pPr>
              <w:spacing w:before="0" w:after="0"/>
              <w:rPr>
                <w:strike/>
                <w:color w:val="auto"/>
              </w:rPr>
            </w:pPr>
            <w:r w:rsidRPr="009A38EC">
              <w:rPr>
                <w:strike/>
                <w:color w:val="auto"/>
              </w:rPr>
              <w:t xml:space="preserve">Search </w:t>
            </w:r>
            <w:proofErr w:type="spellStart"/>
            <w:r w:rsidR="00FF6CAD" w:rsidRPr="009A38EC">
              <w:rPr>
                <w:strike/>
                <w:color w:val="auto"/>
              </w:rPr>
              <w:t>deptemp</w:t>
            </w:r>
            <w:proofErr w:type="spellEnd"/>
            <w:r w:rsidR="00FF6CAD" w:rsidRPr="009A38EC">
              <w:rPr>
                <w:strike/>
                <w:color w:val="auto"/>
              </w:rPr>
              <w:t xml:space="preserve"> </w:t>
            </w:r>
            <w:r w:rsidRPr="009A38EC">
              <w:rPr>
                <w:strike/>
                <w:color w:val="auto"/>
              </w:rPr>
              <w:t xml:space="preserve">by </w:t>
            </w:r>
            <w:proofErr w:type="spellStart"/>
            <w:r w:rsidR="00FF6CAD" w:rsidRPr="009A38EC">
              <w:rPr>
                <w:strike/>
                <w:color w:val="auto"/>
              </w:rPr>
              <w:t>emp</w:t>
            </w:r>
            <w:r w:rsidR="00433923" w:rsidRPr="009A38EC">
              <w:rPr>
                <w:strike/>
                <w:color w:val="auto"/>
              </w:rPr>
              <w:t>no</w:t>
            </w:r>
            <w:proofErr w:type="spellEnd"/>
            <w:r w:rsidR="00FF6CAD" w:rsidRPr="009A38EC">
              <w:rPr>
                <w:strike/>
                <w:color w:val="auto"/>
              </w:rPr>
              <w:t xml:space="preserve"> and </w:t>
            </w:r>
            <w:proofErr w:type="spellStart"/>
            <w:r w:rsidR="00FF6CAD" w:rsidRPr="009A38EC">
              <w:rPr>
                <w:strike/>
                <w:color w:val="auto"/>
              </w:rPr>
              <w:t>deptno</w:t>
            </w:r>
            <w:proofErr w:type="spellEnd"/>
          </w:p>
        </w:tc>
        <w:tc>
          <w:tcPr>
            <w:tcW w:w="1843" w:type="dxa"/>
          </w:tcPr>
          <w:p w14:paraId="55A9DC04" w14:textId="5AB45B3B" w:rsidR="009E13FB" w:rsidRPr="009A38EC" w:rsidRDefault="00FF6CAD" w:rsidP="001D3FB0">
            <w:pPr>
              <w:spacing w:before="0" w:after="0"/>
              <w:rPr>
                <w:strike/>
                <w:color w:val="auto"/>
              </w:rPr>
            </w:pPr>
            <w:proofErr w:type="spellStart"/>
            <w:r w:rsidRPr="009A38EC">
              <w:rPr>
                <w:strike/>
                <w:color w:val="auto"/>
              </w:rPr>
              <w:t>deptemp</w:t>
            </w:r>
            <w:proofErr w:type="spellEnd"/>
            <w:r w:rsidRPr="009A38EC">
              <w:rPr>
                <w:strike/>
                <w:color w:val="auto"/>
              </w:rPr>
              <w:t xml:space="preserve"> </w:t>
            </w:r>
            <w:r w:rsidR="009E13FB" w:rsidRPr="009A38EC">
              <w:rPr>
                <w:strike/>
                <w:color w:val="auto"/>
              </w:rPr>
              <w:t>Object</w:t>
            </w:r>
          </w:p>
        </w:tc>
        <w:tc>
          <w:tcPr>
            <w:tcW w:w="1842" w:type="dxa"/>
          </w:tcPr>
          <w:p w14:paraId="706A7671" w14:textId="77777777" w:rsidR="009E13FB" w:rsidRPr="00E21646" w:rsidRDefault="009E13FB" w:rsidP="001D3FB0">
            <w:pPr>
              <w:spacing w:before="0" w:after="0"/>
              <w:rPr>
                <w:color w:val="auto"/>
              </w:rPr>
            </w:pPr>
          </w:p>
        </w:tc>
      </w:tr>
      <w:tr w:rsidR="00E21646" w:rsidRPr="00E21646" w14:paraId="70E41FB3" w14:textId="77777777" w:rsidTr="00DB5CFB">
        <w:trPr>
          <w:trHeight w:val="177"/>
        </w:trPr>
        <w:tc>
          <w:tcPr>
            <w:tcW w:w="3597" w:type="dxa"/>
          </w:tcPr>
          <w:p w14:paraId="4CA68E0D" w14:textId="5580AFEA" w:rsidR="009E13FB" w:rsidRPr="00E21646" w:rsidRDefault="00B2167A" w:rsidP="001D3FB0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/</w:t>
            </w:r>
            <w:proofErr w:type="spellStart"/>
            <w:r w:rsidRPr="00E21646">
              <w:rPr>
                <w:color w:val="auto"/>
              </w:rPr>
              <w:t>api</w:t>
            </w:r>
            <w:proofErr w:type="spellEnd"/>
            <w:r w:rsidRPr="00E21646">
              <w:rPr>
                <w:color w:val="auto"/>
              </w:rPr>
              <w:t>/v1/</w:t>
            </w:r>
            <w:proofErr w:type="spellStart"/>
            <w:r w:rsidRPr="00E21646">
              <w:rPr>
                <w:color w:val="auto"/>
              </w:rPr>
              <w:t>deptemp</w:t>
            </w:r>
            <w:proofErr w:type="spellEnd"/>
            <w:r w:rsidRPr="00E21646">
              <w:rPr>
                <w:color w:val="auto"/>
              </w:rPr>
              <w:t>/</w:t>
            </w:r>
            <w:proofErr w:type="spellStart"/>
            <w:r w:rsidRPr="00E21646">
              <w:rPr>
                <w:color w:val="auto"/>
              </w:rPr>
              <w:t>deptno</w:t>
            </w:r>
            <w:proofErr w:type="spellEnd"/>
            <w:r w:rsidRPr="00E21646">
              <w:rPr>
                <w:color w:val="auto"/>
              </w:rPr>
              <w:t>/{</w:t>
            </w:r>
            <w:proofErr w:type="spellStart"/>
            <w:r w:rsidRPr="00E21646">
              <w:rPr>
                <w:color w:val="auto"/>
              </w:rPr>
              <w:t>deptno</w:t>
            </w:r>
            <w:proofErr w:type="spellEnd"/>
            <w:r w:rsidRPr="00E21646">
              <w:rPr>
                <w:color w:val="auto"/>
              </w:rPr>
              <w:t>}/</w:t>
            </w:r>
            <w:proofErr w:type="spellStart"/>
            <w:r w:rsidRPr="00E21646">
              <w:rPr>
                <w:color w:val="auto"/>
              </w:rPr>
              <w:t>fromdate</w:t>
            </w:r>
            <w:proofErr w:type="spellEnd"/>
            <w:r w:rsidRPr="00E21646">
              <w:rPr>
                <w:color w:val="auto"/>
              </w:rPr>
              <w:t>/{</w:t>
            </w:r>
            <w:proofErr w:type="spellStart"/>
            <w:r w:rsidRPr="00E21646">
              <w:rPr>
                <w:color w:val="auto"/>
              </w:rPr>
              <w:t>fromdate</w:t>
            </w:r>
            <w:proofErr w:type="spellEnd"/>
            <w:r w:rsidRPr="00E21646">
              <w:rPr>
                <w:color w:val="auto"/>
              </w:rPr>
              <w:t>}</w:t>
            </w:r>
          </w:p>
        </w:tc>
        <w:tc>
          <w:tcPr>
            <w:tcW w:w="992" w:type="dxa"/>
          </w:tcPr>
          <w:p w14:paraId="2CA45E98" w14:textId="77777777" w:rsidR="009E13FB" w:rsidRPr="00E21646" w:rsidRDefault="009E13FB" w:rsidP="001D3FB0">
            <w:pPr>
              <w:spacing w:before="0" w:after="0"/>
              <w:rPr>
                <w:bCs/>
                <w:color w:val="auto"/>
              </w:rPr>
            </w:pPr>
            <w:r w:rsidRPr="00E21646">
              <w:rPr>
                <w:color w:val="auto"/>
              </w:rPr>
              <w:t>GET</w:t>
            </w:r>
          </w:p>
        </w:tc>
        <w:tc>
          <w:tcPr>
            <w:tcW w:w="1701" w:type="dxa"/>
          </w:tcPr>
          <w:p w14:paraId="6483A065" w14:textId="77777777" w:rsidR="009E13FB" w:rsidRPr="00E21646" w:rsidRDefault="009E13FB" w:rsidP="001D3FB0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Fetch all </w:t>
            </w:r>
            <w:proofErr w:type="spellStart"/>
            <w:r w:rsidR="00AD27A9" w:rsidRPr="00E21646">
              <w:rPr>
                <w:color w:val="auto"/>
              </w:rPr>
              <w:t>deptemp</w:t>
            </w:r>
            <w:proofErr w:type="spellEnd"/>
            <w:r w:rsidRPr="00E21646">
              <w:rPr>
                <w:color w:val="auto"/>
              </w:rPr>
              <w:t xml:space="preserve"> objects </w:t>
            </w:r>
            <w:proofErr w:type="gramStart"/>
            <w:r w:rsidRPr="00E21646">
              <w:rPr>
                <w:color w:val="auto"/>
              </w:rPr>
              <w:t xml:space="preserve">by </w:t>
            </w:r>
            <w:r w:rsidR="00541837" w:rsidRPr="00E21646">
              <w:rPr>
                <w:color w:val="auto"/>
              </w:rPr>
              <w:t xml:space="preserve"> ,</w:t>
            </w:r>
            <w:proofErr w:type="gramEnd"/>
            <w:r w:rsidR="00541837" w:rsidRPr="00E21646">
              <w:rPr>
                <w:color w:val="auto"/>
              </w:rPr>
              <w:t xml:space="preserve"> </w:t>
            </w:r>
            <w:proofErr w:type="spellStart"/>
            <w:r w:rsidR="00541837" w:rsidRPr="00E21646">
              <w:rPr>
                <w:color w:val="auto"/>
              </w:rPr>
              <w:t>deptno</w:t>
            </w:r>
            <w:proofErr w:type="spellEnd"/>
            <w:r w:rsidR="00541837" w:rsidRPr="00E21646">
              <w:rPr>
                <w:color w:val="auto"/>
              </w:rPr>
              <w:t xml:space="preserve"> and </w:t>
            </w:r>
            <w:r w:rsidRPr="00E21646">
              <w:rPr>
                <w:color w:val="auto"/>
              </w:rPr>
              <w:t>from date</w:t>
            </w:r>
          </w:p>
          <w:p w14:paraId="38CDA6D7" w14:textId="7DD4B729" w:rsidR="006907CD" w:rsidRPr="00E21646" w:rsidRDefault="006907CD" w:rsidP="001D3FB0">
            <w:pPr>
              <w:spacing w:before="0" w:after="0"/>
              <w:rPr>
                <w:bCs/>
                <w:color w:val="auto"/>
              </w:rPr>
            </w:pPr>
          </w:p>
        </w:tc>
        <w:tc>
          <w:tcPr>
            <w:tcW w:w="1843" w:type="dxa"/>
          </w:tcPr>
          <w:p w14:paraId="448653BB" w14:textId="52D90DD3" w:rsidR="009E13FB" w:rsidRPr="00E21646" w:rsidRDefault="00541837" w:rsidP="001D3FB0">
            <w:pPr>
              <w:spacing w:before="0" w:after="0"/>
              <w:rPr>
                <w:bCs/>
                <w:color w:val="auto"/>
              </w:rPr>
            </w:pPr>
            <w:r w:rsidRPr="00E21646">
              <w:rPr>
                <w:color w:val="auto"/>
              </w:rPr>
              <w:t xml:space="preserve">Collection of </w:t>
            </w:r>
            <w:proofErr w:type="spellStart"/>
            <w:r w:rsidRPr="00E21646">
              <w:rPr>
                <w:color w:val="auto"/>
              </w:rPr>
              <w:t>deptemp</w:t>
            </w:r>
            <w:proofErr w:type="spellEnd"/>
          </w:p>
        </w:tc>
        <w:tc>
          <w:tcPr>
            <w:tcW w:w="1842" w:type="dxa"/>
          </w:tcPr>
          <w:p w14:paraId="70470DAA" w14:textId="77777777" w:rsidR="009E13FB" w:rsidRPr="00E21646" w:rsidRDefault="009E13FB" w:rsidP="001D3FB0">
            <w:pPr>
              <w:spacing w:before="0" w:after="0"/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</w:pPr>
          </w:p>
        </w:tc>
      </w:tr>
      <w:tr w:rsidR="00E21646" w:rsidRPr="00E21646" w14:paraId="2836A7F6" w14:textId="77777777" w:rsidTr="00DB5CFB">
        <w:trPr>
          <w:trHeight w:val="177"/>
        </w:trPr>
        <w:tc>
          <w:tcPr>
            <w:tcW w:w="3597" w:type="dxa"/>
          </w:tcPr>
          <w:p w14:paraId="7AA11A6C" w14:textId="5888735D" w:rsidR="007918C8" w:rsidRPr="003F384C" w:rsidRDefault="007918C8" w:rsidP="007918C8">
            <w:pPr>
              <w:spacing w:before="0" w:after="0"/>
              <w:rPr>
                <w:strike/>
                <w:color w:val="auto"/>
              </w:rPr>
            </w:pPr>
            <w:r w:rsidRPr="003F384C">
              <w:rPr>
                <w:strike/>
                <w:color w:val="auto"/>
              </w:rPr>
              <w:t>/</w:t>
            </w:r>
            <w:proofErr w:type="spellStart"/>
            <w:r w:rsidRPr="003F384C">
              <w:rPr>
                <w:strike/>
                <w:color w:val="auto"/>
              </w:rPr>
              <w:t>api</w:t>
            </w:r>
            <w:proofErr w:type="spellEnd"/>
            <w:r w:rsidRPr="003F384C">
              <w:rPr>
                <w:strike/>
                <w:color w:val="auto"/>
              </w:rPr>
              <w:t>/v1/</w:t>
            </w:r>
            <w:proofErr w:type="spellStart"/>
            <w:r w:rsidR="004F1C9E" w:rsidRPr="003F384C">
              <w:rPr>
                <w:strike/>
                <w:color w:val="auto"/>
              </w:rPr>
              <w:t>deptemp</w:t>
            </w:r>
            <w:proofErr w:type="spellEnd"/>
            <w:r w:rsidR="004F1C9E" w:rsidRPr="003F384C">
              <w:rPr>
                <w:strike/>
                <w:color w:val="auto"/>
              </w:rPr>
              <w:t>/</w:t>
            </w:r>
            <w:proofErr w:type="spellStart"/>
            <w:r w:rsidR="00777E9C" w:rsidRPr="003F384C">
              <w:rPr>
                <w:strike/>
                <w:color w:val="auto"/>
              </w:rPr>
              <w:t>emp</w:t>
            </w:r>
            <w:r w:rsidR="00433923" w:rsidRPr="003F384C">
              <w:rPr>
                <w:strike/>
                <w:color w:val="auto"/>
              </w:rPr>
              <w:t>no</w:t>
            </w:r>
            <w:proofErr w:type="spellEnd"/>
            <w:r w:rsidRPr="003F384C">
              <w:rPr>
                <w:strike/>
                <w:color w:val="auto"/>
              </w:rPr>
              <w:t>/{</w:t>
            </w:r>
            <w:proofErr w:type="spellStart"/>
            <w:r w:rsidR="00777E9C" w:rsidRPr="003F384C">
              <w:rPr>
                <w:strike/>
                <w:color w:val="auto"/>
              </w:rPr>
              <w:t>emp</w:t>
            </w:r>
            <w:r w:rsidR="00433923" w:rsidRPr="003F384C">
              <w:rPr>
                <w:strike/>
                <w:color w:val="auto"/>
              </w:rPr>
              <w:t>no</w:t>
            </w:r>
            <w:proofErr w:type="spellEnd"/>
            <w:r w:rsidRPr="003F384C">
              <w:rPr>
                <w:strike/>
                <w:color w:val="auto"/>
              </w:rPr>
              <w:t>}/</w:t>
            </w:r>
            <w:proofErr w:type="spellStart"/>
            <w:r w:rsidRPr="003F384C">
              <w:rPr>
                <w:strike/>
                <w:color w:val="auto"/>
              </w:rPr>
              <w:t>fromdate</w:t>
            </w:r>
            <w:proofErr w:type="spellEnd"/>
            <w:r w:rsidRPr="003F384C">
              <w:rPr>
                <w:strike/>
                <w:color w:val="auto"/>
              </w:rPr>
              <w:t>/{</w:t>
            </w:r>
            <w:proofErr w:type="spellStart"/>
            <w:r w:rsidR="00DB5CFB" w:rsidRPr="003F384C">
              <w:rPr>
                <w:strike/>
                <w:color w:val="auto"/>
              </w:rPr>
              <w:t>fromdate</w:t>
            </w:r>
            <w:proofErr w:type="spellEnd"/>
            <w:r w:rsidRPr="003F384C">
              <w:rPr>
                <w:strike/>
                <w:color w:val="auto"/>
              </w:rPr>
              <w:t>}</w:t>
            </w:r>
          </w:p>
        </w:tc>
        <w:tc>
          <w:tcPr>
            <w:tcW w:w="992" w:type="dxa"/>
          </w:tcPr>
          <w:p w14:paraId="117F9FF1" w14:textId="2650EA8A" w:rsidR="007918C8" w:rsidRPr="003F384C" w:rsidRDefault="007918C8" w:rsidP="007918C8">
            <w:pPr>
              <w:spacing w:before="0" w:after="0"/>
              <w:rPr>
                <w:bCs/>
                <w:strike/>
                <w:color w:val="auto"/>
              </w:rPr>
            </w:pPr>
            <w:r w:rsidRPr="003F384C">
              <w:rPr>
                <w:strike/>
                <w:color w:val="auto"/>
              </w:rPr>
              <w:t>GET</w:t>
            </w:r>
          </w:p>
        </w:tc>
        <w:tc>
          <w:tcPr>
            <w:tcW w:w="1701" w:type="dxa"/>
          </w:tcPr>
          <w:p w14:paraId="5395221A" w14:textId="262FB737" w:rsidR="007918C8" w:rsidRPr="003F384C" w:rsidRDefault="007918C8" w:rsidP="007918C8">
            <w:pPr>
              <w:spacing w:before="0" w:after="0"/>
              <w:rPr>
                <w:strike/>
                <w:color w:val="auto"/>
              </w:rPr>
            </w:pPr>
            <w:r w:rsidRPr="003F384C">
              <w:rPr>
                <w:strike/>
                <w:color w:val="auto"/>
              </w:rPr>
              <w:t xml:space="preserve">Fetch all </w:t>
            </w:r>
            <w:proofErr w:type="spellStart"/>
            <w:r w:rsidRPr="003F384C">
              <w:rPr>
                <w:strike/>
                <w:color w:val="auto"/>
              </w:rPr>
              <w:t>deptemp</w:t>
            </w:r>
            <w:proofErr w:type="spellEnd"/>
            <w:r w:rsidRPr="003F384C">
              <w:rPr>
                <w:strike/>
                <w:color w:val="auto"/>
              </w:rPr>
              <w:t xml:space="preserve"> objects </w:t>
            </w:r>
            <w:proofErr w:type="gramStart"/>
            <w:r w:rsidRPr="003F384C">
              <w:rPr>
                <w:strike/>
                <w:color w:val="auto"/>
              </w:rPr>
              <w:t>by  ,</w:t>
            </w:r>
            <w:proofErr w:type="gramEnd"/>
            <w:r w:rsidRPr="003F384C">
              <w:rPr>
                <w:strike/>
                <w:color w:val="auto"/>
              </w:rPr>
              <w:t xml:space="preserve"> </w:t>
            </w:r>
            <w:r w:rsidR="00CD362D" w:rsidRPr="003F384C">
              <w:rPr>
                <w:strike/>
                <w:color w:val="auto"/>
              </w:rPr>
              <w:t>id</w:t>
            </w:r>
            <w:r w:rsidRPr="003F384C">
              <w:rPr>
                <w:strike/>
                <w:color w:val="auto"/>
              </w:rPr>
              <w:t xml:space="preserve"> and from date</w:t>
            </w:r>
          </w:p>
          <w:p w14:paraId="68279A05" w14:textId="094267CF" w:rsidR="007918C8" w:rsidRPr="003F384C" w:rsidRDefault="007918C8" w:rsidP="007918C8">
            <w:pPr>
              <w:spacing w:before="0" w:after="0"/>
              <w:rPr>
                <w:bCs/>
                <w:strike/>
                <w:color w:val="auto"/>
              </w:rPr>
            </w:pPr>
          </w:p>
        </w:tc>
        <w:tc>
          <w:tcPr>
            <w:tcW w:w="1843" w:type="dxa"/>
          </w:tcPr>
          <w:p w14:paraId="524C97DE" w14:textId="04909902" w:rsidR="007918C8" w:rsidRPr="003F384C" w:rsidRDefault="007918C8" w:rsidP="007918C8">
            <w:pPr>
              <w:spacing w:before="0" w:after="0"/>
              <w:rPr>
                <w:bCs/>
                <w:strike/>
                <w:color w:val="auto"/>
              </w:rPr>
            </w:pPr>
            <w:r w:rsidRPr="003F384C">
              <w:rPr>
                <w:strike/>
                <w:color w:val="auto"/>
              </w:rPr>
              <w:t xml:space="preserve">Collection of </w:t>
            </w:r>
            <w:proofErr w:type="spellStart"/>
            <w:r w:rsidRPr="003F384C">
              <w:rPr>
                <w:strike/>
                <w:color w:val="auto"/>
              </w:rPr>
              <w:t>deptemp</w:t>
            </w:r>
            <w:proofErr w:type="spellEnd"/>
          </w:p>
        </w:tc>
        <w:tc>
          <w:tcPr>
            <w:tcW w:w="1842" w:type="dxa"/>
          </w:tcPr>
          <w:p w14:paraId="5F6B089F" w14:textId="77777777" w:rsidR="007918C8" w:rsidRPr="00E21646" w:rsidRDefault="007918C8" w:rsidP="007918C8">
            <w:pPr>
              <w:spacing w:before="0" w:after="0"/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</w:pPr>
          </w:p>
        </w:tc>
      </w:tr>
      <w:tr w:rsidR="00E21646" w:rsidRPr="00E21646" w14:paraId="2E92AA21" w14:textId="77777777" w:rsidTr="00DB5CFB">
        <w:trPr>
          <w:trHeight w:val="177"/>
        </w:trPr>
        <w:tc>
          <w:tcPr>
            <w:tcW w:w="3597" w:type="dxa"/>
          </w:tcPr>
          <w:p w14:paraId="53D646EE" w14:textId="6CD11664" w:rsidR="00777E9C" w:rsidRPr="003F384C" w:rsidRDefault="00777E9C" w:rsidP="00777E9C">
            <w:pPr>
              <w:spacing w:before="0" w:after="0"/>
              <w:rPr>
                <w:strike/>
                <w:color w:val="auto"/>
              </w:rPr>
            </w:pPr>
            <w:r w:rsidRPr="003F384C">
              <w:rPr>
                <w:strike/>
                <w:color w:val="auto"/>
              </w:rPr>
              <w:t>/api/v1/deptemp/emp</w:t>
            </w:r>
            <w:r w:rsidR="00433923" w:rsidRPr="003F384C">
              <w:rPr>
                <w:strike/>
                <w:color w:val="auto"/>
              </w:rPr>
              <w:t>no</w:t>
            </w:r>
            <w:r w:rsidRPr="003F384C">
              <w:rPr>
                <w:strike/>
                <w:color w:val="auto"/>
              </w:rPr>
              <w:t>/{emp</w:t>
            </w:r>
            <w:r w:rsidR="00433923" w:rsidRPr="003F384C">
              <w:rPr>
                <w:strike/>
                <w:color w:val="auto"/>
              </w:rPr>
              <w:t>no</w:t>
            </w:r>
            <w:r w:rsidRPr="003F384C">
              <w:rPr>
                <w:strike/>
                <w:color w:val="auto"/>
              </w:rPr>
              <w:t>}/deptno/{deptno}/fromdate/{fromdate}</w:t>
            </w:r>
          </w:p>
        </w:tc>
        <w:tc>
          <w:tcPr>
            <w:tcW w:w="992" w:type="dxa"/>
          </w:tcPr>
          <w:p w14:paraId="5E6C0C00" w14:textId="16556B25" w:rsidR="00777E9C" w:rsidRPr="003F384C" w:rsidRDefault="00777E9C" w:rsidP="00777E9C">
            <w:pPr>
              <w:spacing w:before="0" w:after="0"/>
              <w:rPr>
                <w:strike/>
                <w:color w:val="auto"/>
              </w:rPr>
            </w:pPr>
            <w:r w:rsidRPr="003F384C">
              <w:rPr>
                <w:strike/>
                <w:color w:val="auto"/>
              </w:rPr>
              <w:t>GET</w:t>
            </w:r>
          </w:p>
        </w:tc>
        <w:tc>
          <w:tcPr>
            <w:tcW w:w="1701" w:type="dxa"/>
          </w:tcPr>
          <w:p w14:paraId="65FC3571" w14:textId="1A29FDEA" w:rsidR="00777E9C" w:rsidRPr="003F384C" w:rsidRDefault="00777E9C" w:rsidP="00777E9C">
            <w:pPr>
              <w:spacing w:before="0" w:after="0"/>
              <w:rPr>
                <w:strike/>
                <w:color w:val="auto"/>
              </w:rPr>
            </w:pPr>
            <w:r w:rsidRPr="003F384C">
              <w:rPr>
                <w:strike/>
                <w:color w:val="auto"/>
              </w:rPr>
              <w:t xml:space="preserve">Fetch all </w:t>
            </w:r>
            <w:proofErr w:type="spellStart"/>
            <w:r w:rsidRPr="003F384C">
              <w:rPr>
                <w:strike/>
                <w:color w:val="auto"/>
              </w:rPr>
              <w:t>deptemp</w:t>
            </w:r>
            <w:proofErr w:type="spellEnd"/>
            <w:r w:rsidRPr="003F384C">
              <w:rPr>
                <w:strike/>
                <w:color w:val="auto"/>
              </w:rPr>
              <w:t xml:space="preserve"> objects </w:t>
            </w:r>
            <w:proofErr w:type="gramStart"/>
            <w:r w:rsidRPr="003F384C">
              <w:rPr>
                <w:strike/>
                <w:color w:val="auto"/>
              </w:rPr>
              <w:t>by  ,</w:t>
            </w:r>
            <w:proofErr w:type="gramEnd"/>
            <w:r w:rsidRPr="003F384C">
              <w:rPr>
                <w:strike/>
                <w:color w:val="auto"/>
              </w:rPr>
              <w:t xml:space="preserve"> id ,</w:t>
            </w:r>
            <w:proofErr w:type="spellStart"/>
            <w:r w:rsidRPr="003F384C">
              <w:rPr>
                <w:strike/>
                <w:color w:val="auto"/>
              </w:rPr>
              <w:t>deptno,and</w:t>
            </w:r>
            <w:proofErr w:type="spellEnd"/>
            <w:r w:rsidRPr="003F384C">
              <w:rPr>
                <w:strike/>
                <w:color w:val="auto"/>
              </w:rPr>
              <w:t xml:space="preserve"> from date</w:t>
            </w:r>
          </w:p>
          <w:p w14:paraId="72153948" w14:textId="7CD43C71" w:rsidR="00777E9C" w:rsidRPr="003F384C" w:rsidRDefault="00777E9C" w:rsidP="00777E9C">
            <w:pPr>
              <w:spacing w:before="0" w:after="0"/>
              <w:rPr>
                <w:strike/>
                <w:color w:val="auto"/>
              </w:rPr>
            </w:pPr>
          </w:p>
        </w:tc>
        <w:tc>
          <w:tcPr>
            <w:tcW w:w="1843" w:type="dxa"/>
          </w:tcPr>
          <w:p w14:paraId="334384D4" w14:textId="179B2970" w:rsidR="00777E9C" w:rsidRPr="003F384C" w:rsidRDefault="00777E9C" w:rsidP="00777E9C">
            <w:pPr>
              <w:spacing w:before="0" w:after="0"/>
              <w:rPr>
                <w:strike/>
                <w:color w:val="auto"/>
              </w:rPr>
            </w:pPr>
            <w:r w:rsidRPr="003F384C">
              <w:rPr>
                <w:strike/>
                <w:color w:val="auto"/>
              </w:rPr>
              <w:t xml:space="preserve">Collection of </w:t>
            </w:r>
            <w:proofErr w:type="spellStart"/>
            <w:r w:rsidRPr="003F384C">
              <w:rPr>
                <w:strike/>
                <w:color w:val="auto"/>
              </w:rPr>
              <w:t>deptemp</w:t>
            </w:r>
            <w:proofErr w:type="spellEnd"/>
          </w:p>
        </w:tc>
        <w:tc>
          <w:tcPr>
            <w:tcW w:w="1842" w:type="dxa"/>
          </w:tcPr>
          <w:p w14:paraId="404B94A7" w14:textId="77777777" w:rsidR="00777E9C" w:rsidRPr="00E21646" w:rsidRDefault="00777E9C" w:rsidP="00777E9C">
            <w:pPr>
              <w:spacing w:before="0" w:after="0"/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</w:pPr>
          </w:p>
        </w:tc>
      </w:tr>
      <w:tr w:rsidR="00E21646" w:rsidRPr="00E21646" w14:paraId="49333A8A" w14:textId="77777777" w:rsidTr="00DB5CFB">
        <w:trPr>
          <w:trHeight w:val="177"/>
        </w:trPr>
        <w:tc>
          <w:tcPr>
            <w:tcW w:w="3597" w:type="dxa"/>
          </w:tcPr>
          <w:p w14:paraId="6DAB5239" w14:textId="53558291" w:rsidR="00777E9C" w:rsidRPr="00E21646" w:rsidRDefault="00777E9C" w:rsidP="00777E9C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/</w:t>
            </w:r>
            <w:proofErr w:type="spellStart"/>
            <w:r w:rsidRPr="00E21646">
              <w:rPr>
                <w:color w:val="auto"/>
              </w:rPr>
              <w:t>api</w:t>
            </w:r>
            <w:proofErr w:type="spellEnd"/>
            <w:r w:rsidRPr="00E21646">
              <w:rPr>
                <w:color w:val="auto"/>
              </w:rPr>
              <w:t>/v1/</w:t>
            </w:r>
            <w:proofErr w:type="spellStart"/>
            <w:r w:rsidR="00050C6C" w:rsidRPr="00E21646">
              <w:rPr>
                <w:color w:val="auto"/>
              </w:rPr>
              <w:t>deptemp</w:t>
            </w:r>
            <w:proofErr w:type="spellEnd"/>
            <w:r w:rsidRPr="00E21646">
              <w:rPr>
                <w:color w:val="auto"/>
              </w:rPr>
              <w:t>/{</w:t>
            </w:r>
            <w:proofErr w:type="spellStart"/>
            <w:r w:rsidR="00231430" w:rsidRPr="00E21646">
              <w:rPr>
                <w:color w:val="auto"/>
              </w:rPr>
              <w:t>empno</w:t>
            </w:r>
            <w:proofErr w:type="spellEnd"/>
            <w:r w:rsidRPr="00E21646">
              <w:rPr>
                <w:color w:val="auto"/>
              </w:rPr>
              <w:t>}</w:t>
            </w:r>
            <w:r w:rsidR="00231430" w:rsidRPr="00E21646">
              <w:rPr>
                <w:color w:val="auto"/>
              </w:rPr>
              <w:t>/{</w:t>
            </w:r>
            <w:proofErr w:type="spellStart"/>
            <w:r w:rsidR="00231430" w:rsidRPr="00E21646">
              <w:rPr>
                <w:color w:val="auto"/>
              </w:rPr>
              <w:t>deptno</w:t>
            </w:r>
            <w:proofErr w:type="spellEnd"/>
            <w:r w:rsidR="00231430" w:rsidRPr="00E21646">
              <w:rPr>
                <w:color w:val="auto"/>
              </w:rPr>
              <w:t>}</w:t>
            </w:r>
          </w:p>
        </w:tc>
        <w:tc>
          <w:tcPr>
            <w:tcW w:w="992" w:type="dxa"/>
          </w:tcPr>
          <w:p w14:paraId="607E4566" w14:textId="77777777" w:rsidR="00777E9C" w:rsidRPr="00E21646" w:rsidRDefault="00777E9C" w:rsidP="00777E9C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PUT</w:t>
            </w:r>
          </w:p>
        </w:tc>
        <w:tc>
          <w:tcPr>
            <w:tcW w:w="1701" w:type="dxa"/>
          </w:tcPr>
          <w:p w14:paraId="67393B16" w14:textId="221323BE" w:rsidR="00777E9C" w:rsidRPr="00E21646" w:rsidRDefault="00777E9C" w:rsidP="00777E9C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Update </w:t>
            </w:r>
            <w:proofErr w:type="spellStart"/>
            <w:r w:rsidR="00050C6C" w:rsidRPr="00E21646">
              <w:rPr>
                <w:color w:val="auto"/>
              </w:rPr>
              <w:t>deptemp</w:t>
            </w:r>
            <w:proofErr w:type="spellEnd"/>
            <w:r w:rsidR="00050C6C" w:rsidRPr="00E21646">
              <w:rPr>
                <w:color w:val="auto"/>
              </w:rPr>
              <w:t xml:space="preserve"> </w:t>
            </w:r>
            <w:r w:rsidRPr="00E21646">
              <w:rPr>
                <w:color w:val="auto"/>
              </w:rPr>
              <w:t xml:space="preserve">details for the given </w:t>
            </w:r>
            <w:proofErr w:type="spellStart"/>
            <w:r w:rsidR="00FE1DC2" w:rsidRPr="00E21646">
              <w:rPr>
                <w:color w:val="auto"/>
              </w:rPr>
              <w:t>empno</w:t>
            </w:r>
            <w:proofErr w:type="spellEnd"/>
            <w:r w:rsidR="00FE1DC2" w:rsidRPr="00E21646">
              <w:rPr>
                <w:color w:val="auto"/>
              </w:rPr>
              <w:t xml:space="preserve"> and </w:t>
            </w:r>
            <w:proofErr w:type="spellStart"/>
            <w:r w:rsidR="00FE1DC2" w:rsidRPr="00E21646">
              <w:rPr>
                <w:color w:val="auto"/>
              </w:rPr>
              <w:t>deptno</w:t>
            </w:r>
            <w:proofErr w:type="spellEnd"/>
          </w:p>
        </w:tc>
        <w:tc>
          <w:tcPr>
            <w:tcW w:w="1843" w:type="dxa"/>
          </w:tcPr>
          <w:p w14:paraId="199C9D73" w14:textId="00DB31B8" w:rsidR="00777E9C" w:rsidRPr="00E21646" w:rsidRDefault="00FE1DC2" w:rsidP="00777E9C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String: employee </w:t>
            </w:r>
            <w:proofErr w:type="gramStart"/>
            <w:r w:rsidRPr="00E21646">
              <w:rPr>
                <w:color w:val="auto"/>
              </w:rPr>
              <w:t>assigned  to</w:t>
            </w:r>
            <w:proofErr w:type="gramEnd"/>
            <w:r w:rsidRPr="00E21646">
              <w:rPr>
                <w:color w:val="auto"/>
              </w:rPr>
              <w:t xml:space="preserve"> department  updated Successfully</w:t>
            </w:r>
          </w:p>
        </w:tc>
        <w:tc>
          <w:tcPr>
            <w:tcW w:w="1842" w:type="dxa"/>
          </w:tcPr>
          <w:p w14:paraId="2851122E" w14:textId="77777777" w:rsidR="00777E9C" w:rsidRPr="00E21646" w:rsidRDefault="00777E9C" w:rsidP="00777E9C">
            <w:pPr>
              <w:spacing w:before="0" w:after="0"/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</w:pPr>
            <w:r w:rsidRPr="00E21646"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  <w:t>{"timeStamp":"</w:t>
            </w:r>
            <w:r w:rsidRPr="00E21646">
              <w:rPr>
                <w:rStyle w:val="s"/>
                <w:color w:val="auto"/>
              </w:rPr>
              <w:t>2023-06-08</w:t>
            </w:r>
            <w:r w:rsidRPr="00E21646"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  <w:t>", "message": "</w:t>
            </w:r>
            <w:r w:rsidRPr="00E21646">
              <w:rPr>
                <w:rStyle w:val="s"/>
                <w:color w:val="auto"/>
              </w:rPr>
              <w:t>Validation failed …”</w:t>
            </w:r>
            <w:r w:rsidRPr="00E21646"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  <w:t>}</w:t>
            </w:r>
          </w:p>
        </w:tc>
      </w:tr>
      <w:tr w:rsidR="00E21646" w:rsidRPr="00E21646" w14:paraId="23981D59" w14:textId="77777777" w:rsidTr="00DB5CFB">
        <w:trPr>
          <w:trHeight w:val="177"/>
        </w:trPr>
        <w:tc>
          <w:tcPr>
            <w:tcW w:w="3597" w:type="dxa"/>
          </w:tcPr>
          <w:p w14:paraId="4D599314" w14:textId="6D0F86F6" w:rsidR="00777E9C" w:rsidRPr="008A582A" w:rsidRDefault="00777E9C" w:rsidP="00777E9C">
            <w:pPr>
              <w:spacing w:before="0" w:after="0"/>
              <w:rPr>
                <w:strike/>
                <w:color w:val="auto"/>
              </w:rPr>
            </w:pPr>
            <w:r w:rsidRPr="008A582A">
              <w:rPr>
                <w:strike/>
                <w:color w:val="auto"/>
              </w:rPr>
              <w:t>/</w:t>
            </w:r>
            <w:proofErr w:type="spellStart"/>
            <w:r w:rsidRPr="008A582A">
              <w:rPr>
                <w:strike/>
                <w:color w:val="auto"/>
              </w:rPr>
              <w:t>api</w:t>
            </w:r>
            <w:proofErr w:type="spellEnd"/>
            <w:r w:rsidRPr="008A582A">
              <w:rPr>
                <w:strike/>
                <w:color w:val="auto"/>
              </w:rPr>
              <w:t>/v1/</w:t>
            </w:r>
            <w:r w:rsidR="00441021" w:rsidRPr="008A582A">
              <w:rPr>
                <w:strike/>
                <w:color w:val="auto"/>
              </w:rPr>
              <w:t xml:space="preserve"> </w:t>
            </w:r>
            <w:proofErr w:type="spellStart"/>
            <w:r w:rsidR="00441021" w:rsidRPr="008A582A">
              <w:rPr>
                <w:strike/>
                <w:color w:val="auto"/>
              </w:rPr>
              <w:t>deptemp</w:t>
            </w:r>
            <w:proofErr w:type="spellEnd"/>
            <w:r w:rsidR="00441021" w:rsidRPr="008A582A">
              <w:rPr>
                <w:strike/>
                <w:color w:val="auto"/>
              </w:rPr>
              <w:t xml:space="preserve"> </w:t>
            </w:r>
            <w:r w:rsidRPr="008A582A">
              <w:rPr>
                <w:strike/>
                <w:color w:val="auto"/>
              </w:rPr>
              <w:t>/</w:t>
            </w:r>
            <w:proofErr w:type="spellStart"/>
            <w:r w:rsidR="00441021" w:rsidRPr="008A582A">
              <w:rPr>
                <w:strike/>
                <w:color w:val="auto"/>
              </w:rPr>
              <w:t>empno</w:t>
            </w:r>
            <w:proofErr w:type="spellEnd"/>
            <w:r w:rsidRPr="008A582A">
              <w:rPr>
                <w:strike/>
                <w:color w:val="auto"/>
              </w:rPr>
              <w:t>/{</w:t>
            </w:r>
            <w:proofErr w:type="spellStart"/>
            <w:r w:rsidR="00441021" w:rsidRPr="008A582A">
              <w:rPr>
                <w:strike/>
                <w:color w:val="auto"/>
              </w:rPr>
              <w:t>empno</w:t>
            </w:r>
            <w:proofErr w:type="spellEnd"/>
            <w:r w:rsidRPr="008A582A">
              <w:rPr>
                <w:strike/>
                <w:color w:val="auto"/>
              </w:rPr>
              <w:t>}</w:t>
            </w:r>
            <w:r w:rsidR="00441021" w:rsidRPr="008A582A">
              <w:rPr>
                <w:strike/>
                <w:color w:val="auto"/>
              </w:rPr>
              <w:t>/</w:t>
            </w:r>
            <w:proofErr w:type="spellStart"/>
            <w:r w:rsidR="00441021" w:rsidRPr="008A582A">
              <w:rPr>
                <w:strike/>
                <w:color w:val="auto"/>
              </w:rPr>
              <w:t>fromdate</w:t>
            </w:r>
            <w:proofErr w:type="spellEnd"/>
            <w:r w:rsidR="00441021" w:rsidRPr="008A582A">
              <w:rPr>
                <w:strike/>
                <w:color w:val="auto"/>
              </w:rPr>
              <w:t>/{</w:t>
            </w:r>
            <w:proofErr w:type="spellStart"/>
            <w:r w:rsidR="00441021" w:rsidRPr="008A582A">
              <w:rPr>
                <w:strike/>
                <w:color w:val="auto"/>
              </w:rPr>
              <w:t>fromdate</w:t>
            </w:r>
            <w:proofErr w:type="spellEnd"/>
            <w:r w:rsidR="00441021" w:rsidRPr="008A582A">
              <w:rPr>
                <w:strike/>
                <w:color w:val="auto"/>
              </w:rPr>
              <w:t>}</w:t>
            </w:r>
          </w:p>
        </w:tc>
        <w:tc>
          <w:tcPr>
            <w:tcW w:w="992" w:type="dxa"/>
          </w:tcPr>
          <w:p w14:paraId="006C4308" w14:textId="77777777" w:rsidR="00777E9C" w:rsidRPr="008A582A" w:rsidRDefault="00777E9C" w:rsidP="00777E9C">
            <w:pPr>
              <w:spacing w:before="0" w:after="0"/>
              <w:rPr>
                <w:strike/>
                <w:color w:val="auto"/>
              </w:rPr>
            </w:pPr>
            <w:r w:rsidRPr="008A582A">
              <w:rPr>
                <w:strike/>
                <w:color w:val="auto"/>
              </w:rPr>
              <w:t>PUT</w:t>
            </w:r>
          </w:p>
        </w:tc>
        <w:tc>
          <w:tcPr>
            <w:tcW w:w="1701" w:type="dxa"/>
          </w:tcPr>
          <w:p w14:paraId="54543870" w14:textId="2D3F13C1" w:rsidR="00777E9C" w:rsidRPr="008A582A" w:rsidRDefault="00777E9C" w:rsidP="00777E9C">
            <w:pPr>
              <w:spacing w:before="0" w:after="0"/>
              <w:rPr>
                <w:strike/>
                <w:color w:val="auto"/>
              </w:rPr>
            </w:pPr>
            <w:r w:rsidRPr="008A582A">
              <w:rPr>
                <w:strike/>
                <w:color w:val="auto"/>
              </w:rPr>
              <w:t xml:space="preserve">Update </w:t>
            </w:r>
            <w:proofErr w:type="spellStart"/>
            <w:proofErr w:type="gramStart"/>
            <w:r w:rsidR="00441021" w:rsidRPr="008A582A">
              <w:rPr>
                <w:strike/>
                <w:color w:val="auto"/>
              </w:rPr>
              <w:t>deptemp</w:t>
            </w:r>
            <w:proofErr w:type="spellEnd"/>
            <w:r w:rsidR="00441021" w:rsidRPr="008A582A">
              <w:rPr>
                <w:strike/>
                <w:color w:val="auto"/>
              </w:rPr>
              <w:t xml:space="preserve"> </w:t>
            </w:r>
            <w:r w:rsidRPr="008A582A">
              <w:rPr>
                <w:strike/>
                <w:color w:val="auto"/>
              </w:rPr>
              <w:t xml:space="preserve"> details</w:t>
            </w:r>
            <w:proofErr w:type="gramEnd"/>
            <w:r w:rsidRPr="008A582A">
              <w:rPr>
                <w:strike/>
                <w:color w:val="auto"/>
              </w:rPr>
              <w:t xml:space="preserve"> for the given </w:t>
            </w:r>
            <w:r w:rsidR="00441021" w:rsidRPr="008A582A">
              <w:rPr>
                <w:strike/>
                <w:color w:val="auto"/>
              </w:rPr>
              <w:t xml:space="preserve"> </w:t>
            </w:r>
            <w:proofErr w:type="spellStart"/>
            <w:r w:rsidR="00441021" w:rsidRPr="008A582A">
              <w:rPr>
                <w:strike/>
                <w:color w:val="auto"/>
              </w:rPr>
              <w:t>empno</w:t>
            </w:r>
            <w:proofErr w:type="spellEnd"/>
            <w:r w:rsidR="00441021" w:rsidRPr="008A582A">
              <w:rPr>
                <w:strike/>
                <w:color w:val="auto"/>
              </w:rPr>
              <w:t xml:space="preserve"> and </w:t>
            </w:r>
            <w:proofErr w:type="spellStart"/>
            <w:r w:rsidR="00441021" w:rsidRPr="008A582A">
              <w:rPr>
                <w:strike/>
                <w:color w:val="auto"/>
              </w:rPr>
              <w:t>fromdate</w:t>
            </w:r>
            <w:proofErr w:type="spellEnd"/>
          </w:p>
        </w:tc>
        <w:tc>
          <w:tcPr>
            <w:tcW w:w="1843" w:type="dxa"/>
          </w:tcPr>
          <w:p w14:paraId="3E05F2CF" w14:textId="656FDEB2" w:rsidR="00777E9C" w:rsidRPr="008A582A" w:rsidRDefault="00441021" w:rsidP="00777E9C">
            <w:pPr>
              <w:spacing w:before="0" w:after="0"/>
              <w:rPr>
                <w:strike/>
                <w:color w:val="auto"/>
              </w:rPr>
            </w:pPr>
            <w:r w:rsidRPr="008A582A">
              <w:rPr>
                <w:strike/>
                <w:color w:val="auto"/>
              </w:rPr>
              <w:t xml:space="preserve">String: employee with no and </w:t>
            </w:r>
            <w:proofErr w:type="spellStart"/>
            <w:proofErr w:type="gramStart"/>
            <w:r w:rsidRPr="008A582A">
              <w:rPr>
                <w:strike/>
                <w:color w:val="auto"/>
              </w:rPr>
              <w:t>fromdate</w:t>
            </w:r>
            <w:proofErr w:type="spellEnd"/>
            <w:r w:rsidRPr="008A582A">
              <w:rPr>
                <w:strike/>
                <w:color w:val="auto"/>
              </w:rPr>
              <w:t xml:space="preserve">  updated</w:t>
            </w:r>
            <w:proofErr w:type="gramEnd"/>
            <w:r w:rsidRPr="008A582A">
              <w:rPr>
                <w:strike/>
                <w:color w:val="auto"/>
              </w:rPr>
              <w:t xml:space="preserve"> Successfully</w:t>
            </w:r>
          </w:p>
        </w:tc>
        <w:tc>
          <w:tcPr>
            <w:tcW w:w="1842" w:type="dxa"/>
          </w:tcPr>
          <w:p w14:paraId="0540D781" w14:textId="77777777" w:rsidR="00777E9C" w:rsidRPr="008A582A" w:rsidRDefault="00777E9C" w:rsidP="00777E9C">
            <w:pPr>
              <w:spacing w:before="0" w:after="0"/>
              <w:rPr>
                <w:rStyle w:val="b"/>
                <w:rFonts w:ascii="Courier New" w:hAnsi="Courier New" w:cs="Courier New"/>
                <w:strike/>
                <w:color w:val="auto"/>
                <w:shd w:val="clear" w:color="auto" w:fill="FFFFFF"/>
              </w:rPr>
            </w:pPr>
            <w:r w:rsidRPr="008A582A">
              <w:rPr>
                <w:rStyle w:val="b"/>
                <w:rFonts w:ascii="Courier New" w:hAnsi="Courier New" w:cs="Courier New"/>
                <w:strike/>
                <w:color w:val="auto"/>
                <w:shd w:val="clear" w:color="auto" w:fill="FFFFFF"/>
              </w:rPr>
              <w:t>{"timeStamp":"</w:t>
            </w:r>
            <w:r w:rsidRPr="008A582A">
              <w:rPr>
                <w:rStyle w:val="s"/>
                <w:strike/>
                <w:color w:val="auto"/>
              </w:rPr>
              <w:t>2023-06-08</w:t>
            </w:r>
            <w:r w:rsidRPr="008A582A">
              <w:rPr>
                <w:rStyle w:val="b"/>
                <w:rFonts w:ascii="Courier New" w:hAnsi="Courier New" w:cs="Courier New"/>
                <w:strike/>
                <w:color w:val="auto"/>
                <w:shd w:val="clear" w:color="auto" w:fill="FFFFFF"/>
              </w:rPr>
              <w:t>", "message": "</w:t>
            </w:r>
            <w:r w:rsidRPr="008A582A">
              <w:rPr>
                <w:rStyle w:val="s"/>
                <w:strike/>
                <w:color w:val="auto"/>
              </w:rPr>
              <w:t>Validation failed …”</w:t>
            </w:r>
            <w:r w:rsidRPr="008A582A">
              <w:rPr>
                <w:rStyle w:val="b"/>
                <w:rFonts w:ascii="Courier New" w:hAnsi="Courier New" w:cs="Courier New"/>
                <w:strike/>
                <w:color w:val="auto"/>
                <w:shd w:val="clear" w:color="auto" w:fill="FFFFFF"/>
              </w:rPr>
              <w:t>}</w:t>
            </w:r>
          </w:p>
        </w:tc>
      </w:tr>
      <w:tr w:rsidR="00E21646" w:rsidRPr="00E21646" w14:paraId="7C1C1F62" w14:textId="77777777" w:rsidTr="00DB5CFB">
        <w:trPr>
          <w:trHeight w:val="177"/>
        </w:trPr>
        <w:tc>
          <w:tcPr>
            <w:tcW w:w="3597" w:type="dxa"/>
          </w:tcPr>
          <w:p w14:paraId="1DAA9CA0" w14:textId="5BC9CB3D" w:rsidR="00BA543C" w:rsidRPr="008A582A" w:rsidRDefault="00BA543C" w:rsidP="00BA543C">
            <w:pPr>
              <w:spacing w:before="0" w:after="0"/>
              <w:rPr>
                <w:strike/>
                <w:color w:val="auto"/>
              </w:rPr>
            </w:pPr>
            <w:r w:rsidRPr="008A582A">
              <w:rPr>
                <w:strike/>
                <w:color w:val="auto"/>
              </w:rPr>
              <w:t>/</w:t>
            </w:r>
            <w:proofErr w:type="spellStart"/>
            <w:r w:rsidRPr="008A582A">
              <w:rPr>
                <w:strike/>
                <w:color w:val="auto"/>
              </w:rPr>
              <w:t>api</w:t>
            </w:r>
            <w:proofErr w:type="spellEnd"/>
            <w:r w:rsidRPr="008A582A">
              <w:rPr>
                <w:strike/>
                <w:color w:val="auto"/>
              </w:rPr>
              <w:t>/v1/</w:t>
            </w:r>
            <w:proofErr w:type="spellStart"/>
            <w:r w:rsidRPr="008A582A">
              <w:rPr>
                <w:strike/>
                <w:color w:val="auto"/>
              </w:rPr>
              <w:t>deptemp</w:t>
            </w:r>
            <w:proofErr w:type="spellEnd"/>
            <w:r w:rsidRPr="008A582A">
              <w:rPr>
                <w:strike/>
                <w:color w:val="auto"/>
              </w:rPr>
              <w:t xml:space="preserve"> /</w:t>
            </w:r>
            <w:proofErr w:type="spellStart"/>
            <w:r w:rsidRPr="008A582A">
              <w:rPr>
                <w:strike/>
                <w:color w:val="auto"/>
              </w:rPr>
              <w:t>deptno</w:t>
            </w:r>
            <w:proofErr w:type="spellEnd"/>
            <w:r w:rsidRPr="008A582A">
              <w:rPr>
                <w:strike/>
                <w:color w:val="auto"/>
              </w:rPr>
              <w:t>/{</w:t>
            </w:r>
            <w:proofErr w:type="spellStart"/>
            <w:r w:rsidRPr="008A582A">
              <w:rPr>
                <w:strike/>
                <w:color w:val="auto"/>
              </w:rPr>
              <w:t>deptno</w:t>
            </w:r>
            <w:proofErr w:type="spellEnd"/>
            <w:r w:rsidRPr="008A582A">
              <w:rPr>
                <w:strike/>
                <w:color w:val="auto"/>
              </w:rPr>
              <w:t>}/</w:t>
            </w:r>
            <w:proofErr w:type="spellStart"/>
            <w:r w:rsidRPr="008A582A">
              <w:rPr>
                <w:strike/>
                <w:color w:val="auto"/>
              </w:rPr>
              <w:t>fromdate</w:t>
            </w:r>
            <w:proofErr w:type="spellEnd"/>
            <w:r w:rsidRPr="008A582A">
              <w:rPr>
                <w:strike/>
                <w:color w:val="auto"/>
              </w:rPr>
              <w:t>/{</w:t>
            </w:r>
            <w:proofErr w:type="spellStart"/>
            <w:r w:rsidRPr="008A582A">
              <w:rPr>
                <w:strike/>
                <w:color w:val="auto"/>
              </w:rPr>
              <w:t>fromdate</w:t>
            </w:r>
            <w:proofErr w:type="spellEnd"/>
            <w:r w:rsidRPr="008A582A">
              <w:rPr>
                <w:strike/>
                <w:color w:val="auto"/>
              </w:rPr>
              <w:t>}</w:t>
            </w:r>
          </w:p>
        </w:tc>
        <w:tc>
          <w:tcPr>
            <w:tcW w:w="992" w:type="dxa"/>
          </w:tcPr>
          <w:p w14:paraId="35476FEE" w14:textId="41B2AD46" w:rsidR="00BA543C" w:rsidRPr="008A582A" w:rsidRDefault="00BA543C" w:rsidP="00BA543C">
            <w:pPr>
              <w:spacing w:before="0" w:after="0"/>
              <w:rPr>
                <w:strike/>
                <w:color w:val="auto"/>
              </w:rPr>
            </w:pPr>
            <w:r w:rsidRPr="008A582A">
              <w:rPr>
                <w:strike/>
                <w:color w:val="auto"/>
              </w:rPr>
              <w:t>PUT</w:t>
            </w:r>
          </w:p>
        </w:tc>
        <w:tc>
          <w:tcPr>
            <w:tcW w:w="1701" w:type="dxa"/>
          </w:tcPr>
          <w:p w14:paraId="109DD415" w14:textId="7ACB13F6" w:rsidR="00BA543C" w:rsidRPr="008A582A" w:rsidRDefault="00BA543C" w:rsidP="00BA543C">
            <w:pPr>
              <w:spacing w:before="0" w:after="0"/>
              <w:rPr>
                <w:strike/>
                <w:color w:val="auto"/>
              </w:rPr>
            </w:pPr>
            <w:r w:rsidRPr="008A582A">
              <w:rPr>
                <w:strike/>
                <w:color w:val="auto"/>
              </w:rPr>
              <w:t xml:space="preserve">Update </w:t>
            </w:r>
            <w:proofErr w:type="spellStart"/>
            <w:proofErr w:type="gramStart"/>
            <w:r w:rsidRPr="008A582A">
              <w:rPr>
                <w:strike/>
                <w:color w:val="auto"/>
              </w:rPr>
              <w:t>deptemp</w:t>
            </w:r>
            <w:proofErr w:type="spellEnd"/>
            <w:r w:rsidRPr="008A582A">
              <w:rPr>
                <w:strike/>
                <w:color w:val="auto"/>
              </w:rPr>
              <w:t xml:space="preserve">  details</w:t>
            </w:r>
            <w:proofErr w:type="gramEnd"/>
            <w:r w:rsidRPr="008A582A">
              <w:rPr>
                <w:strike/>
                <w:color w:val="auto"/>
              </w:rPr>
              <w:t xml:space="preserve"> for the </w:t>
            </w:r>
            <w:r w:rsidRPr="008A582A">
              <w:rPr>
                <w:strike/>
                <w:color w:val="auto"/>
              </w:rPr>
              <w:lastRenderedPageBreak/>
              <w:t xml:space="preserve">given  </w:t>
            </w:r>
            <w:proofErr w:type="spellStart"/>
            <w:r w:rsidRPr="008A582A">
              <w:rPr>
                <w:strike/>
                <w:color w:val="auto"/>
              </w:rPr>
              <w:t>deptno</w:t>
            </w:r>
            <w:proofErr w:type="spellEnd"/>
            <w:r w:rsidRPr="008A582A">
              <w:rPr>
                <w:strike/>
                <w:color w:val="auto"/>
              </w:rPr>
              <w:t xml:space="preserve"> and </w:t>
            </w:r>
            <w:proofErr w:type="spellStart"/>
            <w:r w:rsidRPr="008A582A">
              <w:rPr>
                <w:strike/>
                <w:color w:val="auto"/>
              </w:rPr>
              <w:t>fromdate</w:t>
            </w:r>
            <w:proofErr w:type="spellEnd"/>
          </w:p>
        </w:tc>
        <w:tc>
          <w:tcPr>
            <w:tcW w:w="1843" w:type="dxa"/>
          </w:tcPr>
          <w:p w14:paraId="11DDDC35" w14:textId="71456AD2" w:rsidR="00BA543C" w:rsidRPr="008A582A" w:rsidRDefault="00BA543C" w:rsidP="00BA543C">
            <w:pPr>
              <w:spacing w:before="0" w:after="0"/>
              <w:rPr>
                <w:strike/>
                <w:color w:val="auto"/>
              </w:rPr>
            </w:pPr>
            <w:r w:rsidRPr="008A582A">
              <w:rPr>
                <w:strike/>
                <w:color w:val="auto"/>
              </w:rPr>
              <w:lastRenderedPageBreak/>
              <w:t xml:space="preserve">Collection of </w:t>
            </w:r>
            <w:proofErr w:type="spellStart"/>
            <w:r w:rsidRPr="008A582A">
              <w:rPr>
                <w:strike/>
                <w:color w:val="auto"/>
              </w:rPr>
              <w:t>deptemp</w:t>
            </w:r>
            <w:proofErr w:type="spellEnd"/>
          </w:p>
        </w:tc>
        <w:tc>
          <w:tcPr>
            <w:tcW w:w="1842" w:type="dxa"/>
          </w:tcPr>
          <w:p w14:paraId="0755A809" w14:textId="0F1FE630" w:rsidR="00BA543C" w:rsidRPr="008A582A" w:rsidRDefault="00BA543C" w:rsidP="00BA543C">
            <w:pPr>
              <w:spacing w:before="0" w:after="0"/>
              <w:rPr>
                <w:rStyle w:val="b"/>
                <w:rFonts w:ascii="Courier New" w:hAnsi="Courier New" w:cs="Courier New"/>
                <w:strike/>
                <w:color w:val="auto"/>
                <w:shd w:val="clear" w:color="auto" w:fill="FFFFFF"/>
              </w:rPr>
            </w:pPr>
          </w:p>
        </w:tc>
      </w:tr>
      <w:tr w:rsidR="00E21646" w:rsidRPr="00E21646" w14:paraId="5C29D4D4" w14:textId="77777777" w:rsidTr="00DB5CFB">
        <w:trPr>
          <w:trHeight w:val="177"/>
        </w:trPr>
        <w:tc>
          <w:tcPr>
            <w:tcW w:w="3597" w:type="dxa"/>
          </w:tcPr>
          <w:p w14:paraId="5DECE2B1" w14:textId="49F4FDDF" w:rsidR="00777E9C" w:rsidRPr="008A582A" w:rsidRDefault="00777E9C" w:rsidP="00777E9C">
            <w:pPr>
              <w:spacing w:before="0" w:after="0"/>
              <w:rPr>
                <w:strike/>
                <w:color w:val="auto"/>
              </w:rPr>
            </w:pPr>
            <w:r w:rsidRPr="008A582A">
              <w:rPr>
                <w:strike/>
                <w:color w:val="auto"/>
              </w:rPr>
              <w:t>/</w:t>
            </w:r>
            <w:proofErr w:type="spellStart"/>
            <w:r w:rsidRPr="008A582A">
              <w:rPr>
                <w:strike/>
                <w:color w:val="auto"/>
              </w:rPr>
              <w:t>api</w:t>
            </w:r>
            <w:proofErr w:type="spellEnd"/>
            <w:r w:rsidRPr="008A582A">
              <w:rPr>
                <w:strike/>
                <w:color w:val="auto"/>
              </w:rPr>
              <w:t>/v1/</w:t>
            </w:r>
            <w:proofErr w:type="spellStart"/>
            <w:r w:rsidR="00896F88" w:rsidRPr="008A582A">
              <w:rPr>
                <w:strike/>
                <w:color w:val="auto"/>
              </w:rPr>
              <w:t>deptemp</w:t>
            </w:r>
            <w:proofErr w:type="spellEnd"/>
            <w:r w:rsidR="00896F88" w:rsidRPr="008A582A">
              <w:rPr>
                <w:strike/>
                <w:color w:val="auto"/>
              </w:rPr>
              <w:t xml:space="preserve"> </w:t>
            </w:r>
            <w:r w:rsidRPr="008A582A">
              <w:rPr>
                <w:strike/>
                <w:color w:val="auto"/>
              </w:rPr>
              <w:t>/</w:t>
            </w:r>
            <w:proofErr w:type="spellStart"/>
            <w:r w:rsidR="00896F88" w:rsidRPr="008A582A">
              <w:rPr>
                <w:strike/>
                <w:color w:val="auto"/>
              </w:rPr>
              <w:t>empno</w:t>
            </w:r>
            <w:proofErr w:type="spellEnd"/>
            <w:r w:rsidRPr="008A582A">
              <w:rPr>
                <w:strike/>
                <w:color w:val="auto"/>
              </w:rPr>
              <w:t>/{</w:t>
            </w:r>
            <w:proofErr w:type="spellStart"/>
            <w:r w:rsidR="00896F88" w:rsidRPr="008A582A">
              <w:rPr>
                <w:strike/>
                <w:color w:val="auto"/>
              </w:rPr>
              <w:t>empno</w:t>
            </w:r>
            <w:proofErr w:type="spellEnd"/>
            <w:r w:rsidRPr="008A582A">
              <w:rPr>
                <w:strike/>
                <w:color w:val="auto"/>
              </w:rPr>
              <w:t>}/</w:t>
            </w:r>
            <w:proofErr w:type="spellStart"/>
            <w:r w:rsidR="00896F88" w:rsidRPr="008A582A">
              <w:rPr>
                <w:strike/>
                <w:color w:val="auto"/>
              </w:rPr>
              <w:t>deptno</w:t>
            </w:r>
            <w:proofErr w:type="spellEnd"/>
            <w:r w:rsidR="00896F88" w:rsidRPr="008A582A">
              <w:rPr>
                <w:strike/>
                <w:color w:val="auto"/>
              </w:rPr>
              <w:t>/{</w:t>
            </w:r>
            <w:proofErr w:type="spellStart"/>
            <w:r w:rsidR="00896F88" w:rsidRPr="008A582A">
              <w:rPr>
                <w:strike/>
                <w:color w:val="auto"/>
              </w:rPr>
              <w:t>deptno</w:t>
            </w:r>
            <w:proofErr w:type="spellEnd"/>
            <w:r w:rsidR="00896F88" w:rsidRPr="008A582A">
              <w:rPr>
                <w:strike/>
                <w:color w:val="auto"/>
              </w:rPr>
              <w:t>}/</w:t>
            </w:r>
            <w:proofErr w:type="spellStart"/>
            <w:r w:rsidRPr="008A582A">
              <w:rPr>
                <w:strike/>
                <w:color w:val="auto"/>
              </w:rPr>
              <w:t>fromdate</w:t>
            </w:r>
            <w:proofErr w:type="spellEnd"/>
            <w:r w:rsidRPr="008A582A">
              <w:rPr>
                <w:strike/>
                <w:color w:val="auto"/>
              </w:rPr>
              <w:t>/{</w:t>
            </w:r>
            <w:proofErr w:type="spellStart"/>
            <w:r w:rsidRPr="008A582A">
              <w:rPr>
                <w:strike/>
                <w:color w:val="auto"/>
              </w:rPr>
              <w:t>fromdate</w:t>
            </w:r>
            <w:proofErr w:type="spellEnd"/>
            <w:r w:rsidRPr="008A582A">
              <w:rPr>
                <w:strike/>
                <w:color w:val="auto"/>
              </w:rPr>
              <w:t>}</w:t>
            </w:r>
          </w:p>
        </w:tc>
        <w:tc>
          <w:tcPr>
            <w:tcW w:w="992" w:type="dxa"/>
          </w:tcPr>
          <w:p w14:paraId="63C19650" w14:textId="77777777" w:rsidR="00777E9C" w:rsidRPr="008A582A" w:rsidRDefault="00777E9C" w:rsidP="00777E9C">
            <w:pPr>
              <w:spacing w:before="0" w:after="0"/>
              <w:rPr>
                <w:strike/>
                <w:color w:val="auto"/>
              </w:rPr>
            </w:pPr>
            <w:r w:rsidRPr="008A582A">
              <w:rPr>
                <w:strike/>
                <w:color w:val="auto"/>
              </w:rPr>
              <w:t>PUT</w:t>
            </w:r>
          </w:p>
        </w:tc>
        <w:tc>
          <w:tcPr>
            <w:tcW w:w="1701" w:type="dxa"/>
          </w:tcPr>
          <w:p w14:paraId="14B05820" w14:textId="7CDCD3E6" w:rsidR="00777E9C" w:rsidRPr="008A582A" w:rsidRDefault="00777E9C" w:rsidP="00777E9C">
            <w:pPr>
              <w:spacing w:before="0" w:after="0"/>
              <w:rPr>
                <w:strike/>
                <w:color w:val="auto"/>
              </w:rPr>
            </w:pPr>
            <w:r w:rsidRPr="008A582A">
              <w:rPr>
                <w:strike/>
                <w:color w:val="auto"/>
              </w:rPr>
              <w:t xml:space="preserve">Update </w:t>
            </w:r>
            <w:proofErr w:type="spellStart"/>
            <w:r w:rsidR="00D41CE1" w:rsidRPr="008A582A">
              <w:rPr>
                <w:strike/>
                <w:color w:val="auto"/>
              </w:rPr>
              <w:t>deptemp</w:t>
            </w:r>
            <w:proofErr w:type="spellEnd"/>
            <w:r w:rsidRPr="008A582A">
              <w:rPr>
                <w:strike/>
                <w:color w:val="auto"/>
              </w:rPr>
              <w:t xml:space="preserve"> by </w:t>
            </w:r>
            <w:proofErr w:type="spellStart"/>
            <w:r w:rsidR="00D41CE1" w:rsidRPr="008A582A">
              <w:rPr>
                <w:strike/>
                <w:color w:val="auto"/>
              </w:rPr>
              <w:t>empno</w:t>
            </w:r>
            <w:proofErr w:type="spellEnd"/>
            <w:r w:rsidRPr="008A582A">
              <w:rPr>
                <w:strike/>
                <w:color w:val="auto"/>
              </w:rPr>
              <w:t>,</w:t>
            </w:r>
            <w:r w:rsidR="00D41CE1" w:rsidRPr="008A582A">
              <w:rPr>
                <w:strike/>
                <w:color w:val="auto"/>
              </w:rPr>
              <w:t xml:space="preserve"> </w:t>
            </w:r>
            <w:proofErr w:type="spellStart"/>
            <w:proofErr w:type="gramStart"/>
            <w:r w:rsidR="00D41CE1" w:rsidRPr="008A582A">
              <w:rPr>
                <w:strike/>
                <w:color w:val="auto"/>
              </w:rPr>
              <w:t>deptno</w:t>
            </w:r>
            <w:proofErr w:type="spellEnd"/>
            <w:r w:rsidR="00D41CE1" w:rsidRPr="008A582A">
              <w:rPr>
                <w:strike/>
                <w:color w:val="auto"/>
              </w:rPr>
              <w:t xml:space="preserve">, </w:t>
            </w:r>
            <w:r w:rsidRPr="008A582A">
              <w:rPr>
                <w:strike/>
                <w:color w:val="auto"/>
              </w:rPr>
              <w:t xml:space="preserve"> </w:t>
            </w:r>
            <w:proofErr w:type="spellStart"/>
            <w:r w:rsidRPr="008A582A">
              <w:rPr>
                <w:strike/>
                <w:color w:val="auto"/>
              </w:rPr>
              <w:t>fromdate</w:t>
            </w:r>
            <w:proofErr w:type="spellEnd"/>
            <w:proofErr w:type="gramEnd"/>
          </w:p>
        </w:tc>
        <w:tc>
          <w:tcPr>
            <w:tcW w:w="1843" w:type="dxa"/>
          </w:tcPr>
          <w:p w14:paraId="4C318E07" w14:textId="63484EF4" w:rsidR="00777E9C" w:rsidRPr="008A582A" w:rsidRDefault="00777E9C" w:rsidP="00777E9C">
            <w:pPr>
              <w:spacing w:before="0" w:after="0"/>
              <w:rPr>
                <w:strike/>
                <w:color w:val="auto"/>
              </w:rPr>
            </w:pPr>
            <w:r w:rsidRPr="008A582A">
              <w:rPr>
                <w:strike/>
                <w:color w:val="auto"/>
              </w:rPr>
              <w:t xml:space="preserve">String: </w:t>
            </w:r>
            <w:proofErr w:type="spellStart"/>
            <w:r w:rsidR="00D41CE1" w:rsidRPr="008A582A">
              <w:rPr>
                <w:strike/>
                <w:color w:val="auto"/>
              </w:rPr>
              <w:t>deptemp</w:t>
            </w:r>
            <w:proofErr w:type="spellEnd"/>
            <w:r w:rsidRPr="008A582A">
              <w:rPr>
                <w:strike/>
                <w:color w:val="auto"/>
              </w:rPr>
              <w:t xml:space="preserve"> updated Successfully</w:t>
            </w:r>
          </w:p>
        </w:tc>
        <w:tc>
          <w:tcPr>
            <w:tcW w:w="1842" w:type="dxa"/>
          </w:tcPr>
          <w:p w14:paraId="24228A8C" w14:textId="77777777" w:rsidR="00777E9C" w:rsidRPr="008A582A" w:rsidRDefault="00777E9C" w:rsidP="00777E9C">
            <w:pPr>
              <w:spacing w:before="0" w:after="0"/>
              <w:rPr>
                <w:rStyle w:val="b"/>
                <w:rFonts w:ascii="Courier New" w:hAnsi="Courier New" w:cs="Courier New"/>
                <w:strike/>
                <w:color w:val="auto"/>
                <w:shd w:val="clear" w:color="auto" w:fill="FFFFFF"/>
              </w:rPr>
            </w:pPr>
          </w:p>
        </w:tc>
      </w:tr>
      <w:tr w:rsidR="00E21646" w:rsidRPr="00E21646" w14:paraId="42B949E9" w14:textId="77777777" w:rsidTr="00DB5CFB">
        <w:trPr>
          <w:trHeight w:val="177"/>
        </w:trPr>
        <w:tc>
          <w:tcPr>
            <w:tcW w:w="3597" w:type="dxa"/>
          </w:tcPr>
          <w:p w14:paraId="4BD6BD27" w14:textId="2012262E" w:rsidR="00777E9C" w:rsidRPr="008A582A" w:rsidRDefault="008F2049" w:rsidP="00777E9C">
            <w:pPr>
              <w:spacing w:before="0" w:after="0"/>
              <w:rPr>
                <w:strike/>
                <w:color w:val="auto"/>
              </w:rPr>
            </w:pPr>
            <w:r w:rsidRPr="008A582A">
              <w:rPr>
                <w:strike/>
                <w:color w:val="auto"/>
              </w:rPr>
              <w:t>/</w:t>
            </w:r>
            <w:proofErr w:type="spellStart"/>
            <w:r w:rsidRPr="008A582A">
              <w:rPr>
                <w:strike/>
                <w:color w:val="auto"/>
              </w:rPr>
              <w:t>api</w:t>
            </w:r>
            <w:proofErr w:type="spellEnd"/>
            <w:r w:rsidRPr="008A582A">
              <w:rPr>
                <w:strike/>
                <w:color w:val="auto"/>
              </w:rPr>
              <w:t>/v1/</w:t>
            </w:r>
            <w:proofErr w:type="spellStart"/>
            <w:r w:rsidRPr="008A582A">
              <w:rPr>
                <w:strike/>
                <w:color w:val="auto"/>
              </w:rPr>
              <w:t>deptemp</w:t>
            </w:r>
            <w:proofErr w:type="spellEnd"/>
            <w:r w:rsidRPr="008A582A">
              <w:rPr>
                <w:strike/>
                <w:color w:val="auto"/>
              </w:rPr>
              <w:t>/</w:t>
            </w:r>
            <w:proofErr w:type="spellStart"/>
            <w:r w:rsidRPr="008A582A">
              <w:rPr>
                <w:strike/>
                <w:color w:val="auto"/>
              </w:rPr>
              <w:t>empno</w:t>
            </w:r>
            <w:proofErr w:type="spellEnd"/>
            <w:r w:rsidRPr="008A582A">
              <w:rPr>
                <w:strike/>
                <w:color w:val="auto"/>
              </w:rPr>
              <w:t>/{</w:t>
            </w:r>
            <w:proofErr w:type="spellStart"/>
            <w:r w:rsidRPr="008A582A">
              <w:rPr>
                <w:strike/>
                <w:color w:val="auto"/>
              </w:rPr>
              <w:t>empno</w:t>
            </w:r>
            <w:proofErr w:type="spellEnd"/>
            <w:r w:rsidRPr="008A582A">
              <w:rPr>
                <w:strike/>
                <w:color w:val="auto"/>
              </w:rPr>
              <w:t>}/</w:t>
            </w:r>
            <w:proofErr w:type="spellStart"/>
            <w:r w:rsidRPr="008A582A">
              <w:rPr>
                <w:strike/>
                <w:color w:val="auto"/>
              </w:rPr>
              <w:t>deptno</w:t>
            </w:r>
            <w:proofErr w:type="spellEnd"/>
            <w:r w:rsidRPr="008A582A">
              <w:rPr>
                <w:strike/>
                <w:color w:val="auto"/>
              </w:rPr>
              <w:t>/{</w:t>
            </w:r>
            <w:proofErr w:type="spellStart"/>
            <w:r w:rsidRPr="008A582A">
              <w:rPr>
                <w:strike/>
                <w:color w:val="auto"/>
              </w:rPr>
              <w:t>deptno</w:t>
            </w:r>
            <w:proofErr w:type="spellEnd"/>
            <w:r w:rsidRPr="008A582A">
              <w:rPr>
                <w:strike/>
                <w:color w:val="auto"/>
              </w:rPr>
              <w:t>}</w:t>
            </w:r>
          </w:p>
        </w:tc>
        <w:tc>
          <w:tcPr>
            <w:tcW w:w="992" w:type="dxa"/>
          </w:tcPr>
          <w:p w14:paraId="08236FD7" w14:textId="77777777" w:rsidR="00777E9C" w:rsidRPr="008A582A" w:rsidRDefault="00777E9C" w:rsidP="00777E9C">
            <w:pPr>
              <w:spacing w:before="0" w:after="0"/>
              <w:rPr>
                <w:strike/>
                <w:color w:val="auto"/>
              </w:rPr>
            </w:pPr>
            <w:r w:rsidRPr="008A582A">
              <w:rPr>
                <w:strike/>
                <w:color w:val="auto"/>
              </w:rPr>
              <w:t>DELETE</w:t>
            </w:r>
          </w:p>
        </w:tc>
        <w:tc>
          <w:tcPr>
            <w:tcW w:w="1701" w:type="dxa"/>
          </w:tcPr>
          <w:p w14:paraId="52864972" w14:textId="1008625B" w:rsidR="00777E9C" w:rsidRPr="008A582A" w:rsidRDefault="00777E9C" w:rsidP="00777E9C">
            <w:pPr>
              <w:spacing w:before="0" w:after="0"/>
              <w:rPr>
                <w:strike/>
                <w:color w:val="auto"/>
              </w:rPr>
            </w:pPr>
            <w:r w:rsidRPr="008A582A">
              <w:rPr>
                <w:strike/>
                <w:color w:val="auto"/>
              </w:rPr>
              <w:t xml:space="preserve">Delete </w:t>
            </w:r>
            <w:proofErr w:type="spellStart"/>
            <w:r w:rsidR="008F2049" w:rsidRPr="008A582A">
              <w:rPr>
                <w:strike/>
                <w:color w:val="auto"/>
              </w:rPr>
              <w:t>deptemp</w:t>
            </w:r>
            <w:proofErr w:type="spellEnd"/>
            <w:r w:rsidRPr="008A582A">
              <w:rPr>
                <w:strike/>
                <w:color w:val="auto"/>
              </w:rPr>
              <w:t xml:space="preserve"> by </w:t>
            </w:r>
            <w:proofErr w:type="spellStart"/>
            <w:r w:rsidR="008F2049" w:rsidRPr="008A582A">
              <w:rPr>
                <w:strike/>
                <w:color w:val="auto"/>
              </w:rPr>
              <w:t>empno</w:t>
            </w:r>
            <w:proofErr w:type="spellEnd"/>
            <w:r w:rsidR="008F2049" w:rsidRPr="008A582A">
              <w:rPr>
                <w:strike/>
                <w:color w:val="auto"/>
              </w:rPr>
              <w:t xml:space="preserve"> and </w:t>
            </w:r>
            <w:proofErr w:type="spellStart"/>
            <w:r w:rsidR="008F2049" w:rsidRPr="008A582A">
              <w:rPr>
                <w:strike/>
                <w:color w:val="auto"/>
              </w:rPr>
              <w:t>deptno</w:t>
            </w:r>
            <w:proofErr w:type="spellEnd"/>
          </w:p>
        </w:tc>
        <w:tc>
          <w:tcPr>
            <w:tcW w:w="1843" w:type="dxa"/>
          </w:tcPr>
          <w:p w14:paraId="04BC790D" w14:textId="3DF169DD" w:rsidR="00777E9C" w:rsidRPr="008A582A" w:rsidRDefault="00777E9C" w:rsidP="00777E9C">
            <w:pPr>
              <w:spacing w:before="0" w:after="0"/>
              <w:rPr>
                <w:strike/>
                <w:color w:val="auto"/>
              </w:rPr>
            </w:pPr>
            <w:r w:rsidRPr="008A582A">
              <w:rPr>
                <w:strike/>
                <w:color w:val="auto"/>
              </w:rPr>
              <w:t xml:space="preserve">String: </w:t>
            </w:r>
            <w:proofErr w:type="spellStart"/>
            <w:r w:rsidR="008F2049" w:rsidRPr="008A582A">
              <w:rPr>
                <w:strike/>
                <w:color w:val="auto"/>
              </w:rPr>
              <w:t>deptemp</w:t>
            </w:r>
            <w:proofErr w:type="spellEnd"/>
            <w:r w:rsidRPr="008A582A">
              <w:rPr>
                <w:strike/>
                <w:color w:val="auto"/>
              </w:rPr>
              <w:t xml:space="preserve"> deleted Successfully</w:t>
            </w:r>
          </w:p>
        </w:tc>
        <w:tc>
          <w:tcPr>
            <w:tcW w:w="1842" w:type="dxa"/>
          </w:tcPr>
          <w:p w14:paraId="4D7CAB02" w14:textId="77777777" w:rsidR="00777E9C" w:rsidRPr="008A582A" w:rsidRDefault="00777E9C" w:rsidP="00777E9C">
            <w:pPr>
              <w:spacing w:before="0" w:after="0"/>
              <w:rPr>
                <w:rStyle w:val="b"/>
                <w:rFonts w:ascii="Courier New" w:hAnsi="Courier New" w:cs="Courier New"/>
                <w:strike/>
                <w:color w:val="auto"/>
                <w:shd w:val="clear" w:color="auto" w:fill="FFFFFF"/>
              </w:rPr>
            </w:pPr>
            <w:r w:rsidRPr="008A582A">
              <w:rPr>
                <w:rStyle w:val="b"/>
                <w:rFonts w:ascii="Courier New" w:hAnsi="Courier New" w:cs="Courier New"/>
                <w:strike/>
                <w:color w:val="auto"/>
                <w:shd w:val="clear" w:color="auto" w:fill="FFFFFF"/>
              </w:rPr>
              <w:t>{"timeStamp":"</w:t>
            </w:r>
            <w:r w:rsidRPr="008A582A">
              <w:rPr>
                <w:rStyle w:val="s"/>
                <w:strike/>
                <w:color w:val="auto"/>
              </w:rPr>
              <w:t>2023-06-08</w:t>
            </w:r>
            <w:r w:rsidRPr="008A582A">
              <w:rPr>
                <w:rStyle w:val="b"/>
                <w:rFonts w:ascii="Courier New" w:hAnsi="Courier New" w:cs="Courier New"/>
                <w:strike/>
                <w:color w:val="auto"/>
                <w:shd w:val="clear" w:color="auto" w:fill="FFFFFF"/>
              </w:rPr>
              <w:t>", "message": "</w:t>
            </w:r>
            <w:r w:rsidRPr="008A582A">
              <w:rPr>
                <w:rStyle w:val="s"/>
                <w:strike/>
                <w:color w:val="auto"/>
              </w:rPr>
              <w:t>Validation failed …”</w:t>
            </w:r>
            <w:r w:rsidRPr="008A582A">
              <w:rPr>
                <w:rStyle w:val="b"/>
                <w:rFonts w:ascii="Courier New" w:hAnsi="Courier New" w:cs="Courier New"/>
                <w:strike/>
                <w:color w:val="auto"/>
                <w:shd w:val="clear" w:color="auto" w:fill="FFFFFF"/>
              </w:rPr>
              <w:t>}</w:t>
            </w:r>
          </w:p>
        </w:tc>
      </w:tr>
      <w:tr w:rsidR="00E21646" w:rsidRPr="00E21646" w14:paraId="4B792C5D" w14:textId="77777777" w:rsidTr="00DB5CFB">
        <w:trPr>
          <w:trHeight w:val="177"/>
        </w:trPr>
        <w:tc>
          <w:tcPr>
            <w:tcW w:w="3597" w:type="dxa"/>
          </w:tcPr>
          <w:p w14:paraId="595555D8" w14:textId="41BD824E" w:rsidR="006E4682" w:rsidRPr="00E21646" w:rsidRDefault="006E4682" w:rsidP="006E4682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/</w:t>
            </w:r>
            <w:proofErr w:type="spellStart"/>
            <w:r w:rsidRPr="00E21646">
              <w:rPr>
                <w:color w:val="auto"/>
              </w:rPr>
              <w:t>api</w:t>
            </w:r>
            <w:proofErr w:type="spellEnd"/>
            <w:r w:rsidRPr="00E21646">
              <w:rPr>
                <w:color w:val="auto"/>
              </w:rPr>
              <w:t>/v1/</w:t>
            </w:r>
            <w:proofErr w:type="spellStart"/>
            <w:r w:rsidRPr="00E21646">
              <w:rPr>
                <w:color w:val="auto"/>
              </w:rPr>
              <w:t>deptemp</w:t>
            </w:r>
            <w:proofErr w:type="spellEnd"/>
            <w:r w:rsidRPr="00E21646">
              <w:rPr>
                <w:color w:val="auto"/>
              </w:rPr>
              <w:t xml:space="preserve"> /</w:t>
            </w:r>
            <w:proofErr w:type="spellStart"/>
            <w:r w:rsidRPr="00E21646">
              <w:rPr>
                <w:color w:val="auto"/>
              </w:rPr>
              <w:t>empno</w:t>
            </w:r>
            <w:proofErr w:type="spellEnd"/>
            <w:r w:rsidRPr="00E21646">
              <w:rPr>
                <w:color w:val="auto"/>
              </w:rPr>
              <w:t>/{</w:t>
            </w:r>
            <w:proofErr w:type="spellStart"/>
            <w:r w:rsidRPr="00E21646">
              <w:rPr>
                <w:color w:val="auto"/>
              </w:rPr>
              <w:t>empno</w:t>
            </w:r>
            <w:proofErr w:type="spellEnd"/>
            <w:r w:rsidRPr="00E21646">
              <w:rPr>
                <w:color w:val="auto"/>
              </w:rPr>
              <w:t>}/</w:t>
            </w:r>
            <w:proofErr w:type="spellStart"/>
            <w:r w:rsidRPr="00E21646">
              <w:rPr>
                <w:color w:val="auto"/>
              </w:rPr>
              <w:t>fromdate</w:t>
            </w:r>
            <w:proofErr w:type="spellEnd"/>
            <w:r w:rsidRPr="00E21646">
              <w:rPr>
                <w:color w:val="auto"/>
              </w:rPr>
              <w:t>/{</w:t>
            </w:r>
            <w:proofErr w:type="spellStart"/>
            <w:r w:rsidRPr="00E21646">
              <w:rPr>
                <w:color w:val="auto"/>
              </w:rPr>
              <w:t>fromdate</w:t>
            </w:r>
            <w:proofErr w:type="spellEnd"/>
            <w:r w:rsidRPr="00E21646">
              <w:rPr>
                <w:color w:val="auto"/>
              </w:rPr>
              <w:t>}</w:t>
            </w:r>
          </w:p>
        </w:tc>
        <w:tc>
          <w:tcPr>
            <w:tcW w:w="992" w:type="dxa"/>
          </w:tcPr>
          <w:p w14:paraId="39CB3661" w14:textId="77777777" w:rsidR="006E4682" w:rsidRPr="00E21646" w:rsidRDefault="006E4682" w:rsidP="006E4682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DELETE</w:t>
            </w:r>
          </w:p>
        </w:tc>
        <w:tc>
          <w:tcPr>
            <w:tcW w:w="1701" w:type="dxa"/>
          </w:tcPr>
          <w:p w14:paraId="43F20B31" w14:textId="03AC0636" w:rsidR="006E4682" w:rsidRPr="00E21646" w:rsidRDefault="006E4682" w:rsidP="006E4682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Delete </w:t>
            </w:r>
            <w:proofErr w:type="spellStart"/>
            <w:r w:rsidRPr="00E21646">
              <w:rPr>
                <w:color w:val="auto"/>
              </w:rPr>
              <w:t>deptemp</w:t>
            </w:r>
            <w:proofErr w:type="spellEnd"/>
            <w:r w:rsidRPr="00E21646">
              <w:rPr>
                <w:color w:val="auto"/>
              </w:rPr>
              <w:t xml:space="preserve"> by </w:t>
            </w:r>
            <w:proofErr w:type="spellStart"/>
            <w:r w:rsidRPr="00E21646">
              <w:rPr>
                <w:color w:val="auto"/>
              </w:rPr>
              <w:t>empno</w:t>
            </w:r>
            <w:proofErr w:type="spellEnd"/>
            <w:r w:rsidR="00271214" w:rsidRPr="00E21646">
              <w:rPr>
                <w:color w:val="auto"/>
              </w:rPr>
              <w:t xml:space="preserve"> and </w:t>
            </w:r>
            <w:proofErr w:type="spellStart"/>
            <w:r w:rsidR="00271214" w:rsidRPr="00E21646">
              <w:rPr>
                <w:color w:val="auto"/>
              </w:rPr>
              <w:t>fromdate</w:t>
            </w:r>
            <w:proofErr w:type="spellEnd"/>
          </w:p>
        </w:tc>
        <w:tc>
          <w:tcPr>
            <w:tcW w:w="1843" w:type="dxa"/>
          </w:tcPr>
          <w:p w14:paraId="37A43C7B" w14:textId="72D83BA0" w:rsidR="006E4682" w:rsidRPr="00E21646" w:rsidRDefault="006D2439" w:rsidP="006E4682">
            <w:pPr>
              <w:spacing w:before="0" w:after="0"/>
              <w:rPr>
                <w:color w:val="auto"/>
              </w:rPr>
            </w:pPr>
            <w:proofErr w:type="spellStart"/>
            <w:r w:rsidRPr="00E21646">
              <w:rPr>
                <w:color w:val="auto"/>
              </w:rPr>
              <w:t>Deptemp</w:t>
            </w:r>
            <w:proofErr w:type="spellEnd"/>
            <w:r w:rsidRPr="00E21646">
              <w:rPr>
                <w:color w:val="auto"/>
              </w:rPr>
              <w:t xml:space="preserve"> obj</w:t>
            </w:r>
          </w:p>
        </w:tc>
        <w:tc>
          <w:tcPr>
            <w:tcW w:w="1842" w:type="dxa"/>
          </w:tcPr>
          <w:p w14:paraId="32B100D1" w14:textId="77777777" w:rsidR="006E4682" w:rsidRPr="00E21646" w:rsidRDefault="006E4682" w:rsidP="006E4682">
            <w:pPr>
              <w:spacing w:before="0" w:after="0"/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</w:pPr>
          </w:p>
        </w:tc>
      </w:tr>
      <w:tr w:rsidR="00E21646" w:rsidRPr="00E21646" w14:paraId="7068F618" w14:textId="77777777" w:rsidTr="00DB5CFB">
        <w:trPr>
          <w:trHeight w:val="177"/>
        </w:trPr>
        <w:tc>
          <w:tcPr>
            <w:tcW w:w="3597" w:type="dxa"/>
          </w:tcPr>
          <w:p w14:paraId="02A7CED8" w14:textId="48AC65FB" w:rsidR="006E4682" w:rsidRPr="008A582A" w:rsidRDefault="006E4682" w:rsidP="006E4682">
            <w:pPr>
              <w:spacing w:before="0" w:after="0"/>
              <w:rPr>
                <w:strike/>
                <w:color w:val="auto"/>
              </w:rPr>
            </w:pPr>
            <w:r w:rsidRPr="008A582A">
              <w:rPr>
                <w:strike/>
                <w:color w:val="auto"/>
              </w:rPr>
              <w:t>/</w:t>
            </w:r>
            <w:proofErr w:type="spellStart"/>
            <w:r w:rsidRPr="008A582A">
              <w:rPr>
                <w:strike/>
                <w:color w:val="auto"/>
              </w:rPr>
              <w:t>api</w:t>
            </w:r>
            <w:proofErr w:type="spellEnd"/>
            <w:r w:rsidRPr="008A582A">
              <w:rPr>
                <w:strike/>
                <w:color w:val="auto"/>
              </w:rPr>
              <w:t>/v1/</w:t>
            </w:r>
            <w:proofErr w:type="spellStart"/>
            <w:r w:rsidRPr="008A582A">
              <w:rPr>
                <w:strike/>
                <w:color w:val="auto"/>
              </w:rPr>
              <w:t>deptemp</w:t>
            </w:r>
            <w:proofErr w:type="spellEnd"/>
            <w:r w:rsidRPr="008A582A">
              <w:rPr>
                <w:strike/>
                <w:color w:val="auto"/>
              </w:rPr>
              <w:t xml:space="preserve"> /</w:t>
            </w:r>
            <w:proofErr w:type="spellStart"/>
            <w:r w:rsidRPr="008A582A">
              <w:rPr>
                <w:strike/>
                <w:color w:val="auto"/>
              </w:rPr>
              <w:t>deptno</w:t>
            </w:r>
            <w:proofErr w:type="spellEnd"/>
            <w:r w:rsidRPr="008A582A">
              <w:rPr>
                <w:strike/>
                <w:color w:val="auto"/>
              </w:rPr>
              <w:t>/{</w:t>
            </w:r>
            <w:proofErr w:type="spellStart"/>
            <w:r w:rsidRPr="008A582A">
              <w:rPr>
                <w:strike/>
                <w:color w:val="auto"/>
              </w:rPr>
              <w:t>deptno</w:t>
            </w:r>
            <w:proofErr w:type="spellEnd"/>
            <w:r w:rsidRPr="008A582A">
              <w:rPr>
                <w:strike/>
                <w:color w:val="auto"/>
              </w:rPr>
              <w:t>}/</w:t>
            </w:r>
            <w:proofErr w:type="spellStart"/>
            <w:r w:rsidRPr="008A582A">
              <w:rPr>
                <w:strike/>
                <w:color w:val="auto"/>
              </w:rPr>
              <w:t>fromdate</w:t>
            </w:r>
            <w:proofErr w:type="spellEnd"/>
            <w:r w:rsidRPr="008A582A">
              <w:rPr>
                <w:strike/>
                <w:color w:val="auto"/>
              </w:rPr>
              <w:t>/{</w:t>
            </w:r>
            <w:proofErr w:type="spellStart"/>
            <w:r w:rsidRPr="008A582A">
              <w:rPr>
                <w:strike/>
                <w:color w:val="auto"/>
              </w:rPr>
              <w:t>fromdate</w:t>
            </w:r>
            <w:proofErr w:type="spellEnd"/>
            <w:r w:rsidRPr="008A582A">
              <w:rPr>
                <w:strike/>
                <w:color w:val="auto"/>
              </w:rPr>
              <w:t>}</w:t>
            </w:r>
          </w:p>
        </w:tc>
        <w:tc>
          <w:tcPr>
            <w:tcW w:w="992" w:type="dxa"/>
          </w:tcPr>
          <w:p w14:paraId="7AB6ECE3" w14:textId="77777777" w:rsidR="006E4682" w:rsidRPr="008A582A" w:rsidRDefault="006E4682" w:rsidP="006E4682">
            <w:pPr>
              <w:spacing w:before="0" w:after="0"/>
              <w:rPr>
                <w:strike/>
                <w:color w:val="auto"/>
              </w:rPr>
            </w:pPr>
            <w:r w:rsidRPr="008A582A">
              <w:rPr>
                <w:strike/>
                <w:color w:val="auto"/>
              </w:rPr>
              <w:t>DELETE</w:t>
            </w:r>
          </w:p>
        </w:tc>
        <w:tc>
          <w:tcPr>
            <w:tcW w:w="1701" w:type="dxa"/>
          </w:tcPr>
          <w:p w14:paraId="56AAB80D" w14:textId="0946CE72" w:rsidR="006E4682" w:rsidRPr="008A582A" w:rsidRDefault="006E4682" w:rsidP="006E4682">
            <w:pPr>
              <w:spacing w:before="0" w:after="0"/>
              <w:rPr>
                <w:strike/>
                <w:color w:val="auto"/>
              </w:rPr>
            </w:pPr>
            <w:r w:rsidRPr="008A582A">
              <w:rPr>
                <w:strike/>
                <w:color w:val="auto"/>
              </w:rPr>
              <w:t xml:space="preserve">Delete </w:t>
            </w:r>
            <w:proofErr w:type="spellStart"/>
            <w:r w:rsidR="00271214" w:rsidRPr="008A582A">
              <w:rPr>
                <w:strike/>
                <w:color w:val="auto"/>
              </w:rPr>
              <w:t>deptemp</w:t>
            </w:r>
            <w:proofErr w:type="spellEnd"/>
            <w:r w:rsidR="00271214" w:rsidRPr="008A582A">
              <w:rPr>
                <w:strike/>
                <w:color w:val="auto"/>
              </w:rPr>
              <w:t xml:space="preserve"> </w:t>
            </w:r>
            <w:r w:rsidRPr="008A582A">
              <w:rPr>
                <w:strike/>
                <w:color w:val="auto"/>
              </w:rPr>
              <w:t xml:space="preserve">by </w:t>
            </w:r>
            <w:proofErr w:type="spellStart"/>
            <w:r w:rsidR="00271214" w:rsidRPr="008A582A">
              <w:rPr>
                <w:strike/>
                <w:color w:val="auto"/>
              </w:rPr>
              <w:t>deptno</w:t>
            </w:r>
            <w:proofErr w:type="spellEnd"/>
            <w:r w:rsidR="00271214" w:rsidRPr="008A582A">
              <w:rPr>
                <w:strike/>
                <w:color w:val="auto"/>
              </w:rPr>
              <w:t xml:space="preserve"> and </w:t>
            </w:r>
            <w:proofErr w:type="spellStart"/>
            <w:r w:rsidRPr="008A582A">
              <w:rPr>
                <w:strike/>
                <w:color w:val="auto"/>
              </w:rPr>
              <w:t>fromdate</w:t>
            </w:r>
            <w:proofErr w:type="spellEnd"/>
          </w:p>
        </w:tc>
        <w:tc>
          <w:tcPr>
            <w:tcW w:w="1843" w:type="dxa"/>
          </w:tcPr>
          <w:p w14:paraId="6E63B7BE" w14:textId="3A1B5E4C" w:rsidR="006E4682" w:rsidRPr="008A582A" w:rsidRDefault="006E4682" w:rsidP="006E4682">
            <w:pPr>
              <w:spacing w:before="0" w:after="0"/>
              <w:rPr>
                <w:strike/>
                <w:color w:val="auto"/>
              </w:rPr>
            </w:pPr>
            <w:r w:rsidRPr="008A582A">
              <w:rPr>
                <w:strike/>
                <w:color w:val="auto"/>
              </w:rPr>
              <w:t xml:space="preserve">Collection of </w:t>
            </w:r>
            <w:proofErr w:type="spellStart"/>
            <w:r w:rsidR="006D2439" w:rsidRPr="008A582A">
              <w:rPr>
                <w:strike/>
                <w:color w:val="auto"/>
              </w:rPr>
              <w:t>deptemp</w:t>
            </w:r>
            <w:proofErr w:type="spellEnd"/>
          </w:p>
        </w:tc>
        <w:tc>
          <w:tcPr>
            <w:tcW w:w="1842" w:type="dxa"/>
          </w:tcPr>
          <w:p w14:paraId="028CD8E2" w14:textId="77777777" w:rsidR="006E4682" w:rsidRPr="008A582A" w:rsidRDefault="006E4682" w:rsidP="006E4682">
            <w:pPr>
              <w:spacing w:before="0" w:after="0"/>
              <w:rPr>
                <w:rStyle w:val="b"/>
                <w:rFonts w:ascii="Courier New" w:hAnsi="Courier New" w:cs="Courier New"/>
                <w:strike/>
                <w:color w:val="auto"/>
                <w:shd w:val="clear" w:color="auto" w:fill="FFFFFF"/>
              </w:rPr>
            </w:pPr>
          </w:p>
        </w:tc>
      </w:tr>
      <w:tr w:rsidR="00E21646" w:rsidRPr="00E21646" w14:paraId="60312D57" w14:textId="77777777" w:rsidTr="00DB5CFB">
        <w:trPr>
          <w:trHeight w:val="177"/>
        </w:trPr>
        <w:tc>
          <w:tcPr>
            <w:tcW w:w="3597" w:type="dxa"/>
          </w:tcPr>
          <w:p w14:paraId="05B5E612" w14:textId="286F9D15" w:rsidR="006E4682" w:rsidRPr="008A582A" w:rsidRDefault="006E4682" w:rsidP="006E4682">
            <w:pPr>
              <w:spacing w:before="0" w:after="0"/>
              <w:rPr>
                <w:strike/>
                <w:color w:val="auto"/>
              </w:rPr>
            </w:pPr>
            <w:r w:rsidRPr="008A582A">
              <w:rPr>
                <w:strike/>
                <w:color w:val="auto"/>
              </w:rPr>
              <w:t>/</w:t>
            </w:r>
            <w:proofErr w:type="spellStart"/>
            <w:r w:rsidRPr="008A582A">
              <w:rPr>
                <w:strike/>
                <w:color w:val="auto"/>
              </w:rPr>
              <w:t>api</w:t>
            </w:r>
            <w:proofErr w:type="spellEnd"/>
            <w:r w:rsidRPr="008A582A">
              <w:rPr>
                <w:strike/>
                <w:color w:val="auto"/>
              </w:rPr>
              <w:t>/v1/</w:t>
            </w:r>
            <w:proofErr w:type="spellStart"/>
            <w:r w:rsidRPr="008A582A">
              <w:rPr>
                <w:strike/>
                <w:color w:val="auto"/>
              </w:rPr>
              <w:t>deptemp</w:t>
            </w:r>
            <w:proofErr w:type="spellEnd"/>
            <w:r w:rsidRPr="008A582A">
              <w:rPr>
                <w:strike/>
                <w:color w:val="auto"/>
              </w:rPr>
              <w:t xml:space="preserve"> /</w:t>
            </w:r>
            <w:proofErr w:type="spellStart"/>
            <w:r w:rsidRPr="008A582A">
              <w:rPr>
                <w:strike/>
                <w:color w:val="auto"/>
              </w:rPr>
              <w:t>empno</w:t>
            </w:r>
            <w:proofErr w:type="spellEnd"/>
            <w:r w:rsidRPr="008A582A">
              <w:rPr>
                <w:strike/>
                <w:color w:val="auto"/>
              </w:rPr>
              <w:t>/{</w:t>
            </w:r>
            <w:proofErr w:type="spellStart"/>
            <w:r w:rsidRPr="008A582A">
              <w:rPr>
                <w:strike/>
                <w:color w:val="auto"/>
              </w:rPr>
              <w:t>empno</w:t>
            </w:r>
            <w:proofErr w:type="spellEnd"/>
            <w:r w:rsidRPr="008A582A">
              <w:rPr>
                <w:strike/>
                <w:color w:val="auto"/>
              </w:rPr>
              <w:t>}/</w:t>
            </w:r>
            <w:proofErr w:type="spellStart"/>
            <w:r w:rsidRPr="008A582A">
              <w:rPr>
                <w:strike/>
                <w:color w:val="auto"/>
              </w:rPr>
              <w:t>deptno</w:t>
            </w:r>
            <w:proofErr w:type="spellEnd"/>
            <w:r w:rsidRPr="008A582A">
              <w:rPr>
                <w:strike/>
                <w:color w:val="auto"/>
              </w:rPr>
              <w:t>/{</w:t>
            </w:r>
            <w:proofErr w:type="spellStart"/>
            <w:r w:rsidRPr="008A582A">
              <w:rPr>
                <w:strike/>
                <w:color w:val="auto"/>
              </w:rPr>
              <w:t>deptno</w:t>
            </w:r>
            <w:proofErr w:type="spellEnd"/>
            <w:r w:rsidRPr="008A582A">
              <w:rPr>
                <w:strike/>
                <w:color w:val="auto"/>
              </w:rPr>
              <w:t>}/</w:t>
            </w:r>
            <w:proofErr w:type="spellStart"/>
            <w:r w:rsidRPr="008A582A">
              <w:rPr>
                <w:strike/>
                <w:color w:val="auto"/>
              </w:rPr>
              <w:t>fromdate</w:t>
            </w:r>
            <w:proofErr w:type="spellEnd"/>
            <w:r w:rsidRPr="008A582A">
              <w:rPr>
                <w:strike/>
                <w:color w:val="auto"/>
              </w:rPr>
              <w:t>/{</w:t>
            </w:r>
            <w:proofErr w:type="spellStart"/>
            <w:r w:rsidRPr="008A582A">
              <w:rPr>
                <w:strike/>
                <w:color w:val="auto"/>
              </w:rPr>
              <w:t>fromdate</w:t>
            </w:r>
            <w:proofErr w:type="spellEnd"/>
            <w:r w:rsidRPr="008A582A">
              <w:rPr>
                <w:strike/>
                <w:color w:val="auto"/>
              </w:rPr>
              <w:t>}</w:t>
            </w:r>
          </w:p>
        </w:tc>
        <w:tc>
          <w:tcPr>
            <w:tcW w:w="992" w:type="dxa"/>
          </w:tcPr>
          <w:p w14:paraId="2E47E195" w14:textId="77777777" w:rsidR="006E4682" w:rsidRPr="008A582A" w:rsidRDefault="006E4682" w:rsidP="006E4682">
            <w:pPr>
              <w:spacing w:before="0" w:after="0"/>
              <w:rPr>
                <w:strike/>
                <w:color w:val="auto"/>
              </w:rPr>
            </w:pPr>
            <w:r w:rsidRPr="008A582A">
              <w:rPr>
                <w:strike/>
                <w:color w:val="auto"/>
              </w:rPr>
              <w:t>DELETE</w:t>
            </w:r>
          </w:p>
        </w:tc>
        <w:tc>
          <w:tcPr>
            <w:tcW w:w="1701" w:type="dxa"/>
          </w:tcPr>
          <w:p w14:paraId="16A5EEF1" w14:textId="51122FB8" w:rsidR="006E4682" w:rsidRPr="008A582A" w:rsidRDefault="006E4682" w:rsidP="006E4682">
            <w:pPr>
              <w:spacing w:before="0" w:after="0"/>
              <w:rPr>
                <w:strike/>
                <w:color w:val="auto"/>
              </w:rPr>
            </w:pPr>
            <w:r w:rsidRPr="008A582A">
              <w:rPr>
                <w:strike/>
                <w:color w:val="auto"/>
              </w:rPr>
              <w:t xml:space="preserve">Delete </w:t>
            </w:r>
            <w:proofErr w:type="spellStart"/>
            <w:r w:rsidR="00271214" w:rsidRPr="008A582A">
              <w:rPr>
                <w:strike/>
                <w:color w:val="auto"/>
              </w:rPr>
              <w:t>deptemp</w:t>
            </w:r>
            <w:proofErr w:type="spellEnd"/>
            <w:r w:rsidRPr="008A582A">
              <w:rPr>
                <w:strike/>
                <w:color w:val="auto"/>
              </w:rPr>
              <w:t xml:space="preserve"> by </w:t>
            </w:r>
            <w:proofErr w:type="spellStart"/>
            <w:r w:rsidR="00271214" w:rsidRPr="008A582A">
              <w:rPr>
                <w:strike/>
                <w:color w:val="auto"/>
              </w:rPr>
              <w:t>empno</w:t>
            </w:r>
            <w:proofErr w:type="spellEnd"/>
            <w:r w:rsidR="00271214" w:rsidRPr="008A582A">
              <w:rPr>
                <w:strike/>
                <w:color w:val="auto"/>
              </w:rPr>
              <w:t xml:space="preserve">, </w:t>
            </w:r>
            <w:proofErr w:type="spellStart"/>
            <w:r w:rsidR="00271214" w:rsidRPr="008A582A">
              <w:rPr>
                <w:strike/>
                <w:color w:val="auto"/>
              </w:rPr>
              <w:t>deptno</w:t>
            </w:r>
            <w:proofErr w:type="spellEnd"/>
            <w:r w:rsidR="00271214" w:rsidRPr="008A582A">
              <w:rPr>
                <w:strike/>
                <w:color w:val="auto"/>
              </w:rPr>
              <w:t xml:space="preserve"> and </w:t>
            </w:r>
            <w:proofErr w:type="spellStart"/>
            <w:r w:rsidR="00271214" w:rsidRPr="008A582A">
              <w:rPr>
                <w:strike/>
                <w:color w:val="auto"/>
              </w:rPr>
              <w:t>fromdate</w:t>
            </w:r>
            <w:proofErr w:type="spellEnd"/>
          </w:p>
        </w:tc>
        <w:tc>
          <w:tcPr>
            <w:tcW w:w="1843" w:type="dxa"/>
          </w:tcPr>
          <w:p w14:paraId="76CC56E9" w14:textId="69CB1B8E" w:rsidR="006E4682" w:rsidRPr="008A582A" w:rsidRDefault="006D2439" w:rsidP="006E4682">
            <w:pPr>
              <w:spacing w:before="0" w:after="0"/>
              <w:rPr>
                <w:strike/>
                <w:color w:val="auto"/>
              </w:rPr>
            </w:pPr>
            <w:proofErr w:type="spellStart"/>
            <w:r w:rsidRPr="008A582A">
              <w:rPr>
                <w:strike/>
                <w:color w:val="auto"/>
              </w:rPr>
              <w:t>Deptemp</w:t>
            </w:r>
            <w:proofErr w:type="spellEnd"/>
            <w:r w:rsidRPr="008A582A">
              <w:rPr>
                <w:strike/>
                <w:color w:val="auto"/>
              </w:rPr>
              <w:t xml:space="preserve"> obj</w:t>
            </w:r>
          </w:p>
        </w:tc>
        <w:tc>
          <w:tcPr>
            <w:tcW w:w="1842" w:type="dxa"/>
          </w:tcPr>
          <w:p w14:paraId="182F0DCD" w14:textId="77777777" w:rsidR="006E4682" w:rsidRPr="008A582A" w:rsidRDefault="006E4682" w:rsidP="006E4682">
            <w:pPr>
              <w:spacing w:before="0" w:after="0"/>
              <w:rPr>
                <w:rStyle w:val="b"/>
                <w:rFonts w:ascii="Courier New" w:hAnsi="Courier New" w:cs="Courier New"/>
                <w:strike/>
                <w:color w:val="auto"/>
                <w:shd w:val="clear" w:color="auto" w:fill="FFFFFF"/>
              </w:rPr>
            </w:pPr>
          </w:p>
        </w:tc>
      </w:tr>
    </w:tbl>
    <w:p w14:paraId="59A54177" w14:textId="77777777" w:rsidR="009E13FB" w:rsidRPr="00E21646" w:rsidRDefault="009E13FB" w:rsidP="009E13FB">
      <w:pPr>
        <w:spacing w:before="0" w:after="0" w:line="240" w:lineRule="auto"/>
      </w:pPr>
    </w:p>
    <w:p w14:paraId="05B37457" w14:textId="62AA9B14" w:rsidR="006A019F" w:rsidRPr="00E21646" w:rsidRDefault="006A019F" w:rsidP="00FC18CE">
      <w:pPr>
        <w:spacing w:before="0" w:after="0" w:line="240" w:lineRule="auto"/>
      </w:pPr>
    </w:p>
    <w:p w14:paraId="460C3E95" w14:textId="5EC9BEAE" w:rsidR="00C2431A" w:rsidRPr="00E21646" w:rsidRDefault="00C2431A" w:rsidP="00FC18CE">
      <w:pPr>
        <w:spacing w:before="0" w:after="0" w:line="240" w:lineRule="auto"/>
      </w:pPr>
    </w:p>
    <w:p w14:paraId="636E18F5" w14:textId="0E88E320" w:rsidR="00C2431A" w:rsidRPr="00E21646" w:rsidRDefault="00C2431A" w:rsidP="00C2431A">
      <w:pPr>
        <w:spacing w:before="0" w:after="0" w:line="240" w:lineRule="auto"/>
        <w:rPr>
          <w:b/>
          <w:bCs/>
        </w:rPr>
      </w:pPr>
      <w:r w:rsidRPr="00E21646">
        <w:rPr>
          <w:b/>
          <w:bCs/>
        </w:rPr>
        <w:t>------------------------------------------------------Participants-----------------------------------------------------------</w:t>
      </w:r>
    </w:p>
    <w:p w14:paraId="11C04C71" w14:textId="77777777" w:rsidR="00C2431A" w:rsidRPr="00E21646" w:rsidRDefault="00C2431A" w:rsidP="00C2431A">
      <w:pPr>
        <w:spacing w:before="0" w:after="0" w:line="240" w:lineRule="auto"/>
        <w:rPr>
          <w:b/>
          <w:bCs/>
        </w:rPr>
      </w:pPr>
    </w:p>
    <w:tbl>
      <w:tblPr>
        <w:tblStyle w:val="ProposalTable1"/>
        <w:tblW w:w="0" w:type="auto"/>
        <w:tblInd w:w="-625" w:type="dxa"/>
        <w:tblLayout w:type="fixed"/>
        <w:tblLook w:val="04A0" w:firstRow="1" w:lastRow="0" w:firstColumn="1" w:lastColumn="0" w:noHBand="0" w:noVBand="1"/>
      </w:tblPr>
      <w:tblGrid>
        <w:gridCol w:w="3597"/>
        <w:gridCol w:w="992"/>
        <w:gridCol w:w="1701"/>
        <w:gridCol w:w="1843"/>
        <w:gridCol w:w="1842"/>
      </w:tblGrid>
      <w:tr w:rsidR="00E21646" w:rsidRPr="00E21646" w14:paraId="2EE5ACC1" w14:textId="77777777" w:rsidTr="00C1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3597" w:type="dxa"/>
          </w:tcPr>
          <w:p w14:paraId="194151F0" w14:textId="77777777" w:rsidR="00C2431A" w:rsidRPr="00E21646" w:rsidRDefault="00C2431A" w:rsidP="00C172A2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Endpoints</w:t>
            </w:r>
          </w:p>
        </w:tc>
        <w:tc>
          <w:tcPr>
            <w:tcW w:w="992" w:type="dxa"/>
          </w:tcPr>
          <w:p w14:paraId="79F11137" w14:textId="77777777" w:rsidR="00C2431A" w:rsidRPr="00E21646" w:rsidRDefault="00C2431A" w:rsidP="00C172A2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HTTP Verb/Method</w:t>
            </w:r>
          </w:p>
        </w:tc>
        <w:tc>
          <w:tcPr>
            <w:tcW w:w="1701" w:type="dxa"/>
          </w:tcPr>
          <w:p w14:paraId="302E718E" w14:textId="77777777" w:rsidR="00C2431A" w:rsidRPr="00E21646" w:rsidRDefault="00C2431A" w:rsidP="00C172A2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Description</w:t>
            </w:r>
          </w:p>
        </w:tc>
        <w:tc>
          <w:tcPr>
            <w:tcW w:w="1843" w:type="dxa"/>
          </w:tcPr>
          <w:p w14:paraId="00C710C2" w14:textId="77777777" w:rsidR="00C2431A" w:rsidRPr="00E21646" w:rsidRDefault="00C2431A" w:rsidP="00C172A2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Success Response</w:t>
            </w:r>
          </w:p>
        </w:tc>
        <w:tc>
          <w:tcPr>
            <w:tcW w:w="1842" w:type="dxa"/>
          </w:tcPr>
          <w:p w14:paraId="6FDA907B" w14:textId="77777777" w:rsidR="00C2431A" w:rsidRPr="00E21646" w:rsidRDefault="00C2431A" w:rsidP="00C172A2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Error Response</w:t>
            </w:r>
          </w:p>
        </w:tc>
      </w:tr>
      <w:tr w:rsidR="00E21646" w:rsidRPr="00E21646" w14:paraId="7796F988" w14:textId="77777777" w:rsidTr="00C172A2">
        <w:trPr>
          <w:trHeight w:val="89"/>
        </w:trPr>
        <w:tc>
          <w:tcPr>
            <w:tcW w:w="3597" w:type="dxa"/>
            <w:shd w:val="clear" w:color="auto" w:fill="B4C6E7" w:themeFill="accent1" w:themeFillTint="66"/>
          </w:tcPr>
          <w:p w14:paraId="3C21470C" w14:textId="77777777" w:rsidR="00C2431A" w:rsidRPr="00E21646" w:rsidRDefault="00C2431A" w:rsidP="00C172A2">
            <w:pPr>
              <w:spacing w:before="0" w:after="0"/>
              <w:rPr>
                <w:color w:val="auto"/>
              </w:rPr>
            </w:pPr>
          </w:p>
        </w:tc>
        <w:tc>
          <w:tcPr>
            <w:tcW w:w="992" w:type="dxa"/>
            <w:shd w:val="clear" w:color="auto" w:fill="B4C6E7" w:themeFill="accent1" w:themeFillTint="66"/>
          </w:tcPr>
          <w:p w14:paraId="63AF7684" w14:textId="77777777" w:rsidR="00C2431A" w:rsidRPr="00E21646" w:rsidRDefault="00C2431A" w:rsidP="00C172A2">
            <w:pPr>
              <w:spacing w:before="0" w:after="0"/>
              <w:rPr>
                <w:color w:val="auto"/>
              </w:rPr>
            </w:pPr>
          </w:p>
        </w:tc>
        <w:tc>
          <w:tcPr>
            <w:tcW w:w="1701" w:type="dxa"/>
            <w:shd w:val="clear" w:color="auto" w:fill="B4C6E7" w:themeFill="accent1" w:themeFillTint="66"/>
          </w:tcPr>
          <w:p w14:paraId="5D629A04" w14:textId="686C899C" w:rsidR="00C2431A" w:rsidRPr="00E21646" w:rsidRDefault="00C2431A" w:rsidP="00C172A2">
            <w:pPr>
              <w:spacing w:before="0" w:after="0"/>
              <w:rPr>
                <w:color w:val="auto"/>
              </w:rPr>
            </w:pPr>
            <w:proofErr w:type="spellStart"/>
            <w:r w:rsidRPr="00E21646">
              <w:rPr>
                <w:color w:val="auto"/>
              </w:rPr>
              <w:t>Dept_manager</w:t>
            </w:r>
            <w:proofErr w:type="spellEnd"/>
          </w:p>
        </w:tc>
        <w:tc>
          <w:tcPr>
            <w:tcW w:w="1843" w:type="dxa"/>
            <w:shd w:val="clear" w:color="auto" w:fill="B4C6E7" w:themeFill="accent1" w:themeFillTint="66"/>
          </w:tcPr>
          <w:p w14:paraId="2ABB7328" w14:textId="77777777" w:rsidR="00C2431A" w:rsidRPr="00E21646" w:rsidRDefault="00C2431A" w:rsidP="00C172A2">
            <w:pPr>
              <w:spacing w:before="0" w:after="0"/>
              <w:rPr>
                <w:color w:val="auto"/>
              </w:rPr>
            </w:pPr>
          </w:p>
        </w:tc>
        <w:tc>
          <w:tcPr>
            <w:tcW w:w="1842" w:type="dxa"/>
            <w:shd w:val="clear" w:color="auto" w:fill="B4C6E7" w:themeFill="accent1" w:themeFillTint="66"/>
          </w:tcPr>
          <w:p w14:paraId="743D87FD" w14:textId="77777777" w:rsidR="00C2431A" w:rsidRPr="00E21646" w:rsidRDefault="00C2431A" w:rsidP="00C172A2">
            <w:pPr>
              <w:spacing w:before="0" w:after="0"/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</w:pPr>
          </w:p>
        </w:tc>
      </w:tr>
      <w:tr w:rsidR="00E21646" w:rsidRPr="00E21646" w14:paraId="6D4B7E93" w14:textId="77777777" w:rsidTr="00C172A2">
        <w:trPr>
          <w:trHeight w:val="933"/>
        </w:trPr>
        <w:tc>
          <w:tcPr>
            <w:tcW w:w="3597" w:type="dxa"/>
          </w:tcPr>
          <w:p w14:paraId="75EFC3B9" w14:textId="578954F0" w:rsidR="00C2431A" w:rsidRPr="00E21646" w:rsidRDefault="00C2431A" w:rsidP="00C172A2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/</w:t>
            </w:r>
            <w:proofErr w:type="spellStart"/>
            <w:r w:rsidRPr="00E21646">
              <w:rPr>
                <w:color w:val="auto"/>
              </w:rPr>
              <w:t>api</w:t>
            </w:r>
            <w:proofErr w:type="spellEnd"/>
            <w:r w:rsidRPr="00E21646">
              <w:rPr>
                <w:color w:val="auto"/>
              </w:rPr>
              <w:t>/v1/</w:t>
            </w:r>
            <w:proofErr w:type="spellStart"/>
            <w:r w:rsidRPr="00E21646">
              <w:rPr>
                <w:color w:val="auto"/>
              </w:rPr>
              <w:t>deptmanager</w:t>
            </w:r>
            <w:proofErr w:type="spellEnd"/>
            <w:r w:rsidRPr="00E21646">
              <w:rPr>
                <w:color w:val="auto"/>
              </w:rPr>
              <w:t>/</w:t>
            </w:r>
          </w:p>
        </w:tc>
        <w:tc>
          <w:tcPr>
            <w:tcW w:w="992" w:type="dxa"/>
          </w:tcPr>
          <w:p w14:paraId="0A349103" w14:textId="77777777" w:rsidR="00C2431A" w:rsidRPr="00E21646" w:rsidRDefault="00C2431A" w:rsidP="00C172A2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POST</w:t>
            </w:r>
          </w:p>
        </w:tc>
        <w:tc>
          <w:tcPr>
            <w:tcW w:w="1701" w:type="dxa"/>
          </w:tcPr>
          <w:p w14:paraId="1DABDCDC" w14:textId="22F1238D" w:rsidR="00C2431A" w:rsidRPr="00E21646" w:rsidRDefault="00C2431A" w:rsidP="00C172A2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Add new </w:t>
            </w:r>
            <w:proofErr w:type="spellStart"/>
            <w:r w:rsidR="008D4A41" w:rsidRPr="00E21646">
              <w:rPr>
                <w:color w:val="auto"/>
              </w:rPr>
              <w:t>deptmanager</w:t>
            </w:r>
            <w:proofErr w:type="spellEnd"/>
            <w:r w:rsidR="008D4A41" w:rsidRPr="00E21646">
              <w:rPr>
                <w:color w:val="auto"/>
              </w:rPr>
              <w:t xml:space="preserve"> </w:t>
            </w:r>
            <w:r w:rsidRPr="00E21646">
              <w:rPr>
                <w:color w:val="auto"/>
              </w:rPr>
              <w:t>object in DB</w:t>
            </w:r>
          </w:p>
        </w:tc>
        <w:tc>
          <w:tcPr>
            <w:tcW w:w="1843" w:type="dxa"/>
          </w:tcPr>
          <w:p w14:paraId="6544A34F" w14:textId="1B2AE9A4" w:rsidR="00C2431A" w:rsidRPr="00E21646" w:rsidRDefault="00C2431A" w:rsidP="00C172A2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String: New </w:t>
            </w:r>
            <w:r w:rsidR="008D4A41" w:rsidRPr="00E21646">
              <w:rPr>
                <w:color w:val="auto"/>
              </w:rPr>
              <w:t xml:space="preserve">employee </w:t>
            </w:r>
            <w:proofErr w:type="gramStart"/>
            <w:r w:rsidRPr="00E21646">
              <w:rPr>
                <w:color w:val="auto"/>
              </w:rPr>
              <w:t xml:space="preserve">assigned  </w:t>
            </w:r>
            <w:r w:rsidR="008D4A41" w:rsidRPr="00E21646">
              <w:rPr>
                <w:color w:val="auto"/>
              </w:rPr>
              <w:t>as</w:t>
            </w:r>
            <w:proofErr w:type="gramEnd"/>
            <w:r w:rsidR="008D4A41" w:rsidRPr="00E21646">
              <w:rPr>
                <w:color w:val="auto"/>
              </w:rPr>
              <w:t xml:space="preserve"> manager</w:t>
            </w:r>
            <w:r w:rsidRPr="00E21646">
              <w:rPr>
                <w:color w:val="auto"/>
              </w:rPr>
              <w:t xml:space="preserve"> Successfully</w:t>
            </w:r>
          </w:p>
        </w:tc>
        <w:tc>
          <w:tcPr>
            <w:tcW w:w="1842" w:type="dxa"/>
          </w:tcPr>
          <w:p w14:paraId="153A012B" w14:textId="77777777" w:rsidR="00C2431A" w:rsidRPr="00E21646" w:rsidRDefault="00C2431A" w:rsidP="00C172A2">
            <w:pPr>
              <w:spacing w:before="0" w:after="0"/>
              <w:rPr>
                <w:color w:val="auto"/>
              </w:rPr>
            </w:pPr>
            <w:r w:rsidRPr="00E21646"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  <w:t>{"timeStamp":"</w:t>
            </w:r>
            <w:r w:rsidRPr="00E21646">
              <w:rPr>
                <w:rStyle w:val="s"/>
                <w:color w:val="auto"/>
              </w:rPr>
              <w:t>2023-06-08</w:t>
            </w:r>
            <w:r w:rsidRPr="00E21646"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  <w:t>", "message": "</w:t>
            </w:r>
            <w:r w:rsidRPr="00E21646">
              <w:rPr>
                <w:rStyle w:val="s"/>
                <w:color w:val="auto"/>
              </w:rPr>
              <w:t>Validation failed …”</w:t>
            </w:r>
            <w:r w:rsidRPr="00E21646"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  <w:t>}</w:t>
            </w:r>
          </w:p>
        </w:tc>
      </w:tr>
      <w:tr w:rsidR="00E21646" w:rsidRPr="00E21646" w14:paraId="22B59CCC" w14:textId="77777777" w:rsidTr="00C172A2">
        <w:trPr>
          <w:trHeight w:val="177"/>
        </w:trPr>
        <w:tc>
          <w:tcPr>
            <w:tcW w:w="3597" w:type="dxa"/>
          </w:tcPr>
          <w:p w14:paraId="0443B0D6" w14:textId="143E566C" w:rsidR="00C2431A" w:rsidRPr="00E21646" w:rsidRDefault="00C2431A" w:rsidP="00C172A2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/</w:t>
            </w:r>
            <w:proofErr w:type="spellStart"/>
            <w:r w:rsidRPr="00E21646">
              <w:rPr>
                <w:color w:val="auto"/>
              </w:rPr>
              <w:t>api</w:t>
            </w:r>
            <w:proofErr w:type="spellEnd"/>
            <w:r w:rsidRPr="00E21646">
              <w:rPr>
                <w:color w:val="auto"/>
              </w:rPr>
              <w:t>/v1/</w:t>
            </w:r>
            <w:proofErr w:type="spellStart"/>
            <w:r w:rsidR="00B64E25" w:rsidRPr="00E21646">
              <w:rPr>
                <w:color w:val="auto"/>
              </w:rPr>
              <w:t>deptmanager</w:t>
            </w:r>
            <w:proofErr w:type="spellEnd"/>
            <w:r w:rsidR="00B64E25" w:rsidRPr="00E21646">
              <w:rPr>
                <w:color w:val="auto"/>
              </w:rPr>
              <w:t xml:space="preserve"> </w:t>
            </w:r>
            <w:r w:rsidRPr="00E21646">
              <w:rPr>
                <w:color w:val="auto"/>
              </w:rPr>
              <w:t>/</w:t>
            </w:r>
          </w:p>
        </w:tc>
        <w:tc>
          <w:tcPr>
            <w:tcW w:w="992" w:type="dxa"/>
          </w:tcPr>
          <w:p w14:paraId="33E3B6B8" w14:textId="77777777" w:rsidR="00C2431A" w:rsidRPr="00E21646" w:rsidRDefault="00C2431A" w:rsidP="00C172A2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GET</w:t>
            </w:r>
          </w:p>
        </w:tc>
        <w:tc>
          <w:tcPr>
            <w:tcW w:w="1701" w:type="dxa"/>
          </w:tcPr>
          <w:p w14:paraId="41E5746E" w14:textId="2AC46A04" w:rsidR="00C2431A" w:rsidRPr="00E21646" w:rsidRDefault="00C2431A" w:rsidP="00C172A2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Fetch all </w:t>
            </w:r>
            <w:proofErr w:type="spellStart"/>
            <w:r w:rsidR="00B64E25" w:rsidRPr="00E21646">
              <w:rPr>
                <w:color w:val="auto"/>
              </w:rPr>
              <w:t>deptmanager</w:t>
            </w:r>
            <w:proofErr w:type="spellEnd"/>
            <w:r w:rsidR="00B64E25" w:rsidRPr="00E21646">
              <w:rPr>
                <w:color w:val="auto"/>
              </w:rPr>
              <w:t xml:space="preserve"> </w:t>
            </w:r>
            <w:r w:rsidRPr="00E21646">
              <w:rPr>
                <w:color w:val="auto"/>
              </w:rPr>
              <w:t>objects</w:t>
            </w:r>
          </w:p>
        </w:tc>
        <w:tc>
          <w:tcPr>
            <w:tcW w:w="1843" w:type="dxa"/>
          </w:tcPr>
          <w:p w14:paraId="1AB073A9" w14:textId="185E28C0" w:rsidR="00C2431A" w:rsidRPr="00E21646" w:rsidRDefault="00C2431A" w:rsidP="00C172A2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Collection of </w:t>
            </w:r>
            <w:proofErr w:type="spellStart"/>
            <w:r w:rsidR="00B64E25" w:rsidRPr="00E21646">
              <w:rPr>
                <w:color w:val="auto"/>
              </w:rPr>
              <w:t>deptmanager</w:t>
            </w:r>
            <w:proofErr w:type="spellEnd"/>
          </w:p>
        </w:tc>
        <w:tc>
          <w:tcPr>
            <w:tcW w:w="1842" w:type="dxa"/>
          </w:tcPr>
          <w:p w14:paraId="7E51C9BF" w14:textId="77777777" w:rsidR="00C2431A" w:rsidRPr="00E21646" w:rsidRDefault="00C2431A" w:rsidP="00C172A2">
            <w:pPr>
              <w:spacing w:before="0" w:after="0"/>
              <w:rPr>
                <w:color w:val="auto"/>
              </w:rPr>
            </w:pPr>
          </w:p>
        </w:tc>
      </w:tr>
      <w:tr w:rsidR="00E21646" w:rsidRPr="00E21646" w14:paraId="43B5FDD6" w14:textId="77777777" w:rsidTr="00C172A2">
        <w:trPr>
          <w:trHeight w:val="177"/>
        </w:trPr>
        <w:tc>
          <w:tcPr>
            <w:tcW w:w="3597" w:type="dxa"/>
          </w:tcPr>
          <w:p w14:paraId="2C4D140E" w14:textId="36862B47" w:rsidR="00C2431A" w:rsidRPr="00E21646" w:rsidRDefault="00C2431A" w:rsidP="00C172A2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/</w:t>
            </w:r>
            <w:proofErr w:type="spellStart"/>
            <w:r w:rsidRPr="00E21646">
              <w:rPr>
                <w:color w:val="auto"/>
              </w:rPr>
              <w:t>api</w:t>
            </w:r>
            <w:proofErr w:type="spellEnd"/>
            <w:r w:rsidRPr="00E21646">
              <w:rPr>
                <w:color w:val="auto"/>
              </w:rPr>
              <w:t>/v1/</w:t>
            </w:r>
            <w:proofErr w:type="spellStart"/>
            <w:r w:rsidR="00B64E25" w:rsidRPr="00E21646">
              <w:rPr>
                <w:color w:val="auto"/>
              </w:rPr>
              <w:t>deptmanager</w:t>
            </w:r>
            <w:proofErr w:type="spellEnd"/>
            <w:r w:rsidR="00B64E25" w:rsidRPr="00E21646">
              <w:rPr>
                <w:color w:val="auto"/>
              </w:rPr>
              <w:t xml:space="preserve"> </w:t>
            </w:r>
            <w:r w:rsidRPr="00E21646">
              <w:rPr>
                <w:color w:val="auto"/>
              </w:rPr>
              <w:t>/</w:t>
            </w:r>
            <w:proofErr w:type="spellStart"/>
            <w:r w:rsidRPr="00E21646">
              <w:rPr>
                <w:color w:val="auto"/>
              </w:rPr>
              <w:t>empno</w:t>
            </w:r>
            <w:proofErr w:type="spellEnd"/>
            <w:r w:rsidRPr="00E21646">
              <w:rPr>
                <w:color w:val="auto"/>
              </w:rPr>
              <w:t>/{</w:t>
            </w:r>
            <w:proofErr w:type="spellStart"/>
            <w:r w:rsidRPr="00E21646">
              <w:rPr>
                <w:color w:val="auto"/>
              </w:rPr>
              <w:t>empno</w:t>
            </w:r>
            <w:proofErr w:type="spellEnd"/>
            <w:r w:rsidRPr="00E21646">
              <w:rPr>
                <w:color w:val="auto"/>
              </w:rPr>
              <w:t>}/</w:t>
            </w:r>
            <w:proofErr w:type="spellStart"/>
            <w:r w:rsidRPr="00E21646">
              <w:rPr>
                <w:color w:val="auto"/>
              </w:rPr>
              <w:t>deptno</w:t>
            </w:r>
            <w:proofErr w:type="spellEnd"/>
            <w:r w:rsidRPr="00E21646">
              <w:rPr>
                <w:color w:val="auto"/>
              </w:rPr>
              <w:t>/{</w:t>
            </w:r>
            <w:proofErr w:type="spellStart"/>
            <w:r w:rsidRPr="00E21646">
              <w:rPr>
                <w:color w:val="auto"/>
              </w:rPr>
              <w:t>deptno</w:t>
            </w:r>
            <w:proofErr w:type="spellEnd"/>
            <w:r w:rsidRPr="00E21646">
              <w:rPr>
                <w:color w:val="auto"/>
              </w:rPr>
              <w:t>}</w:t>
            </w:r>
          </w:p>
        </w:tc>
        <w:tc>
          <w:tcPr>
            <w:tcW w:w="992" w:type="dxa"/>
          </w:tcPr>
          <w:p w14:paraId="24071DAD" w14:textId="77777777" w:rsidR="00C2431A" w:rsidRPr="00E21646" w:rsidRDefault="00C2431A" w:rsidP="00C172A2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GET</w:t>
            </w:r>
          </w:p>
        </w:tc>
        <w:tc>
          <w:tcPr>
            <w:tcW w:w="1701" w:type="dxa"/>
          </w:tcPr>
          <w:p w14:paraId="400A3F5A" w14:textId="7ED7E818" w:rsidR="00C2431A" w:rsidRPr="00E21646" w:rsidRDefault="00C2431A" w:rsidP="00C172A2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Search </w:t>
            </w:r>
            <w:proofErr w:type="spellStart"/>
            <w:r w:rsidR="00B64E25" w:rsidRPr="00E21646">
              <w:rPr>
                <w:color w:val="auto"/>
              </w:rPr>
              <w:t>deptmanager</w:t>
            </w:r>
            <w:proofErr w:type="spellEnd"/>
            <w:r w:rsidR="00B64E25" w:rsidRPr="00E21646">
              <w:rPr>
                <w:color w:val="auto"/>
              </w:rPr>
              <w:t xml:space="preserve"> </w:t>
            </w:r>
            <w:r w:rsidRPr="00E21646">
              <w:rPr>
                <w:color w:val="auto"/>
              </w:rPr>
              <w:t xml:space="preserve">by </w:t>
            </w:r>
            <w:proofErr w:type="spellStart"/>
            <w:r w:rsidRPr="00E21646">
              <w:rPr>
                <w:color w:val="auto"/>
              </w:rPr>
              <w:t>empno</w:t>
            </w:r>
            <w:proofErr w:type="spellEnd"/>
            <w:r w:rsidRPr="00E21646">
              <w:rPr>
                <w:color w:val="auto"/>
              </w:rPr>
              <w:t xml:space="preserve"> and </w:t>
            </w:r>
            <w:proofErr w:type="spellStart"/>
            <w:r w:rsidRPr="00E21646">
              <w:rPr>
                <w:color w:val="auto"/>
              </w:rPr>
              <w:t>deptno</w:t>
            </w:r>
            <w:proofErr w:type="spellEnd"/>
          </w:p>
        </w:tc>
        <w:tc>
          <w:tcPr>
            <w:tcW w:w="1843" w:type="dxa"/>
          </w:tcPr>
          <w:p w14:paraId="642D40CD" w14:textId="66617CEF" w:rsidR="00C2431A" w:rsidRPr="00E21646" w:rsidRDefault="00B64E25" w:rsidP="00C172A2">
            <w:pPr>
              <w:spacing w:before="0" w:after="0"/>
              <w:rPr>
                <w:color w:val="auto"/>
              </w:rPr>
            </w:pPr>
            <w:proofErr w:type="spellStart"/>
            <w:r w:rsidRPr="00E21646">
              <w:rPr>
                <w:color w:val="auto"/>
              </w:rPr>
              <w:t>deptmanager</w:t>
            </w:r>
            <w:proofErr w:type="spellEnd"/>
            <w:r w:rsidRPr="00E21646">
              <w:rPr>
                <w:color w:val="auto"/>
              </w:rPr>
              <w:t xml:space="preserve"> </w:t>
            </w:r>
            <w:r w:rsidR="00C2431A" w:rsidRPr="00E21646">
              <w:rPr>
                <w:color w:val="auto"/>
              </w:rPr>
              <w:t>Object</w:t>
            </w:r>
          </w:p>
        </w:tc>
        <w:tc>
          <w:tcPr>
            <w:tcW w:w="1842" w:type="dxa"/>
          </w:tcPr>
          <w:p w14:paraId="371BE1E6" w14:textId="77777777" w:rsidR="00C2431A" w:rsidRPr="00E21646" w:rsidRDefault="00C2431A" w:rsidP="00C172A2">
            <w:pPr>
              <w:spacing w:before="0" w:after="0"/>
              <w:rPr>
                <w:color w:val="auto"/>
              </w:rPr>
            </w:pPr>
          </w:p>
        </w:tc>
      </w:tr>
      <w:tr w:rsidR="00E21646" w:rsidRPr="00E21646" w14:paraId="2C948EE4" w14:textId="77777777" w:rsidTr="00C172A2">
        <w:trPr>
          <w:trHeight w:val="177"/>
        </w:trPr>
        <w:tc>
          <w:tcPr>
            <w:tcW w:w="3597" w:type="dxa"/>
          </w:tcPr>
          <w:p w14:paraId="37D7C6F2" w14:textId="05F14706" w:rsidR="00C2431A" w:rsidRPr="00407888" w:rsidRDefault="00C2431A" w:rsidP="00C172A2">
            <w:pPr>
              <w:spacing w:before="0" w:after="0"/>
              <w:rPr>
                <w:strike/>
                <w:color w:val="auto"/>
              </w:rPr>
            </w:pPr>
            <w:r w:rsidRPr="00407888">
              <w:rPr>
                <w:strike/>
                <w:color w:val="auto"/>
              </w:rPr>
              <w:t>/</w:t>
            </w:r>
            <w:proofErr w:type="spellStart"/>
            <w:r w:rsidRPr="00407888">
              <w:rPr>
                <w:strike/>
                <w:color w:val="auto"/>
              </w:rPr>
              <w:t>api</w:t>
            </w:r>
            <w:proofErr w:type="spellEnd"/>
            <w:r w:rsidRPr="00407888">
              <w:rPr>
                <w:strike/>
                <w:color w:val="auto"/>
              </w:rPr>
              <w:t>/v1/</w:t>
            </w:r>
            <w:proofErr w:type="spellStart"/>
            <w:r w:rsidR="00B64E25" w:rsidRPr="00407888">
              <w:rPr>
                <w:strike/>
                <w:color w:val="auto"/>
              </w:rPr>
              <w:t>deptmanager</w:t>
            </w:r>
            <w:proofErr w:type="spellEnd"/>
            <w:r w:rsidR="00B64E25" w:rsidRPr="00407888">
              <w:rPr>
                <w:strike/>
                <w:color w:val="auto"/>
              </w:rPr>
              <w:t xml:space="preserve"> </w:t>
            </w:r>
            <w:r w:rsidRPr="00407888">
              <w:rPr>
                <w:strike/>
                <w:color w:val="auto"/>
              </w:rPr>
              <w:t>/</w:t>
            </w:r>
            <w:proofErr w:type="spellStart"/>
            <w:r w:rsidRPr="00407888">
              <w:rPr>
                <w:strike/>
                <w:color w:val="auto"/>
              </w:rPr>
              <w:t>deptno</w:t>
            </w:r>
            <w:proofErr w:type="spellEnd"/>
            <w:r w:rsidRPr="00407888">
              <w:rPr>
                <w:strike/>
                <w:color w:val="auto"/>
              </w:rPr>
              <w:t>/{</w:t>
            </w:r>
            <w:proofErr w:type="spellStart"/>
            <w:r w:rsidRPr="00407888">
              <w:rPr>
                <w:strike/>
                <w:color w:val="auto"/>
              </w:rPr>
              <w:t>deptno</w:t>
            </w:r>
            <w:proofErr w:type="spellEnd"/>
            <w:r w:rsidRPr="00407888">
              <w:rPr>
                <w:strike/>
                <w:color w:val="auto"/>
              </w:rPr>
              <w:t>}/</w:t>
            </w:r>
            <w:proofErr w:type="spellStart"/>
            <w:r w:rsidRPr="00407888">
              <w:rPr>
                <w:strike/>
                <w:color w:val="auto"/>
              </w:rPr>
              <w:t>fromdate</w:t>
            </w:r>
            <w:proofErr w:type="spellEnd"/>
            <w:r w:rsidRPr="00407888">
              <w:rPr>
                <w:strike/>
                <w:color w:val="auto"/>
              </w:rPr>
              <w:t>/{</w:t>
            </w:r>
            <w:proofErr w:type="spellStart"/>
            <w:r w:rsidRPr="00407888">
              <w:rPr>
                <w:strike/>
                <w:color w:val="auto"/>
              </w:rPr>
              <w:t>fromdate</w:t>
            </w:r>
            <w:proofErr w:type="spellEnd"/>
            <w:r w:rsidRPr="00407888">
              <w:rPr>
                <w:strike/>
                <w:color w:val="auto"/>
              </w:rPr>
              <w:t>}</w:t>
            </w:r>
          </w:p>
        </w:tc>
        <w:tc>
          <w:tcPr>
            <w:tcW w:w="992" w:type="dxa"/>
          </w:tcPr>
          <w:p w14:paraId="6BF80156" w14:textId="77777777" w:rsidR="00C2431A" w:rsidRPr="00407888" w:rsidRDefault="00C2431A" w:rsidP="00C172A2">
            <w:pPr>
              <w:spacing w:before="0" w:after="0"/>
              <w:rPr>
                <w:bCs/>
                <w:strike/>
                <w:color w:val="auto"/>
              </w:rPr>
            </w:pPr>
            <w:r w:rsidRPr="00407888">
              <w:rPr>
                <w:strike/>
                <w:color w:val="auto"/>
              </w:rPr>
              <w:t>GET</w:t>
            </w:r>
          </w:p>
        </w:tc>
        <w:tc>
          <w:tcPr>
            <w:tcW w:w="1701" w:type="dxa"/>
          </w:tcPr>
          <w:p w14:paraId="24582EC3" w14:textId="36599DC5" w:rsidR="00C2431A" w:rsidRPr="00407888" w:rsidRDefault="00C2431A" w:rsidP="00C172A2">
            <w:pPr>
              <w:spacing w:before="0" w:after="0"/>
              <w:rPr>
                <w:strike/>
                <w:color w:val="auto"/>
              </w:rPr>
            </w:pPr>
            <w:r w:rsidRPr="00407888">
              <w:rPr>
                <w:strike/>
                <w:color w:val="auto"/>
              </w:rPr>
              <w:t xml:space="preserve">Fetch all </w:t>
            </w:r>
            <w:proofErr w:type="spellStart"/>
            <w:r w:rsidR="00B64E25" w:rsidRPr="00407888">
              <w:rPr>
                <w:strike/>
                <w:color w:val="auto"/>
              </w:rPr>
              <w:t>deptmanager</w:t>
            </w:r>
            <w:proofErr w:type="spellEnd"/>
            <w:r w:rsidR="00B64E25" w:rsidRPr="00407888">
              <w:rPr>
                <w:strike/>
                <w:color w:val="auto"/>
              </w:rPr>
              <w:t xml:space="preserve"> </w:t>
            </w:r>
            <w:r w:rsidRPr="00407888">
              <w:rPr>
                <w:strike/>
                <w:color w:val="auto"/>
              </w:rPr>
              <w:t xml:space="preserve">objects </w:t>
            </w:r>
            <w:proofErr w:type="gramStart"/>
            <w:r w:rsidRPr="00407888">
              <w:rPr>
                <w:strike/>
                <w:color w:val="auto"/>
              </w:rPr>
              <w:t>by  ,</w:t>
            </w:r>
            <w:proofErr w:type="gramEnd"/>
            <w:r w:rsidRPr="00407888">
              <w:rPr>
                <w:strike/>
                <w:color w:val="auto"/>
              </w:rPr>
              <w:t xml:space="preserve"> </w:t>
            </w:r>
            <w:proofErr w:type="spellStart"/>
            <w:r w:rsidRPr="00407888">
              <w:rPr>
                <w:strike/>
                <w:color w:val="auto"/>
              </w:rPr>
              <w:t>deptno</w:t>
            </w:r>
            <w:proofErr w:type="spellEnd"/>
            <w:r w:rsidRPr="00407888">
              <w:rPr>
                <w:strike/>
                <w:color w:val="auto"/>
              </w:rPr>
              <w:t xml:space="preserve"> and from date</w:t>
            </w:r>
          </w:p>
          <w:p w14:paraId="6606C5AE" w14:textId="77777777" w:rsidR="00C2431A" w:rsidRPr="00407888" w:rsidRDefault="00C2431A" w:rsidP="00C172A2">
            <w:pPr>
              <w:spacing w:before="0" w:after="0"/>
              <w:rPr>
                <w:bCs/>
                <w:strike/>
                <w:color w:val="auto"/>
              </w:rPr>
            </w:pPr>
          </w:p>
        </w:tc>
        <w:tc>
          <w:tcPr>
            <w:tcW w:w="1843" w:type="dxa"/>
          </w:tcPr>
          <w:p w14:paraId="2CDA920F" w14:textId="17C9BF88" w:rsidR="00C2431A" w:rsidRPr="00407888" w:rsidRDefault="00C2431A" w:rsidP="00C172A2">
            <w:pPr>
              <w:spacing w:before="0" w:after="0"/>
              <w:rPr>
                <w:bCs/>
                <w:strike/>
                <w:color w:val="auto"/>
              </w:rPr>
            </w:pPr>
            <w:r w:rsidRPr="00407888">
              <w:rPr>
                <w:strike/>
                <w:color w:val="auto"/>
              </w:rPr>
              <w:t xml:space="preserve">Collection of </w:t>
            </w:r>
            <w:proofErr w:type="spellStart"/>
            <w:r w:rsidR="00B64E25" w:rsidRPr="00407888">
              <w:rPr>
                <w:strike/>
                <w:color w:val="auto"/>
              </w:rPr>
              <w:t>deptmanager</w:t>
            </w:r>
            <w:proofErr w:type="spellEnd"/>
          </w:p>
        </w:tc>
        <w:tc>
          <w:tcPr>
            <w:tcW w:w="1842" w:type="dxa"/>
          </w:tcPr>
          <w:p w14:paraId="582207DD" w14:textId="77777777" w:rsidR="00C2431A" w:rsidRPr="00407888" w:rsidRDefault="00C2431A" w:rsidP="00C172A2">
            <w:pPr>
              <w:spacing w:before="0" w:after="0"/>
              <w:rPr>
                <w:rStyle w:val="b"/>
                <w:rFonts w:ascii="Courier New" w:hAnsi="Courier New" w:cs="Courier New"/>
                <w:strike/>
                <w:color w:val="auto"/>
                <w:shd w:val="clear" w:color="auto" w:fill="FFFFFF"/>
              </w:rPr>
            </w:pPr>
          </w:p>
        </w:tc>
      </w:tr>
      <w:tr w:rsidR="00E21646" w:rsidRPr="00E21646" w14:paraId="0F32DBF6" w14:textId="77777777" w:rsidTr="00C172A2">
        <w:trPr>
          <w:trHeight w:val="177"/>
        </w:trPr>
        <w:tc>
          <w:tcPr>
            <w:tcW w:w="3597" w:type="dxa"/>
          </w:tcPr>
          <w:p w14:paraId="5A3A7FFE" w14:textId="3E05F769" w:rsidR="00C2431A" w:rsidRPr="00407888" w:rsidRDefault="00C2431A" w:rsidP="00C172A2">
            <w:pPr>
              <w:spacing w:before="0" w:after="0"/>
              <w:rPr>
                <w:strike/>
                <w:color w:val="auto"/>
              </w:rPr>
            </w:pPr>
            <w:r w:rsidRPr="00407888">
              <w:rPr>
                <w:strike/>
                <w:color w:val="auto"/>
              </w:rPr>
              <w:t>/</w:t>
            </w:r>
            <w:proofErr w:type="spellStart"/>
            <w:r w:rsidRPr="00407888">
              <w:rPr>
                <w:strike/>
                <w:color w:val="auto"/>
              </w:rPr>
              <w:t>api</w:t>
            </w:r>
            <w:proofErr w:type="spellEnd"/>
            <w:r w:rsidRPr="00407888">
              <w:rPr>
                <w:strike/>
                <w:color w:val="auto"/>
              </w:rPr>
              <w:t>/v1/</w:t>
            </w:r>
            <w:proofErr w:type="spellStart"/>
            <w:r w:rsidR="00B64E25" w:rsidRPr="00407888">
              <w:rPr>
                <w:strike/>
                <w:color w:val="auto"/>
              </w:rPr>
              <w:t>deptmanager</w:t>
            </w:r>
            <w:proofErr w:type="spellEnd"/>
            <w:r w:rsidR="00B64E25" w:rsidRPr="00407888">
              <w:rPr>
                <w:strike/>
                <w:color w:val="auto"/>
              </w:rPr>
              <w:t xml:space="preserve"> </w:t>
            </w:r>
            <w:r w:rsidRPr="00407888">
              <w:rPr>
                <w:strike/>
                <w:color w:val="auto"/>
              </w:rPr>
              <w:t>/</w:t>
            </w:r>
            <w:proofErr w:type="spellStart"/>
            <w:r w:rsidRPr="00407888">
              <w:rPr>
                <w:strike/>
                <w:color w:val="auto"/>
              </w:rPr>
              <w:t>empno</w:t>
            </w:r>
            <w:proofErr w:type="spellEnd"/>
            <w:r w:rsidRPr="00407888">
              <w:rPr>
                <w:strike/>
                <w:color w:val="auto"/>
              </w:rPr>
              <w:t>/{</w:t>
            </w:r>
            <w:proofErr w:type="spellStart"/>
            <w:r w:rsidRPr="00407888">
              <w:rPr>
                <w:strike/>
                <w:color w:val="auto"/>
              </w:rPr>
              <w:t>empno</w:t>
            </w:r>
            <w:proofErr w:type="spellEnd"/>
            <w:r w:rsidRPr="00407888">
              <w:rPr>
                <w:strike/>
                <w:color w:val="auto"/>
              </w:rPr>
              <w:t>}/</w:t>
            </w:r>
            <w:proofErr w:type="spellStart"/>
            <w:r w:rsidRPr="00407888">
              <w:rPr>
                <w:strike/>
                <w:color w:val="auto"/>
              </w:rPr>
              <w:t>fromdate</w:t>
            </w:r>
            <w:proofErr w:type="spellEnd"/>
            <w:r w:rsidRPr="00407888">
              <w:rPr>
                <w:strike/>
                <w:color w:val="auto"/>
              </w:rPr>
              <w:t>/{</w:t>
            </w:r>
            <w:proofErr w:type="spellStart"/>
            <w:r w:rsidRPr="00407888">
              <w:rPr>
                <w:strike/>
                <w:color w:val="auto"/>
              </w:rPr>
              <w:t>fromdate</w:t>
            </w:r>
            <w:proofErr w:type="spellEnd"/>
            <w:r w:rsidRPr="00407888">
              <w:rPr>
                <w:strike/>
                <w:color w:val="auto"/>
              </w:rPr>
              <w:t>}</w:t>
            </w:r>
          </w:p>
        </w:tc>
        <w:tc>
          <w:tcPr>
            <w:tcW w:w="992" w:type="dxa"/>
          </w:tcPr>
          <w:p w14:paraId="114D11D6" w14:textId="77777777" w:rsidR="00C2431A" w:rsidRPr="00407888" w:rsidRDefault="00C2431A" w:rsidP="00C172A2">
            <w:pPr>
              <w:spacing w:before="0" w:after="0"/>
              <w:rPr>
                <w:bCs/>
                <w:strike/>
                <w:color w:val="auto"/>
              </w:rPr>
            </w:pPr>
            <w:r w:rsidRPr="00407888">
              <w:rPr>
                <w:strike/>
                <w:color w:val="auto"/>
              </w:rPr>
              <w:t>GET</w:t>
            </w:r>
          </w:p>
        </w:tc>
        <w:tc>
          <w:tcPr>
            <w:tcW w:w="1701" w:type="dxa"/>
          </w:tcPr>
          <w:p w14:paraId="54B1FB0F" w14:textId="4947A36F" w:rsidR="00C2431A" w:rsidRPr="00407888" w:rsidRDefault="00C2431A" w:rsidP="00C172A2">
            <w:pPr>
              <w:spacing w:before="0" w:after="0"/>
              <w:rPr>
                <w:strike/>
                <w:color w:val="auto"/>
              </w:rPr>
            </w:pPr>
            <w:r w:rsidRPr="00407888">
              <w:rPr>
                <w:strike/>
                <w:color w:val="auto"/>
              </w:rPr>
              <w:t xml:space="preserve">Fetch all </w:t>
            </w:r>
            <w:proofErr w:type="spellStart"/>
            <w:r w:rsidR="00B64E25" w:rsidRPr="00407888">
              <w:rPr>
                <w:strike/>
                <w:color w:val="auto"/>
              </w:rPr>
              <w:t>deptmanager</w:t>
            </w:r>
            <w:proofErr w:type="spellEnd"/>
            <w:r w:rsidR="00B64E25" w:rsidRPr="00407888">
              <w:rPr>
                <w:strike/>
                <w:color w:val="auto"/>
              </w:rPr>
              <w:t xml:space="preserve"> </w:t>
            </w:r>
            <w:r w:rsidRPr="00407888">
              <w:rPr>
                <w:strike/>
                <w:color w:val="auto"/>
              </w:rPr>
              <w:t xml:space="preserve">objects </w:t>
            </w:r>
            <w:proofErr w:type="gramStart"/>
            <w:r w:rsidRPr="00407888">
              <w:rPr>
                <w:strike/>
                <w:color w:val="auto"/>
              </w:rPr>
              <w:t>by  ,</w:t>
            </w:r>
            <w:proofErr w:type="gramEnd"/>
            <w:r w:rsidRPr="00407888">
              <w:rPr>
                <w:strike/>
                <w:color w:val="auto"/>
              </w:rPr>
              <w:t xml:space="preserve"> id and from date</w:t>
            </w:r>
          </w:p>
          <w:p w14:paraId="4AF950C1" w14:textId="77777777" w:rsidR="00C2431A" w:rsidRPr="00407888" w:rsidRDefault="00C2431A" w:rsidP="00C172A2">
            <w:pPr>
              <w:spacing w:before="0" w:after="0"/>
              <w:rPr>
                <w:bCs/>
                <w:strike/>
                <w:color w:val="auto"/>
              </w:rPr>
            </w:pPr>
          </w:p>
        </w:tc>
        <w:tc>
          <w:tcPr>
            <w:tcW w:w="1843" w:type="dxa"/>
          </w:tcPr>
          <w:p w14:paraId="599BE1F1" w14:textId="00A31E9F" w:rsidR="00C2431A" w:rsidRPr="00407888" w:rsidRDefault="00C2431A" w:rsidP="00C172A2">
            <w:pPr>
              <w:spacing w:before="0" w:after="0"/>
              <w:rPr>
                <w:bCs/>
                <w:strike/>
                <w:color w:val="auto"/>
              </w:rPr>
            </w:pPr>
            <w:r w:rsidRPr="00407888">
              <w:rPr>
                <w:strike/>
                <w:color w:val="auto"/>
              </w:rPr>
              <w:t xml:space="preserve">Collection of </w:t>
            </w:r>
            <w:proofErr w:type="spellStart"/>
            <w:r w:rsidR="00B64E25" w:rsidRPr="00407888">
              <w:rPr>
                <w:strike/>
                <w:color w:val="auto"/>
              </w:rPr>
              <w:t>deptmanager</w:t>
            </w:r>
            <w:proofErr w:type="spellEnd"/>
          </w:p>
        </w:tc>
        <w:tc>
          <w:tcPr>
            <w:tcW w:w="1842" w:type="dxa"/>
          </w:tcPr>
          <w:p w14:paraId="4C37AE9F" w14:textId="77777777" w:rsidR="00C2431A" w:rsidRPr="00407888" w:rsidRDefault="00C2431A" w:rsidP="00C172A2">
            <w:pPr>
              <w:spacing w:before="0" w:after="0"/>
              <w:rPr>
                <w:rStyle w:val="b"/>
                <w:rFonts w:ascii="Courier New" w:hAnsi="Courier New" w:cs="Courier New"/>
                <w:strike/>
                <w:color w:val="auto"/>
                <w:shd w:val="clear" w:color="auto" w:fill="FFFFFF"/>
              </w:rPr>
            </w:pPr>
          </w:p>
        </w:tc>
      </w:tr>
      <w:tr w:rsidR="00E21646" w:rsidRPr="00E21646" w14:paraId="5C1A78E1" w14:textId="77777777" w:rsidTr="00C172A2">
        <w:trPr>
          <w:trHeight w:val="177"/>
        </w:trPr>
        <w:tc>
          <w:tcPr>
            <w:tcW w:w="3597" w:type="dxa"/>
          </w:tcPr>
          <w:p w14:paraId="2D2D29CF" w14:textId="0E53C053" w:rsidR="00C2431A" w:rsidRPr="00407888" w:rsidRDefault="00C2431A" w:rsidP="00C172A2">
            <w:pPr>
              <w:spacing w:before="0" w:after="0"/>
              <w:rPr>
                <w:strike/>
                <w:color w:val="auto"/>
              </w:rPr>
            </w:pPr>
            <w:r w:rsidRPr="00407888">
              <w:rPr>
                <w:strike/>
                <w:color w:val="auto"/>
              </w:rPr>
              <w:lastRenderedPageBreak/>
              <w:t>/</w:t>
            </w:r>
            <w:proofErr w:type="spellStart"/>
            <w:r w:rsidRPr="00407888">
              <w:rPr>
                <w:strike/>
                <w:color w:val="auto"/>
              </w:rPr>
              <w:t>api</w:t>
            </w:r>
            <w:proofErr w:type="spellEnd"/>
            <w:r w:rsidRPr="00407888">
              <w:rPr>
                <w:strike/>
                <w:color w:val="auto"/>
              </w:rPr>
              <w:t>/v1/</w:t>
            </w:r>
            <w:proofErr w:type="spellStart"/>
            <w:r w:rsidR="00B64E25" w:rsidRPr="00407888">
              <w:rPr>
                <w:strike/>
                <w:color w:val="auto"/>
              </w:rPr>
              <w:t>deptmanager</w:t>
            </w:r>
            <w:proofErr w:type="spellEnd"/>
            <w:r w:rsidR="00B64E25" w:rsidRPr="00407888">
              <w:rPr>
                <w:strike/>
                <w:color w:val="auto"/>
              </w:rPr>
              <w:t xml:space="preserve"> </w:t>
            </w:r>
            <w:r w:rsidRPr="00407888">
              <w:rPr>
                <w:strike/>
                <w:color w:val="auto"/>
              </w:rPr>
              <w:t>/</w:t>
            </w:r>
            <w:proofErr w:type="spellStart"/>
            <w:r w:rsidRPr="00407888">
              <w:rPr>
                <w:strike/>
                <w:color w:val="auto"/>
              </w:rPr>
              <w:t>empno</w:t>
            </w:r>
            <w:proofErr w:type="spellEnd"/>
            <w:r w:rsidRPr="00407888">
              <w:rPr>
                <w:strike/>
                <w:color w:val="auto"/>
              </w:rPr>
              <w:t>/{</w:t>
            </w:r>
            <w:proofErr w:type="spellStart"/>
            <w:r w:rsidRPr="00407888">
              <w:rPr>
                <w:strike/>
                <w:color w:val="auto"/>
              </w:rPr>
              <w:t>empno</w:t>
            </w:r>
            <w:proofErr w:type="spellEnd"/>
            <w:r w:rsidRPr="00407888">
              <w:rPr>
                <w:strike/>
                <w:color w:val="auto"/>
              </w:rPr>
              <w:t>}/</w:t>
            </w:r>
            <w:proofErr w:type="spellStart"/>
            <w:r w:rsidRPr="00407888">
              <w:rPr>
                <w:strike/>
                <w:color w:val="auto"/>
              </w:rPr>
              <w:t>deptno</w:t>
            </w:r>
            <w:proofErr w:type="spellEnd"/>
            <w:r w:rsidRPr="00407888">
              <w:rPr>
                <w:strike/>
                <w:color w:val="auto"/>
              </w:rPr>
              <w:t>/{</w:t>
            </w:r>
            <w:proofErr w:type="spellStart"/>
            <w:r w:rsidRPr="00407888">
              <w:rPr>
                <w:strike/>
                <w:color w:val="auto"/>
              </w:rPr>
              <w:t>deptno</w:t>
            </w:r>
            <w:proofErr w:type="spellEnd"/>
            <w:r w:rsidRPr="00407888">
              <w:rPr>
                <w:strike/>
                <w:color w:val="auto"/>
              </w:rPr>
              <w:t>}/</w:t>
            </w:r>
            <w:proofErr w:type="spellStart"/>
            <w:r w:rsidRPr="00407888">
              <w:rPr>
                <w:strike/>
                <w:color w:val="auto"/>
              </w:rPr>
              <w:t>fromdate</w:t>
            </w:r>
            <w:proofErr w:type="spellEnd"/>
            <w:r w:rsidRPr="00407888">
              <w:rPr>
                <w:strike/>
                <w:color w:val="auto"/>
              </w:rPr>
              <w:t>/{</w:t>
            </w:r>
            <w:proofErr w:type="spellStart"/>
            <w:r w:rsidRPr="00407888">
              <w:rPr>
                <w:strike/>
                <w:color w:val="auto"/>
              </w:rPr>
              <w:t>fromdate</w:t>
            </w:r>
            <w:proofErr w:type="spellEnd"/>
            <w:r w:rsidRPr="00407888">
              <w:rPr>
                <w:strike/>
                <w:color w:val="auto"/>
              </w:rPr>
              <w:t>}</w:t>
            </w:r>
          </w:p>
        </w:tc>
        <w:tc>
          <w:tcPr>
            <w:tcW w:w="992" w:type="dxa"/>
          </w:tcPr>
          <w:p w14:paraId="38A9C1F1" w14:textId="77777777" w:rsidR="00C2431A" w:rsidRPr="00407888" w:rsidRDefault="00C2431A" w:rsidP="00C172A2">
            <w:pPr>
              <w:spacing w:before="0" w:after="0"/>
              <w:rPr>
                <w:strike/>
                <w:color w:val="auto"/>
              </w:rPr>
            </w:pPr>
            <w:r w:rsidRPr="00407888">
              <w:rPr>
                <w:strike/>
                <w:color w:val="auto"/>
              </w:rPr>
              <w:t>GET</w:t>
            </w:r>
          </w:p>
        </w:tc>
        <w:tc>
          <w:tcPr>
            <w:tcW w:w="1701" w:type="dxa"/>
          </w:tcPr>
          <w:p w14:paraId="638208ED" w14:textId="24BD9809" w:rsidR="00C2431A" w:rsidRPr="00407888" w:rsidRDefault="00C2431A" w:rsidP="00C172A2">
            <w:pPr>
              <w:spacing w:before="0" w:after="0"/>
              <w:rPr>
                <w:strike/>
                <w:color w:val="auto"/>
              </w:rPr>
            </w:pPr>
            <w:r w:rsidRPr="00407888">
              <w:rPr>
                <w:strike/>
                <w:color w:val="auto"/>
              </w:rPr>
              <w:t xml:space="preserve">Fetch all </w:t>
            </w:r>
            <w:proofErr w:type="spellStart"/>
            <w:r w:rsidR="00B64E25" w:rsidRPr="00407888">
              <w:rPr>
                <w:strike/>
                <w:color w:val="auto"/>
              </w:rPr>
              <w:t>deptmanager</w:t>
            </w:r>
            <w:proofErr w:type="spellEnd"/>
            <w:r w:rsidR="00B64E25" w:rsidRPr="00407888">
              <w:rPr>
                <w:strike/>
                <w:color w:val="auto"/>
              </w:rPr>
              <w:t xml:space="preserve"> </w:t>
            </w:r>
            <w:r w:rsidRPr="00407888">
              <w:rPr>
                <w:strike/>
                <w:color w:val="auto"/>
              </w:rPr>
              <w:t xml:space="preserve">objects </w:t>
            </w:r>
            <w:proofErr w:type="gramStart"/>
            <w:r w:rsidRPr="00407888">
              <w:rPr>
                <w:strike/>
                <w:color w:val="auto"/>
              </w:rPr>
              <w:t>by  ,</w:t>
            </w:r>
            <w:proofErr w:type="gramEnd"/>
            <w:r w:rsidRPr="00407888">
              <w:rPr>
                <w:strike/>
                <w:color w:val="auto"/>
              </w:rPr>
              <w:t xml:space="preserve"> id ,</w:t>
            </w:r>
            <w:proofErr w:type="spellStart"/>
            <w:r w:rsidRPr="00407888">
              <w:rPr>
                <w:strike/>
                <w:color w:val="auto"/>
              </w:rPr>
              <w:t>deptno,and</w:t>
            </w:r>
            <w:proofErr w:type="spellEnd"/>
            <w:r w:rsidRPr="00407888">
              <w:rPr>
                <w:strike/>
                <w:color w:val="auto"/>
              </w:rPr>
              <w:t xml:space="preserve"> from date</w:t>
            </w:r>
          </w:p>
          <w:p w14:paraId="0E9D45CA" w14:textId="77777777" w:rsidR="00C2431A" w:rsidRPr="00407888" w:rsidRDefault="00C2431A" w:rsidP="00C172A2">
            <w:pPr>
              <w:spacing w:before="0" w:after="0"/>
              <w:rPr>
                <w:strike/>
                <w:color w:val="auto"/>
              </w:rPr>
            </w:pPr>
          </w:p>
        </w:tc>
        <w:tc>
          <w:tcPr>
            <w:tcW w:w="1843" w:type="dxa"/>
          </w:tcPr>
          <w:p w14:paraId="428B1A1E" w14:textId="31FC9614" w:rsidR="00C2431A" w:rsidRPr="00407888" w:rsidRDefault="00C2431A" w:rsidP="00C172A2">
            <w:pPr>
              <w:spacing w:before="0" w:after="0"/>
              <w:rPr>
                <w:strike/>
                <w:color w:val="auto"/>
              </w:rPr>
            </w:pPr>
            <w:r w:rsidRPr="00407888">
              <w:rPr>
                <w:strike/>
                <w:color w:val="auto"/>
              </w:rPr>
              <w:t xml:space="preserve">Collection of </w:t>
            </w:r>
            <w:proofErr w:type="spellStart"/>
            <w:r w:rsidR="00B64E25" w:rsidRPr="00407888">
              <w:rPr>
                <w:strike/>
                <w:color w:val="auto"/>
              </w:rPr>
              <w:t>deptmanager</w:t>
            </w:r>
            <w:proofErr w:type="spellEnd"/>
          </w:p>
        </w:tc>
        <w:tc>
          <w:tcPr>
            <w:tcW w:w="1842" w:type="dxa"/>
          </w:tcPr>
          <w:p w14:paraId="6D75D287" w14:textId="77777777" w:rsidR="00C2431A" w:rsidRPr="00407888" w:rsidRDefault="00C2431A" w:rsidP="00C172A2">
            <w:pPr>
              <w:spacing w:before="0" w:after="0"/>
              <w:rPr>
                <w:rStyle w:val="b"/>
                <w:rFonts w:ascii="Courier New" w:hAnsi="Courier New" w:cs="Courier New"/>
                <w:strike/>
                <w:color w:val="auto"/>
                <w:shd w:val="clear" w:color="auto" w:fill="FFFFFF"/>
              </w:rPr>
            </w:pPr>
          </w:p>
        </w:tc>
      </w:tr>
      <w:tr w:rsidR="00E21646" w:rsidRPr="00E21646" w14:paraId="676D8834" w14:textId="77777777" w:rsidTr="00C172A2">
        <w:trPr>
          <w:trHeight w:val="177"/>
        </w:trPr>
        <w:tc>
          <w:tcPr>
            <w:tcW w:w="3597" w:type="dxa"/>
          </w:tcPr>
          <w:p w14:paraId="7E9C490B" w14:textId="3709CEEA" w:rsidR="00C2431A" w:rsidRPr="00E21646" w:rsidRDefault="00C2431A" w:rsidP="00C172A2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/</w:t>
            </w:r>
            <w:proofErr w:type="spellStart"/>
            <w:r w:rsidRPr="00E21646">
              <w:rPr>
                <w:color w:val="auto"/>
              </w:rPr>
              <w:t>api</w:t>
            </w:r>
            <w:proofErr w:type="spellEnd"/>
            <w:r w:rsidRPr="00E21646">
              <w:rPr>
                <w:color w:val="auto"/>
              </w:rPr>
              <w:t>/v1/</w:t>
            </w:r>
            <w:proofErr w:type="spellStart"/>
            <w:r w:rsidR="00B64E25" w:rsidRPr="00E21646">
              <w:rPr>
                <w:color w:val="auto"/>
              </w:rPr>
              <w:t>deptmanager</w:t>
            </w:r>
            <w:proofErr w:type="spellEnd"/>
            <w:r w:rsidR="00B64E25" w:rsidRPr="00E21646">
              <w:rPr>
                <w:color w:val="auto"/>
              </w:rPr>
              <w:t xml:space="preserve"> </w:t>
            </w:r>
            <w:r w:rsidRPr="00E21646">
              <w:rPr>
                <w:color w:val="auto"/>
              </w:rPr>
              <w:t>/{</w:t>
            </w:r>
            <w:proofErr w:type="spellStart"/>
            <w:r w:rsidRPr="00E21646">
              <w:rPr>
                <w:color w:val="auto"/>
              </w:rPr>
              <w:t>empno</w:t>
            </w:r>
            <w:proofErr w:type="spellEnd"/>
            <w:r w:rsidRPr="00E21646">
              <w:rPr>
                <w:color w:val="auto"/>
              </w:rPr>
              <w:t>}/{</w:t>
            </w:r>
            <w:proofErr w:type="spellStart"/>
            <w:r w:rsidRPr="00E21646">
              <w:rPr>
                <w:color w:val="auto"/>
              </w:rPr>
              <w:t>deptno</w:t>
            </w:r>
            <w:proofErr w:type="spellEnd"/>
            <w:r w:rsidRPr="00E21646">
              <w:rPr>
                <w:color w:val="auto"/>
              </w:rPr>
              <w:t>}</w:t>
            </w:r>
          </w:p>
        </w:tc>
        <w:tc>
          <w:tcPr>
            <w:tcW w:w="992" w:type="dxa"/>
          </w:tcPr>
          <w:p w14:paraId="4CAB2E1F" w14:textId="77777777" w:rsidR="00C2431A" w:rsidRPr="00E21646" w:rsidRDefault="00C2431A" w:rsidP="00C172A2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PUT</w:t>
            </w:r>
          </w:p>
        </w:tc>
        <w:tc>
          <w:tcPr>
            <w:tcW w:w="1701" w:type="dxa"/>
          </w:tcPr>
          <w:p w14:paraId="5E15304E" w14:textId="774F53EF" w:rsidR="00C2431A" w:rsidRPr="00E21646" w:rsidRDefault="00C2431A" w:rsidP="00C172A2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Update </w:t>
            </w:r>
            <w:proofErr w:type="spellStart"/>
            <w:r w:rsidR="00B64E25" w:rsidRPr="00E21646">
              <w:rPr>
                <w:color w:val="auto"/>
              </w:rPr>
              <w:t>deptmanager</w:t>
            </w:r>
            <w:proofErr w:type="spellEnd"/>
            <w:r w:rsidR="00B64E25" w:rsidRPr="00E21646">
              <w:rPr>
                <w:color w:val="auto"/>
              </w:rPr>
              <w:t xml:space="preserve"> </w:t>
            </w:r>
            <w:r w:rsidRPr="00E21646">
              <w:rPr>
                <w:color w:val="auto"/>
              </w:rPr>
              <w:t xml:space="preserve">details for the given </w:t>
            </w:r>
            <w:proofErr w:type="spellStart"/>
            <w:r w:rsidRPr="00E21646">
              <w:rPr>
                <w:color w:val="auto"/>
              </w:rPr>
              <w:t>empno</w:t>
            </w:r>
            <w:proofErr w:type="spellEnd"/>
            <w:r w:rsidRPr="00E21646">
              <w:rPr>
                <w:color w:val="auto"/>
              </w:rPr>
              <w:t xml:space="preserve"> and </w:t>
            </w:r>
            <w:proofErr w:type="spellStart"/>
            <w:r w:rsidRPr="00E21646">
              <w:rPr>
                <w:color w:val="auto"/>
              </w:rPr>
              <w:t>deptno</w:t>
            </w:r>
            <w:proofErr w:type="spellEnd"/>
          </w:p>
        </w:tc>
        <w:tc>
          <w:tcPr>
            <w:tcW w:w="1843" w:type="dxa"/>
          </w:tcPr>
          <w:p w14:paraId="6DEB0064" w14:textId="77777777" w:rsidR="00C2431A" w:rsidRPr="00E21646" w:rsidRDefault="00C2431A" w:rsidP="00C172A2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String: employee </w:t>
            </w:r>
            <w:proofErr w:type="gramStart"/>
            <w:r w:rsidRPr="00E21646">
              <w:rPr>
                <w:color w:val="auto"/>
              </w:rPr>
              <w:t>assigned  to</w:t>
            </w:r>
            <w:proofErr w:type="gramEnd"/>
            <w:r w:rsidRPr="00E21646">
              <w:rPr>
                <w:color w:val="auto"/>
              </w:rPr>
              <w:t xml:space="preserve"> department  updated Successfully</w:t>
            </w:r>
          </w:p>
        </w:tc>
        <w:tc>
          <w:tcPr>
            <w:tcW w:w="1842" w:type="dxa"/>
          </w:tcPr>
          <w:p w14:paraId="6B7AF748" w14:textId="77777777" w:rsidR="00C2431A" w:rsidRPr="00E21646" w:rsidRDefault="00C2431A" w:rsidP="00C172A2">
            <w:pPr>
              <w:spacing w:before="0" w:after="0"/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</w:pPr>
            <w:r w:rsidRPr="00E21646"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  <w:t>{"timeStamp":"</w:t>
            </w:r>
            <w:r w:rsidRPr="00E21646">
              <w:rPr>
                <w:rStyle w:val="s"/>
                <w:color w:val="auto"/>
              </w:rPr>
              <w:t>2023-06-08</w:t>
            </w:r>
            <w:r w:rsidRPr="00E21646"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  <w:t>", "message": "</w:t>
            </w:r>
            <w:r w:rsidRPr="00E21646">
              <w:rPr>
                <w:rStyle w:val="s"/>
                <w:color w:val="auto"/>
              </w:rPr>
              <w:t>Validation failed …”</w:t>
            </w:r>
            <w:r w:rsidRPr="00E21646"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  <w:t>}</w:t>
            </w:r>
          </w:p>
        </w:tc>
      </w:tr>
      <w:tr w:rsidR="00E21646" w:rsidRPr="00E21646" w14:paraId="68269701" w14:textId="77777777" w:rsidTr="00C172A2">
        <w:trPr>
          <w:trHeight w:val="177"/>
        </w:trPr>
        <w:tc>
          <w:tcPr>
            <w:tcW w:w="3597" w:type="dxa"/>
          </w:tcPr>
          <w:p w14:paraId="700F2740" w14:textId="3A10F167" w:rsidR="00C2431A" w:rsidRPr="006D70F5" w:rsidRDefault="00C2431A" w:rsidP="00C172A2">
            <w:pPr>
              <w:spacing w:before="0" w:after="0"/>
              <w:rPr>
                <w:strike/>
                <w:color w:val="auto"/>
              </w:rPr>
            </w:pPr>
            <w:r w:rsidRPr="006D70F5">
              <w:rPr>
                <w:strike/>
                <w:color w:val="auto"/>
              </w:rPr>
              <w:t>/</w:t>
            </w:r>
            <w:proofErr w:type="spellStart"/>
            <w:r w:rsidRPr="006D70F5">
              <w:rPr>
                <w:strike/>
                <w:color w:val="auto"/>
              </w:rPr>
              <w:t>api</w:t>
            </w:r>
            <w:proofErr w:type="spellEnd"/>
            <w:r w:rsidRPr="006D70F5">
              <w:rPr>
                <w:strike/>
                <w:color w:val="auto"/>
              </w:rPr>
              <w:t>/v1/</w:t>
            </w:r>
            <w:proofErr w:type="spellStart"/>
            <w:r w:rsidR="00B64E25" w:rsidRPr="006D70F5">
              <w:rPr>
                <w:strike/>
                <w:color w:val="auto"/>
              </w:rPr>
              <w:t>deptmanager</w:t>
            </w:r>
            <w:proofErr w:type="spellEnd"/>
            <w:r w:rsidR="00B64E25" w:rsidRPr="006D70F5">
              <w:rPr>
                <w:strike/>
                <w:color w:val="auto"/>
              </w:rPr>
              <w:t xml:space="preserve"> </w:t>
            </w:r>
            <w:r w:rsidRPr="006D70F5">
              <w:rPr>
                <w:strike/>
                <w:color w:val="auto"/>
              </w:rPr>
              <w:t>/</w:t>
            </w:r>
            <w:proofErr w:type="spellStart"/>
            <w:r w:rsidRPr="006D70F5">
              <w:rPr>
                <w:strike/>
                <w:color w:val="auto"/>
              </w:rPr>
              <w:t>empno</w:t>
            </w:r>
            <w:proofErr w:type="spellEnd"/>
            <w:r w:rsidRPr="006D70F5">
              <w:rPr>
                <w:strike/>
                <w:color w:val="auto"/>
              </w:rPr>
              <w:t>/{</w:t>
            </w:r>
            <w:proofErr w:type="spellStart"/>
            <w:r w:rsidRPr="006D70F5">
              <w:rPr>
                <w:strike/>
                <w:color w:val="auto"/>
              </w:rPr>
              <w:t>empno</w:t>
            </w:r>
            <w:proofErr w:type="spellEnd"/>
            <w:r w:rsidRPr="006D70F5">
              <w:rPr>
                <w:strike/>
                <w:color w:val="auto"/>
              </w:rPr>
              <w:t>}/</w:t>
            </w:r>
            <w:proofErr w:type="spellStart"/>
            <w:r w:rsidRPr="006D70F5">
              <w:rPr>
                <w:strike/>
                <w:color w:val="auto"/>
              </w:rPr>
              <w:t>fromdate</w:t>
            </w:r>
            <w:proofErr w:type="spellEnd"/>
            <w:r w:rsidRPr="006D70F5">
              <w:rPr>
                <w:strike/>
                <w:color w:val="auto"/>
              </w:rPr>
              <w:t>/{</w:t>
            </w:r>
            <w:proofErr w:type="spellStart"/>
            <w:r w:rsidRPr="006D70F5">
              <w:rPr>
                <w:strike/>
                <w:color w:val="auto"/>
              </w:rPr>
              <w:t>fromdate</w:t>
            </w:r>
            <w:proofErr w:type="spellEnd"/>
            <w:r w:rsidRPr="006D70F5">
              <w:rPr>
                <w:strike/>
                <w:color w:val="auto"/>
              </w:rPr>
              <w:t>}</w:t>
            </w:r>
          </w:p>
        </w:tc>
        <w:tc>
          <w:tcPr>
            <w:tcW w:w="992" w:type="dxa"/>
          </w:tcPr>
          <w:p w14:paraId="1061C5D4" w14:textId="77777777" w:rsidR="00C2431A" w:rsidRPr="006D70F5" w:rsidRDefault="00C2431A" w:rsidP="00C172A2">
            <w:pPr>
              <w:spacing w:before="0" w:after="0"/>
              <w:rPr>
                <w:strike/>
                <w:color w:val="auto"/>
              </w:rPr>
            </w:pPr>
            <w:r w:rsidRPr="006D70F5">
              <w:rPr>
                <w:strike/>
                <w:color w:val="auto"/>
              </w:rPr>
              <w:t>PUT</w:t>
            </w:r>
          </w:p>
        </w:tc>
        <w:tc>
          <w:tcPr>
            <w:tcW w:w="1701" w:type="dxa"/>
          </w:tcPr>
          <w:p w14:paraId="11EF07FF" w14:textId="10C9B356" w:rsidR="00C2431A" w:rsidRPr="006D70F5" w:rsidRDefault="00C2431A" w:rsidP="00C172A2">
            <w:pPr>
              <w:spacing w:before="0" w:after="0"/>
              <w:rPr>
                <w:strike/>
                <w:color w:val="auto"/>
              </w:rPr>
            </w:pPr>
            <w:r w:rsidRPr="006D70F5">
              <w:rPr>
                <w:strike/>
                <w:color w:val="auto"/>
              </w:rPr>
              <w:t xml:space="preserve">Update </w:t>
            </w:r>
            <w:proofErr w:type="spellStart"/>
            <w:r w:rsidR="00B64E25" w:rsidRPr="006D70F5">
              <w:rPr>
                <w:strike/>
                <w:color w:val="auto"/>
              </w:rPr>
              <w:t>deptmanager</w:t>
            </w:r>
            <w:proofErr w:type="spellEnd"/>
            <w:r w:rsidR="00B64E25" w:rsidRPr="006D70F5">
              <w:rPr>
                <w:strike/>
                <w:color w:val="auto"/>
              </w:rPr>
              <w:t xml:space="preserve"> </w:t>
            </w:r>
            <w:r w:rsidRPr="006D70F5">
              <w:rPr>
                <w:strike/>
                <w:color w:val="auto"/>
              </w:rPr>
              <w:t xml:space="preserve">details for the </w:t>
            </w:r>
            <w:proofErr w:type="gramStart"/>
            <w:r w:rsidRPr="006D70F5">
              <w:rPr>
                <w:strike/>
                <w:color w:val="auto"/>
              </w:rPr>
              <w:t xml:space="preserve">given  </w:t>
            </w:r>
            <w:proofErr w:type="spellStart"/>
            <w:r w:rsidRPr="006D70F5">
              <w:rPr>
                <w:strike/>
                <w:color w:val="auto"/>
              </w:rPr>
              <w:t>empno</w:t>
            </w:r>
            <w:proofErr w:type="spellEnd"/>
            <w:proofErr w:type="gramEnd"/>
            <w:r w:rsidRPr="006D70F5">
              <w:rPr>
                <w:strike/>
                <w:color w:val="auto"/>
              </w:rPr>
              <w:t xml:space="preserve"> and </w:t>
            </w:r>
            <w:proofErr w:type="spellStart"/>
            <w:r w:rsidRPr="006D70F5">
              <w:rPr>
                <w:strike/>
                <w:color w:val="auto"/>
              </w:rPr>
              <w:t>fromdate</w:t>
            </w:r>
            <w:proofErr w:type="spellEnd"/>
          </w:p>
        </w:tc>
        <w:tc>
          <w:tcPr>
            <w:tcW w:w="1843" w:type="dxa"/>
          </w:tcPr>
          <w:p w14:paraId="1A127B09" w14:textId="77777777" w:rsidR="00C2431A" w:rsidRPr="006D70F5" w:rsidRDefault="00C2431A" w:rsidP="00C172A2">
            <w:pPr>
              <w:spacing w:before="0" w:after="0"/>
              <w:rPr>
                <w:strike/>
                <w:color w:val="auto"/>
              </w:rPr>
            </w:pPr>
            <w:r w:rsidRPr="006D70F5">
              <w:rPr>
                <w:strike/>
                <w:color w:val="auto"/>
              </w:rPr>
              <w:t xml:space="preserve">String: employee with no and </w:t>
            </w:r>
            <w:proofErr w:type="spellStart"/>
            <w:proofErr w:type="gramStart"/>
            <w:r w:rsidRPr="006D70F5">
              <w:rPr>
                <w:strike/>
                <w:color w:val="auto"/>
              </w:rPr>
              <w:t>fromdate</w:t>
            </w:r>
            <w:proofErr w:type="spellEnd"/>
            <w:r w:rsidRPr="006D70F5">
              <w:rPr>
                <w:strike/>
                <w:color w:val="auto"/>
              </w:rPr>
              <w:t xml:space="preserve">  updated</w:t>
            </w:r>
            <w:proofErr w:type="gramEnd"/>
            <w:r w:rsidRPr="006D70F5">
              <w:rPr>
                <w:strike/>
                <w:color w:val="auto"/>
              </w:rPr>
              <w:t xml:space="preserve"> Successfully</w:t>
            </w:r>
          </w:p>
        </w:tc>
        <w:tc>
          <w:tcPr>
            <w:tcW w:w="1842" w:type="dxa"/>
          </w:tcPr>
          <w:p w14:paraId="5206C0FD" w14:textId="77777777" w:rsidR="00C2431A" w:rsidRPr="006D70F5" w:rsidRDefault="00C2431A" w:rsidP="00C172A2">
            <w:pPr>
              <w:spacing w:before="0" w:after="0"/>
              <w:rPr>
                <w:rStyle w:val="b"/>
                <w:rFonts w:ascii="Courier New" w:hAnsi="Courier New" w:cs="Courier New"/>
                <w:strike/>
                <w:color w:val="auto"/>
                <w:shd w:val="clear" w:color="auto" w:fill="FFFFFF"/>
              </w:rPr>
            </w:pPr>
            <w:r w:rsidRPr="006D70F5">
              <w:rPr>
                <w:rStyle w:val="b"/>
                <w:rFonts w:ascii="Courier New" w:hAnsi="Courier New" w:cs="Courier New"/>
                <w:strike/>
                <w:color w:val="auto"/>
                <w:shd w:val="clear" w:color="auto" w:fill="FFFFFF"/>
              </w:rPr>
              <w:t>{"timeStamp":"</w:t>
            </w:r>
            <w:r w:rsidRPr="006D70F5">
              <w:rPr>
                <w:rStyle w:val="s"/>
                <w:strike/>
                <w:color w:val="auto"/>
              </w:rPr>
              <w:t>2023-06-08</w:t>
            </w:r>
            <w:r w:rsidRPr="006D70F5">
              <w:rPr>
                <w:rStyle w:val="b"/>
                <w:rFonts w:ascii="Courier New" w:hAnsi="Courier New" w:cs="Courier New"/>
                <w:strike/>
                <w:color w:val="auto"/>
                <w:shd w:val="clear" w:color="auto" w:fill="FFFFFF"/>
              </w:rPr>
              <w:t>", "message": "</w:t>
            </w:r>
            <w:r w:rsidRPr="006D70F5">
              <w:rPr>
                <w:rStyle w:val="s"/>
                <w:strike/>
                <w:color w:val="auto"/>
              </w:rPr>
              <w:t>Validation failed …”</w:t>
            </w:r>
            <w:r w:rsidRPr="006D70F5">
              <w:rPr>
                <w:rStyle w:val="b"/>
                <w:rFonts w:ascii="Courier New" w:hAnsi="Courier New" w:cs="Courier New"/>
                <w:strike/>
                <w:color w:val="auto"/>
                <w:shd w:val="clear" w:color="auto" w:fill="FFFFFF"/>
              </w:rPr>
              <w:t>}</w:t>
            </w:r>
          </w:p>
        </w:tc>
      </w:tr>
      <w:tr w:rsidR="00E21646" w:rsidRPr="00E21646" w14:paraId="2536CDB1" w14:textId="77777777" w:rsidTr="00C172A2">
        <w:trPr>
          <w:trHeight w:val="177"/>
        </w:trPr>
        <w:tc>
          <w:tcPr>
            <w:tcW w:w="3597" w:type="dxa"/>
          </w:tcPr>
          <w:p w14:paraId="2B7BED30" w14:textId="6F4E18C0" w:rsidR="00C2431A" w:rsidRPr="006D70F5" w:rsidRDefault="00C2431A" w:rsidP="00C172A2">
            <w:pPr>
              <w:spacing w:before="0" w:after="0"/>
              <w:rPr>
                <w:strike/>
                <w:color w:val="auto"/>
              </w:rPr>
            </w:pPr>
            <w:r w:rsidRPr="006D70F5">
              <w:rPr>
                <w:strike/>
                <w:color w:val="auto"/>
              </w:rPr>
              <w:t>/</w:t>
            </w:r>
            <w:proofErr w:type="spellStart"/>
            <w:r w:rsidRPr="006D70F5">
              <w:rPr>
                <w:strike/>
                <w:color w:val="auto"/>
              </w:rPr>
              <w:t>api</w:t>
            </w:r>
            <w:proofErr w:type="spellEnd"/>
            <w:r w:rsidRPr="006D70F5">
              <w:rPr>
                <w:strike/>
                <w:color w:val="auto"/>
              </w:rPr>
              <w:t>/v1/</w:t>
            </w:r>
            <w:proofErr w:type="spellStart"/>
            <w:r w:rsidR="00B64E25" w:rsidRPr="006D70F5">
              <w:rPr>
                <w:strike/>
                <w:color w:val="auto"/>
              </w:rPr>
              <w:t>deptmanager</w:t>
            </w:r>
            <w:proofErr w:type="spellEnd"/>
            <w:r w:rsidR="00B64E25" w:rsidRPr="006D70F5">
              <w:rPr>
                <w:strike/>
                <w:color w:val="auto"/>
              </w:rPr>
              <w:t xml:space="preserve"> </w:t>
            </w:r>
            <w:r w:rsidRPr="006D70F5">
              <w:rPr>
                <w:strike/>
                <w:color w:val="auto"/>
              </w:rPr>
              <w:t>/</w:t>
            </w:r>
            <w:proofErr w:type="spellStart"/>
            <w:r w:rsidRPr="006D70F5">
              <w:rPr>
                <w:strike/>
                <w:color w:val="auto"/>
              </w:rPr>
              <w:t>deptno</w:t>
            </w:r>
            <w:proofErr w:type="spellEnd"/>
            <w:r w:rsidRPr="006D70F5">
              <w:rPr>
                <w:strike/>
                <w:color w:val="auto"/>
              </w:rPr>
              <w:t>/{</w:t>
            </w:r>
            <w:proofErr w:type="spellStart"/>
            <w:r w:rsidRPr="006D70F5">
              <w:rPr>
                <w:strike/>
                <w:color w:val="auto"/>
              </w:rPr>
              <w:t>deptno</w:t>
            </w:r>
            <w:proofErr w:type="spellEnd"/>
            <w:r w:rsidRPr="006D70F5">
              <w:rPr>
                <w:strike/>
                <w:color w:val="auto"/>
              </w:rPr>
              <w:t>}/</w:t>
            </w:r>
            <w:proofErr w:type="spellStart"/>
            <w:r w:rsidRPr="006D70F5">
              <w:rPr>
                <w:strike/>
                <w:color w:val="auto"/>
              </w:rPr>
              <w:t>fromdate</w:t>
            </w:r>
            <w:proofErr w:type="spellEnd"/>
            <w:r w:rsidRPr="006D70F5">
              <w:rPr>
                <w:strike/>
                <w:color w:val="auto"/>
              </w:rPr>
              <w:t>/{</w:t>
            </w:r>
            <w:proofErr w:type="spellStart"/>
            <w:r w:rsidRPr="006D70F5">
              <w:rPr>
                <w:strike/>
                <w:color w:val="auto"/>
              </w:rPr>
              <w:t>fromdate</w:t>
            </w:r>
            <w:proofErr w:type="spellEnd"/>
            <w:r w:rsidRPr="006D70F5">
              <w:rPr>
                <w:strike/>
                <w:color w:val="auto"/>
              </w:rPr>
              <w:t>}</w:t>
            </w:r>
          </w:p>
        </w:tc>
        <w:tc>
          <w:tcPr>
            <w:tcW w:w="992" w:type="dxa"/>
          </w:tcPr>
          <w:p w14:paraId="4C470C86" w14:textId="77777777" w:rsidR="00C2431A" w:rsidRPr="006D70F5" w:rsidRDefault="00C2431A" w:rsidP="00C172A2">
            <w:pPr>
              <w:spacing w:before="0" w:after="0"/>
              <w:rPr>
                <w:strike/>
                <w:color w:val="auto"/>
              </w:rPr>
            </w:pPr>
            <w:r w:rsidRPr="006D70F5">
              <w:rPr>
                <w:strike/>
                <w:color w:val="auto"/>
              </w:rPr>
              <w:t>PUT</w:t>
            </w:r>
          </w:p>
        </w:tc>
        <w:tc>
          <w:tcPr>
            <w:tcW w:w="1701" w:type="dxa"/>
          </w:tcPr>
          <w:p w14:paraId="5CB85276" w14:textId="7F9F1587" w:rsidR="00C2431A" w:rsidRPr="006D70F5" w:rsidRDefault="00C2431A" w:rsidP="00C172A2">
            <w:pPr>
              <w:spacing w:before="0" w:after="0"/>
              <w:rPr>
                <w:strike/>
                <w:color w:val="auto"/>
              </w:rPr>
            </w:pPr>
            <w:r w:rsidRPr="006D70F5">
              <w:rPr>
                <w:strike/>
                <w:color w:val="auto"/>
              </w:rPr>
              <w:t xml:space="preserve">Update </w:t>
            </w:r>
            <w:proofErr w:type="spellStart"/>
            <w:r w:rsidR="00B64E25" w:rsidRPr="006D70F5">
              <w:rPr>
                <w:strike/>
                <w:color w:val="auto"/>
              </w:rPr>
              <w:t>deptmanager</w:t>
            </w:r>
            <w:proofErr w:type="spellEnd"/>
            <w:r w:rsidR="00B64E25" w:rsidRPr="006D70F5">
              <w:rPr>
                <w:strike/>
                <w:color w:val="auto"/>
              </w:rPr>
              <w:t xml:space="preserve"> </w:t>
            </w:r>
            <w:r w:rsidRPr="006D70F5">
              <w:rPr>
                <w:strike/>
                <w:color w:val="auto"/>
              </w:rPr>
              <w:t xml:space="preserve">details for the </w:t>
            </w:r>
            <w:proofErr w:type="gramStart"/>
            <w:r w:rsidRPr="006D70F5">
              <w:rPr>
                <w:strike/>
                <w:color w:val="auto"/>
              </w:rPr>
              <w:t xml:space="preserve">given  </w:t>
            </w:r>
            <w:proofErr w:type="spellStart"/>
            <w:r w:rsidRPr="006D70F5">
              <w:rPr>
                <w:strike/>
                <w:color w:val="auto"/>
              </w:rPr>
              <w:t>deptno</w:t>
            </w:r>
            <w:proofErr w:type="spellEnd"/>
            <w:proofErr w:type="gramEnd"/>
            <w:r w:rsidRPr="006D70F5">
              <w:rPr>
                <w:strike/>
                <w:color w:val="auto"/>
              </w:rPr>
              <w:t xml:space="preserve"> and </w:t>
            </w:r>
            <w:proofErr w:type="spellStart"/>
            <w:r w:rsidRPr="006D70F5">
              <w:rPr>
                <w:strike/>
                <w:color w:val="auto"/>
              </w:rPr>
              <w:t>fromdate</w:t>
            </w:r>
            <w:proofErr w:type="spellEnd"/>
          </w:p>
        </w:tc>
        <w:tc>
          <w:tcPr>
            <w:tcW w:w="1843" w:type="dxa"/>
          </w:tcPr>
          <w:p w14:paraId="26405448" w14:textId="2994BF4F" w:rsidR="00C2431A" w:rsidRPr="006D70F5" w:rsidRDefault="00C2431A" w:rsidP="00C172A2">
            <w:pPr>
              <w:spacing w:before="0" w:after="0"/>
              <w:rPr>
                <w:strike/>
                <w:color w:val="auto"/>
              </w:rPr>
            </w:pPr>
            <w:r w:rsidRPr="006D70F5">
              <w:rPr>
                <w:strike/>
                <w:color w:val="auto"/>
              </w:rPr>
              <w:t xml:space="preserve">Collection of </w:t>
            </w:r>
            <w:proofErr w:type="spellStart"/>
            <w:r w:rsidR="00B64E25" w:rsidRPr="006D70F5">
              <w:rPr>
                <w:strike/>
                <w:color w:val="auto"/>
              </w:rPr>
              <w:t>deptmanager</w:t>
            </w:r>
            <w:proofErr w:type="spellEnd"/>
          </w:p>
        </w:tc>
        <w:tc>
          <w:tcPr>
            <w:tcW w:w="1842" w:type="dxa"/>
          </w:tcPr>
          <w:p w14:paraId="0CEE18B7" w14:textId="77777777" w:rsidR="00C2431A" w:rsidRPr="006D70F5" w:rsidRDefault="00C2431A" w:rsidP="00C172A2">
            <w:pPr>
              <w:spacing w:before="0" w:after="0"/>
              <w:rPr>
                <w:rStyle w:val="b"/>
                <w:rFonts w:ascii="Courier New" w:hAnsi="Courier New" w:cs="Courier New"/>
                <w:strike/>
                <w:color w:val="auto"/>
                <w:shd w:val="clear" w:color="auto" w:fill="FFFFFF"/>
              </w:rPr>
            </w:pPr>
          </w:p>
        </w:tc>
      </w:tr>
      <w:tr w:rsidR="00E21646" w:rsidRPr="00E21646" w14:paraId="5C19C40D" w14:textId="77777777" w:rsidTr="00C172A2">
        <w:trPr>
          <w:trHeight w:val="177"/>
        </w:trPr>
        <w:tc>
          <w:tcPr>
            <w:tcW w:w="3597" w:type="dxa"/>
          </w:tcPr>
          <w:p w14:paraId="427DD565" w14:textId="22187723" w:rsidR="00C2431A" w:rsidRPr="006D70F5" w:rsidRDefault="00C2431A" w:rsidP="00C172A2">
            <w:pPr>
              <w:spacing w:before="0" w:after="0"/>
              <w:rPr>
                <w:strike/>
                <w:color w:val="auto"/>
              </w:rPr>
            </w:pPr>
            <w:r w:rsidRPr="006D70F5">
              <w:rPr>
                <w:strike/>
                <w:color w:val="auto"/>
              </w:rPr>
              <w:t>/</w:t>
            </w:r>
            <w:proofErr w:type="spellStart"/>
            <w:r w:rsidRPr="006D70F5">
              <w:rPr>
                <w:strike/>
                <w:color w:val="auto"/>
              </w:rPr>
              <w:t>api</w:t>
            </w:r>
            <w:proofErr w:type="spellEnd"/>
            <w:r w:rsidRPr="006D70F5">
              <w:rPr>
                <w:strike/>
                <w:color w:val="auto"/>
              </w:rPr>
              <w:t>/v1/</w:t>
            </w:r>
            <w:proofErr w:type="spellStart"/>
            <w:r w:rsidR="00B64E25" w:rsidRPr="006D70F5">
              <w:rPr>
                <w:strike/>
                <w:color w:val="auto"/>
              </w:rPr>
              <w:t>deptmanager</w:t>
            </w:r>
            <w:proofErr w:type="spellEnd"/>
            <w:r w:rsidR="00B64E25" w:rsidRPr="006D70F5">
              <w:rPr>
                <w:strike/>
                <w:color w:val="auto"/>
              </w:rPr>
              <w:t xml:space="preserve"> </w:t>
            </w:r>
            <w:r w:rsidRPr="006D70F5">
              <w:rPr>
                <w:strike/>
                <w:color w:val="auto"/>
              </w:rPr>
              <w:t>/</w:t>
            </w:r>
            <w:proofErr w:type="spellStart"/>
            <w:r w:rsidRPr="006D70F5">
              <w:rPr>
                <w:strike/>
                <w:color w:val="auto"/>
              </w:rPr>
              <w:t>empno</w:t>
            </w:r>
            <w:proofErr w:type="spellEnd"/>
            <w:r w:rsidRPr="006D70F5">
              <w:rPr>
                <w:strike/>
                <w:color w:val="auto"/>
              </w:rPr>
              <w:t>/{</w:t>
            </w:r>
            <w:proofErr w:type="spellStart"/>
            <w:r w:rsidRPr="006D70F5">
              <w:rPr>
                <w:strike/>
                <w:color w:val="auto"/>
              </w:rPr>
              <w:t>empno</w:t>
            </w:r>
            <w:proofErr w:type="spellEnd"/>
            <w:r w:rsidRPr="006D70F5">
              <w:rPr>
                <w:strike/>
                <w:color w:val="auto"/>
              </w:rPr>
              <w:t>}/</w:t>
            </w:r>
            <w:proofErr w:type="spellStart"/>
            <w:r w:rsidRPr="006D70F5">
              <w:rPr>
                <w:strike/>
                <w:color w:val="auto"/>
              </w:rPr>
              <w:t>deptno</w:t>
            </w:r>
            <w:proofErr w:type="spellEnd"/>
            <w:r w:rsidRPr="006D70F5">
              <w:rPr>
                <w:strike/>
                <w:color w:val="auto"/>
              </w:rPr>
              <w:t>/{</w:t>
            </w:r>
            <w:proofErr w:type="spellStart"/>
            <w:r w:rsidRPr="006D70F5">
              <w:rPr>
                <w:strike/>
                <w:color w:val="auto"/>
              </w:rPr>
              <w:t>deptno</w:t>
            </w:r>
            <w:proofErr w:type="spellEnd"/>
            <w:r w:rsidRPr="006D70F5">
              <w:rPr>
                <w:strike/>
                <w:color w:val="auto"/>
              </w:rPr>
              <w:t>}/</w:t>
            </w:r>
            <w:proofErr w:type="spellStart"/>
            <w:r w:rsidRPr="006D70F5">
              <w:rPr>
                <w:strike/>
                <w:color w:val="auto"/>
              </w:rPr>
              <w:t>fromdate</w:t>
            </w:r>
            <w:proofErr w:type="spellEnd"/>
            <w:r w:rsidRPr="006D70F5">
              <w:rPr>
                <w:strike/>
                <w:color w:val="auto"/>
              </w:rPr>
              <w:t>/{</w:t>
            </w:r>
            <w:proofErr w:type="spellStart"/>
            <w:r w:rsidRPr="006D70F5">
              <w:rPr>
                <w:strike/>
                <w:color w:val="auto"/>
              </w:rPr>
              <w:t>fromdate</w:t>
            </w:r>
            <w:proofErr w:type="spellEnd"/>
            <w:r w:rsidRPr="006D70F5">
              <w:rPr>
                <w:strike/>
                <w:color w:val="auto"/>
              </w:rPr>
              <w:t>}</w:t>
            </w:r>
          </w:p>
        </w:tc>
        <w:tc>
          <w:tcPr>
            <w:tcW w:w="992" w:type="dxa"/>
          </w:tcPr>
          <w:p w14:paraId="70705237" w14:textId="77777777" w:rsidR="00C2431A" w:rsidRPr="006D70F5" w:rsidRDefault="00C2431A" w:rsidP="00C172A2">
            <w:pPr>
              <w:spacing w:before="0" w:after="0"/>
              <w:rPr>
                <w:strike/>
                <w:color w:val="auto"/>
              </w:rPr>
            </w:pPr>
            <w:r w:rsidRPr="006D70F5">
              <w:rPr>
                <w:strike/>
                <w:color w:val="auto"/>
              </w:rPr>
              <w:t>PUT</w:t>
            </w:r>
          </w:p>
        </w:tc>
        <w:tc>
          <w:tcPr>
            <w:tcW w:w="1701" w:type="dxa"/>
          </w:tcPr>
          <w:p w14:paraId="200EEF9C" w14:textId="273CB053" w:rsidR="00C2431A" w:rsidRPr="006D70F5" w:rsidRDefault="00C2431A" w:rsidP="00C172A2">
            <w:pPr>
              <w:spacing w:before="0" w:after="0"/>
              <w:rPr>
                <w:strike/>
                <w:color w:val="auto"/>
              </w:rPr>
            </w:pPr>
            <w:r w:rsidRPr="006D70F5">
              <w:rPr>
                <w:strike/>
                <w:color w:val="auto"/>
              </w:rPr>
              <w:t xml:space="preserve">Update </w:t>
            </w:r>
            <w:proofErr w:type="spellStart"/>
            <w:r w:rsidR="00B64E25" w:rsidRPr="006D70F5">
              <w:rPr>
                <w:strike/>
                <w:color w:val="auto"/>
              </w:rPr>
              <w:t>deptmanager</w:t>
            </w:r>
            <w:proofErr w:type="spellEnd"/>
            <w:r w:rsidR="00B64E25" w:rsidRPr="006D70F5">
              <w:rPr>
                <w:strike/>
                <w:color w:val="auto"/>
              </w:rPr>
              <w:t xml:space="preserve"> </w:t>
            </w:r>
            <w:r w:rsidRPr="006D70F5">
              <w:rPr>
                <w:strike/>
                <w:color w:val="auto"/>
              </w:rPr>
              <w:t xml:space="preserve">by </w:t>
            </w:r>
            <w:proofErr w:type="spellStart"/>
            <w:r w:rsidRPr="006D70F5">
              <w:rPr>
                <w:strike/>
                <w:color w:val="auto"/>
              </w:rPr>
              <w:t>empno</w:t>
            </w:r>
            <w:proofErr w:type="spellEnd"/>
            <w:r w:rsidRPr="006D70F5">
              <w:rPr>
                <w:strike/>
                <w:color w:val="auto"/>
              </w:rPr>
              <w:t xml:space="preserve">, </w:t>
            </w:r>
            <w:proofErr w:type="spellStart"/>
            <w:proofErr w:type="gramStart"/>
            <w:r w:rsidRPr="006D70F5">
              <w:rPr>
                <w:strike/>
                <w:color w:val="auto"/>
              </w:rPr>
              <w:t>deptno</w:t>
            </w:r>
            <w:proofErr w:type="spellEnd"/>
            <w:r w:rsidRPr="006D70F5">
              <w:rPr>
                <w:strike/>
                <w:color w:val="auto"/>
              </w:rPr>
              <w:t xml:space="preserve">,  </w:t>
            </w:r>
            <w:proofErr w:type="spellStart"/>
            <w:r w:rsidRPr="006D70F5">
              <w:rPr>
                <w:strike/>
                <w:color w:val="auto"/>
              </w:rPr>
              <w:t>fromdate</w:t>
            </w:r>
            <w:proofErr w:type="spellEnd"/>
            <w:proofErr w:type="gramEnd"/>
          </w:p>
        </w:tc>
        <w:tc>
          <w:tcPr>
            <w:tcW w:w="1843" w:type="dxa"/>
          </w:tcPr>
          <w:p w14:paraId="780AEF3D" w14:textId="0FAB447F" w:rsidR="00C2431A" w:rsidRPr="006D70F5" w:rsidRDefault="00C2431A" w:rsidP="00C172A2">
            <w:pPr>
              <w:spacing w:before="0" w:after="0"/>
              <w:rPr>
                <w:strike/>
                <w:color w:val="auto"/>
              </w:rPr>
            </w:pPr>
            <w:r w:rsidRPr="006D70F5">
              <w:rPr>
                <w:strike/>
                <w:color w:val="auto"/>
              </w:rPr>
              <w:t xml:space="preserve">String: </w:t>
            </w:r>
            <w:proofErr w:type="spellStart"/>
            <w:r w:rsidR="00B64E25" w:rsidRPr="006D70F5">
              <w:rPr>
                <w:strike/>
                <w:color w:val="auto"/>
              </w:rPr>
              <w:t>deptmanager</w:t>
            </w:r>
            <w:proofErr w:type="spellEnd"/>
            <w:r w:rsidR="00B64E25" w:rsidRPr="006D70F5">
              <w:rPr>
                <w:strike/>
                <w:color w:val="auto"/>
              </w:rPr>
              <w:t xml:space="preserve"> </w:t>
            </w:r>
            <w:r w:rsidRPr="006D70F5">
              <w:rPr>
                <w:strike/>
                <w:color w:val="auto"/>
              </w:rPr>
              <w:t>updated Successfully</w:t>
            </w:r>
          </w:p>
        </w:tc>
        <w:tc>
          <w:tcPr>
            <w:tcW w:w="1842" w:type="dxa"/>
          </w:tcPr>
          <w:p w14:paraId="5688E082" w14:textId="77777777" w:rsidR="00C2431A" w:rsidRPr="006D70F5" w:rsidRDefault="00C2431A" w:rsidP="00C172A2">
            <w:pPr>
              <w:spacing w:before="0" w:after="0"/>
              <w:rPr>
                <w:rStyle w:val="b"/>
                <w:rFonts w:ascii="Courier New" w:hAnsi="Courier New" w:cs="Courier New"/>
                <w:strike/>
                <w:color w:val="auto"/>
                <w:shd w:val="clear" w:color="auto" w:fill="FFFFFF"/>
              </w:rPr>
            </w:pPr>
          </w:p>
        </w:tc>
      </w:tr>
      <w:tr w:rsidR="00E21646" w:rsidRPr="00E21646" w14:paraId="537EA5CC" w14:textId="77777777" w:rsidTr="00C172A2">
        <w:trPr>
          <w:trHeight w:val="177"/>
        </w:trPr>
        <w:tc>
          <w:tcPr>
            <w:tcW w:w="3597" w:type="dxa"/>
          </w:tcPr>
          <w:p w14:paraId="638304FB" w14:textId="1F9F3715" w:rsidR="00C2431A" w:rsidRPr="00E21646" w:rsidRDefault="00C2431A" w:rsidP="00C172A2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/</w:t>
            </w:r>
            <w:proofErr w:type="spellStart"/>
            <w:r w:rsidRPr="00E21646">
              <w:rPr>
                <w:color w:val="auto"/>
              </w:rPr>
              <w:t>api</w:t>
            </w:r>
            <w:proofErr w:type="spellEnd"/>
            <w:r w:rsidRPr="00E21646">
              <w:rPr>
                <w:color w:val="auto"/>
              </w:rPr>
              <w:t>/v1/</w:t>
            </w:r>
            <w:proofErr w:type="spellStart"/>
            <w:r w:rsidR="00B64E25" w:rsidRPr="00E21646">
              <w:rPr>
                <w:color w:val="auto"/>
              </w:rPr>
              <w:t>deptmanager</w:t>
            </w:r>
            <w:proofErr w:type="spellEnd"/>
            <w:r w:rsidR="00B64E25" w:rsidRPr="00E21646">
              <w:rPr>
                <w:color w:val="auto"/>
              </w:rPr>
              <w:t xml:space="preserve"> </w:t>
            </w:r>
            <w:r w:rsidRPr="00E21646">
              <w:rPr>
                <w:color w:val="auto"/>
              </w:rPr>
              <w:t>/</w:t>
            </w:r>
            <w:proofErr w:type="spellStart"/>
            <w:r w:rsidRPr="00E21646">
              <w:rPr>
                <w:color w:val="auto"/>
              </w:rPr>
              <w:t>empno</w:t>
            </w:r>
            <w:proofErr w:type="spellEnd"/>
            <w:r w:rsidRPr="00E21646">
              <w:rPr>
                <w:color w:val="auto"/>
              </w:rPr>
              <w:t>/{</w:t>
            </w:r>
            <w:proofErr w:type="spellStart"/>
            <w:r w:rsidRPr="00E21646">
              <w:rPr>
                <w:color w:val="auto"/>
              </w:rPr>
              <w:t>empno</w:t>
            </w:r>
            <w:proofErr w:type="spellEnd"/>
            <w:r w:rsidRPr="00E21646">
              <w:rPr>
                <w:color w:val="auto"/>
              </w:rPr>
              <w:t>}/</w:t>
            </w:r>
            <w:proofErr w:type="spellStart"/>
            <w:r w:rsidRPr="00E21646">
              <w:rPr>
                <w:color w:val="auto"/>
              </w:rPr>
              <w:t>deptno</w:t>
            </w:r>
            <w:proofErr w:type="spellEnd"/>
            <w:r w:rsidRPr="00E21646">
              <w:rPr>
                <w:color w:val="auto"/>
              </w:rPr>
              <w:t>/{</w:t>
            </w:r>
            <w:proofErr w:type="spellStart"/>
            <w:r w:rsidRPr="00E21646">
              <w:rPr>
                <w:color w:val="auto"/>
              </w:rPr>
              <w:t>deptno</w:t>
            </w:r>
            <w:proofErr w:type="spellEnd"/>
            <w:r w:rsidRPr="00E21646">
              <w:rPr>
                <w:color w:val="auto"/>
              </w:rPr>
              <w:t>}</w:t>
            </w:r>
          </w:p>
        </w:tc>
        <w:tc>
          <w:tcPr>
            <w:tcW w:w="992" w:type="dxa"/>
          </w:tcPr>
          <w:p w14:paraId="3462FE5B" w14:textId="77777777" w:rsidR="00C2431A" w:rsidRPr="00E21646" w:rsidRDefault="00C2431A" w:rsidP="00C172A2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DELETE</w:t>
            </w:r>
          </w:p>
        </w:tc>
        <w:tc>
          <w:tcPr>
            <w:tcW w:w="1701" w:type="dxa"/>
          </w:tcPr>
          <w:p w14:paraId="54C4B57C" w14:textId="3F1DF156" w:rsidR="00C2431A" w:rsidRPr="00E21646" w:rsidRDefault="00C2431A" w:rsidP="00C172A2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Delete </w:t>
            </w:r>
            <w:proofErr w:type="spellStart"/>
            <w:r w:rsidR="00B64E25" w:rsidRPr="00E21646">
              <w:rPr>
                <w:color w:val="auto"/>
              </w:rPr>
              <w:t>deptmanager</w:t>
            </w:r>
            <w:proofErr w:type="spellEnd"/>
            <w:r w:rsidR="00B64E25" w:rsidRPr="00E21646">
              <w:rPr>
                <w:color w:val="auto"/>
              </w:rPr>
              <w:t xml:space="preserve"> </w:t>
            </w:r>
            <w:r w:rsidRPr="00E21646">
              <w:rPr>
                <w:color w:val="auto"/>
              </w:rPr>
              <w:t xml:space="preserve">by </w:t>
            </w:r>
            <w:proofErr w:type="spellStart"/>
            <w:r w:rsidRPr="00E21646">
              <w:rPr>
                <w:color w:val="auto"/>
              </w:rPr>
              <w:t>empno</w:t>
            </w:r>
            <w:proofErr w:type="spellEnd"/>
            <w:r w:rsidRPr="00E21646">
              <w:rPr>
                <w:color w:val="auto"/>
              </w:rPr>
              <w:t xml:space="preserve"> and </w:t>
            </w:r>
            <w:proofErr w:type="spellStart"/>
            <w:r w:rsidRPr="00E21646">
              <w:rPr>
                <w:color w:val="auto"/>
              </w:rPr>
              <w:t>deptno</w:t>
            </w:r>
            <w:proofErr w:type="spellEnd"/>
          </w:p>
        </w:tc>
        <w:tc>
          <w:tcPr>
            <w:tcW w:w="1843" w:type="dxa"/>
          </w:tcPr>
          <w:p w14:paraId="19733A61" w14:textId="2769FC94" w:rsidR="00C2431A" w:rsidRPr="00E21646" w:rsidRDefault="00C2431A" w:rsidP="00C172A2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String: </w:t>
            </w:r>
            <w:proofErr w:type="spellStart"/>
            <w:r w:rsidR="00B64E25" w:rsidRPr="00E21646">
              <w:rPr>
                <w:color w:val="auto"/>
              </w:rPr>
              <w:t>deptmanager</w:t>
            </w:r>
            <w:proofErr w:type="spellEnd"/>
            <w:r w:rsidR="00B64E25" w:rsidRPr="00E21646">
              <w:rPr>
                <w:color w:val="auto"/>
              </w:rPr>
              <w:t xml:space="preserve"> </w:t>
            </w:r>
            <w:r w:rsidRPr="00E21646">
              <w:rPr>
                <w:color w:val="auto"/>
              </w:rPr>
              <w:t>deleted Successfully</w:t>
            </w:r>
          </w:p>
        </w:tc>
        <w:tc>
          <w:tcPr>
            <w:tcW w:w="1842" w:type="dxa"/>
          </w:tcPr>
          <w:p w14:paraId="74935707" w14:textId="77777777" w:rsidR="00C2431A" w:rsidRPr="00E21646" w:rsidRDefault="00C2431A" w:rsidP="00C172A2">
            <w:pPr>
              <w:spacing w:before="0" w:after="0"/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</w:pPr>
            <w:r w:rsidRPr="00E21646"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  <w:t>{"timeStamp":"</w:t>
            </w:r>
            <w:r w:rsidRPr="00E21646">
              <w:rPr>
                <w:rStyle w:val="s"/>
                <w:color w:val="auto"/>
              </w:rPr>
              <w:t>2023-06-08</w:t>
            </w:r>
            <w:r w:rsidRPr="00E21646"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  <w:t>", "message": "</w:t>
            </w:r>
            <w:r w:rsidRPr="00E21646">
              <w:rPr>
                <w:rStyle w:val="s"/>
                <w:color w:val="auto"/>
              </w:rPr>
              <w:t>Validation failed …”</w:t>
            </w:r>
            <w:r w:rsidRPr="00E21646"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  <w:t>}</w:t>
            </w:r>
          </w:p>
        </w:tc>
      </w:tr>
      <w:tr w:rsidR="00E21646" w:rsidRPr="00E21646" w14:paraId="5E0258C9" w14:textId="77777777" w:rsidTr="00C172A2">
        <w:trPr>
          <w:trHeight w:val="177"/>
        </w:trPr>
        <w:tc>
          <w:tcPr>
            <w:tcW w:w="3597" w:type="dxa"/>
          </w:tcPr>
          <w:p w14:paraId="3CAB5F7F" w14:textId="5437058E" w:rsidR="00C2431A" w:rsidRPr="006D70F5" w:rsidRDefault="00C2431A" w:rsidP="00C172A2">
            <w:pPr>
              <w:spacing w:before="0" w:after="0"/>
              <w:rPr>
                <w:strike/>
                <w:color w:val="auto"/>
              </w:rPr>
            </w:pPr>
            <w:r w:rsidRPr="006D70F5">
              <w:rPr>
                <w:strike/>
                <w:color w:val="auto"/>
              </w:rPr>
              <w:t>/</w:t>
            </w:r>
            <w:proofErr w:type="spellStart"/>
            <w:r w:rsidRPr="006D70F5">
              <w:rPr>
                <w:strike/>
                <w:color w:val="auto"/>
              </w:rPr>
              <w:t>api</w:t>
            </w:r>
            <w:proofErr w:type="spellEnd"/>
            <w:r w:rsidRPr="006D70F5">
              <w:rPr>
                <w:strike/>
                <w:color w:val="auto"/>
              </w:rPr>
              <w:t>/v1/</w:t>
            </w:r>
            <w:proofErr w:type="spellStart"/>
            <w:r w:rsidR="00B64E25" w:rsidRPr="006D70F5">
              <w:rPr>
                <w:strike/>
                <w:color w:val="auto"/>
              </w:rPr>
              <w:t>deptmanager</w:t>
            </w:r>
            <w:proofErr w:type="spellEnd"/>
            <w:r w:rsidR="00B64E25" w:rsidRPr="006D70F5">
              <w:rPr>
                <w:strike/>
                <w:color w:val="auto"/>
              </w:rPr>
              <w:t xml:space="preserve"> </w:t>
            </w:r>
            <w:r w:rsidRPr="006D70F5">
              <w:rPr>
                <w:strike/>
                <w:color w:val="auto"/>
              </w:rPr>
              <w:t>/</w:t>
            </w:r>
            <w:proofErr w:type="spellStart"/>
            <w:r w:rsidRPr="006D70F5">
              <w:rPr>
                <w:strike/>
                <w:color w:val="auto"/>
              </w:rPr>
              <w:t>empno</w:t>
            </w:r>
            <w:proofErr w:type="spellEnd"/>
            <w:r w:rsidRPr="006D70F5">
              <w:rPr>
                <w:strike/>
                <w:color w:val="auto"/>
              </w:rPr>
              <w:t>/{</w:t>
            </w:r>
            <w:proofErr w:type="spellStart"/>
            <w:r w:rsidRPr="006D70F5">
              <w:rPr>
                <w:strike/>
                <w:color w:val="auto"/>
              </w:rPr>
              <w:t>empno</w:t>
            </w:r>
            <w:proofErr w:type="spellEnd"/>
            <w:r w:rsidRPr="006D70F5">
              <w:rPr>
                <w:strike/>
                <w:color w:val="auto"/>
              </w:rPr>
              <w:t>}/</w:t>
            </w:r>
            <w:proofErr w:type="spellStart"/>
            <w:r w:rsidRPr="006D70F5">
              <w:rPr>
                <w:strike/>
                <w:color w:val="auto"/>
              </w:rPr>
              <w:t>fromdate</w:t>
            </w:r>
            <w:proofErr w:type="spellEnd"/>
            <w:r w:rsidRPr="006D70F5">
              <w:rPr>
                <w:strike/>
                <w:color w:val="auto"/>
              </w:rPr>
              <w:t>/{</w:t>
            </w:r>
            <w:proofErr w:type="spellStart"/>
            <w:r w:rsidRPr="006D70F5">
              <w:rPr>
                <w:strike/>
                <w:color w:val="auto"/>
              </w:rPr>
              <w:t>fromdate</w:t>
            </w:r>
            <w:proofErr w:type="spellEnd"/>
            <w:r w:rsidRPr="006D70F5">
              <w:rPr>
                <w:strike/>
                <w:color w:val="auto"/>
              </w:rPr>
              <w:t>}</w:t>
            </w:r>
          </w:p>
        </w:tc>
        <w:tc>
          <w:tcPr>
            <w:tcW w:w="992" w:type="dxa"/>
          </w:tcPr>
          <w:p w14:paraId="157B638E" w14:textId="77777777" w:rsidR="00C2431A" w:rsidRPr="006D70F5" w:rsidRDefault="00C2431A" w:rsidP="00C172A2">
            <w:pPr>
              <w:spacing w:before="0" w:after="0"/>
              <w:rPr>
                <w:strike/>
                <w:color w:val="auto"/>
              </w:rPr>
            </w:pPr>
            <w:r w:rsidRPr="006D70F5">
              <w:rPr>
                <w:strike/>
                <w:color w:val="auto"/>
              </w:rPr>
              <w:t>DELETE</w:t>
            </w:r>
          </w:p>
        </w:tc>
        <w:tc>
          <w:tcPr>
            <w:tcW w:w="1701" w:type="dxa"/>
          </w:tcPr>
          <w:p w14:paraId="39A6FEF3" w14:textId="0A5F4D7F" w:rsidR="00C2431A" w:rsidRPr="006D70F5" w:rsidRDefault="00C2431A" w:rsidP="00C172A2">
            <w:pPr>
              <w:spacing w:before="0" w:after="0"/>
              <w:rPr>
                <w:strike/>
                <w:color w:val="auto"/>
              </w:rPr>
            </w:pPr>
            <w:r w:rsidRPr="006D70F5">
              <w:rPr>
                <w:strike/>
                <w:color w:val="auto"/>
              </w:rPr>
              <w:t xml:space="preserve">Delete </w:t>
            </w:r>
            <w:proofErr w:type="spellStart"/>
            <w:r w:rsidR="00B64E25" w:rsidRPr="006D70F5">
              <w:rPr>
                <w:strike/>
                <w:color w:val="auto"/>
              </w:rPr>
              <w:t>deptmanager</w:t>
            </w:r>
            <w:proofErr w:type="spellEnd"/>
            <w:r w:rsidR="00B64E25" w:rsidRPr="006D70F5">
              <w:rPr>
                <w:strike/>
                <w:color w:val="auto"/>
              </w:rPr>
              <w:t xml:space="preserve"> </w:t>
            </w:r>
            <w:r w:rsidRPr="006D70F5">
              <w:rPr>
                <w:strike/>
                <w:color w:val="auto"/>
              </w:rPr>
              <w:t xml:space="preserve">by </w:t>
            </w:r>
            <w:proofErr w:type="spellStart"/>
            <w:r w:rsidRPr="006D70F5">
              <w:rPr>
                <w:strike/>
                <w:color w:val="auto"/>
              </w:rPr>
              <w:t>empno</w:t>
            </w:r>
            <w:proofErr w:type="spellEnd"/>
            <w:r w:rsidRPr="006D70F5">
              <w:rPr>
                <w:strike/>
                <w:color w:val="auto"/>
              </w:rPr>
              <w:t xml:space="preserve"> and </w:t>
            </w:r>
            <w:proofErr w:type="spellStart"/>
            <w:r w:rsidRPr="006D70F5">
              <w:rPr>
                <w:strike/>
                <w:color w:val="auto"/>
              </w:rPr>
              <w:t>fromdate</w:t>
            </w:r>
            <w:proofErr w:type="spellEnd"/>
          </w:p>
        </w:tc>
        <w:tc>
          <w:tcPr>
            <w:tcW w:w="1843" w:type="dxa"/>
          </w:tcPr>
          <w:p w14:paraId="568F8B3D" w14:textId="5BD4B964" w:rsidR="00C2431A" w:rsidRPr="006D70F5" w:rsidRDefault="00B64E25" w:rsidP="00C172A2">
            <w:pPr>
              <w:spacing w:before="0" w:after="0"/>
              <w:rPr>
                <w:strike/>
                <w:color w:val="auto"/>
              </w:rPr>
            </w:pPr>
            <w:proofErr w:type="spellStart"/>
            <w:r w:rsidRPr="006D70F5">
              <w:rPr>
                <w:strike/>
                <w:color w:val="auto"/>
              </w:rPr>
              <w:t>deptmanager</w:t>
            </w:r>
            <w:proofErr w:type="spellEnd"/>
            <w:r w:rsidRPr="006D70F5">
              <w:rPr>
                <w:strike/>
                <w:color w:val="auto"/>
              </w:rPr>
              <w:t xml:space="preserve"> </w:t>
            </w:r>
            <w:r w:rsidR="00C2431A" w:rsidRPr="006D70F5">
              <w:rPr>
                <w:strike/>
                <w:color w:val="auto"/>
              </w:rPr>
              <w:t>obj</w:t>
            </w:r>
          </w:p>
        </w:tc>
        <w:tc>
          <w:tcPr>
            <w:tcW w:w="1842" w:type="dxa"/>
          </w:tcPr>
          <w:p w14:paraId="5BDD90A1" w14:textId="77777777" w:rsidR="00C2431A" w:rsidRPr="006D70F5" w:rsidRDefault="00C2431A" w:rsidP="00C172A2">
            <w:pPr>
              <w:spacing w:before="0" w:after="0"/>
              <w:rPr>
                <w:rStyle w:val="b"/>
                <w:rFonts w:ascii="Courier New" w:hAnsi="Courier New" w:cs="Courier New"/>
                <w:strike/>
                <w:color w:val="auto"/>
                <w:shd w:val="clear" w:color="auto" w:fill="FFFFFF"/>
              </w:rPr>
            </w:pPr>
          </w:p>
        </w:tc>
      </w:tr>
      <w:tr w:rsidR="00E21646" w:rsidRPr="00E21646" w14:paraId="0EB96843" w14:textId="77777777" w:rsidTr="00C172A2">
        <w:trPr>
          <w:trHeight w:val="177"/>
        </w:trPr>
        <w:tc>
          <w:tcPr>
            <w:tcW w:w="3597" w:type="dxa"/>
          </w:tcPr>
          <w:p w14:paraId="1B15113B" w14:textId="40C07FF6" w:rsidR="00C2431A" w:rsidRPr="006D70F5" w:rsidRDefault="00C2431A" w:rsidP="00C172A2">
            <w:pPr>
              <w:spacing w:before="0" w:after="0"/>
              <w:rPr>
                <w:strike/>
                <w:color w:val="auto"/>
              </w:rPr>
            </w:pPr>
            <w:r w:rsidRPr="006D70F5">
              <w:rPr>
                <w:strike/>
                <w:color w:val="auto"/>
              </w:rPr>
              <w:t>/</w:t>
            </w:r>
            <w:proofErr w:type="spellStart"/>
            <w:r w:rsidRPr="006D70F5">
              <w:rPr>
                <w:strike/>
                <w:color w:val="auto"/>
              </w:rPr>
              <w:t>api</w:t>
            </w:r>
            <w:proofErr w:type="spellEnd"/>
            <w:r w:rsidRPr="006D70F5">
              <w:rPr>
                <w:strike/>
                <w:color w:val="auto"/>
              </w:rPr>
              <w:t>/v1/</w:t>
            </w:r>
            <w:proofErr w:type="spellStart"/>
            <w:r w:rsidR="00B64E25" w:rsidRPr="006D70F5">
              <w:rPr>
                <w:strike/>
                <w:color w:val="auto"/>
              </w:rPr>
              <w:t>deptmanager</w:t>
            </w:r>
            <w:proofErr w:type="spellEnd"/>
            <w:r w:rsidR="00B64E25" w:rsidRPr="006D70F5">
              <w:rPr>
                <w:strike/>
                <w:color w:val="auto"/>
              </w:rPr>
              <w:t xml:space="preserve"> </w:t>
            </w:r>
            <w:r w:rsidRPr="006D70F5">
              <w:rPr>
                <w:strike/>
                <w:color w:val="auto"/>
              </w:rPr>
              <w:t>/</w:t>
            </w:r>
            <w:proofErr w:type="spellStart"/>
            <w:r w:rsidRPr="006D70F5">
              <w:rPr>
                <w:strike/>
                <w:color w:val="auto"/>
              </w:rPr>
              <w:t>deptno</w:t>
            </w:r>
            <w:proofErr w:type="spellEnd"/>
            <w:r w:rsidRPr="006D70F5">
              <w:rPr>
                <w:strike/>
                <w:color w:val="auto"/>
              </w:rPr>
              <w:t>/{</w:t>
            </w:r>
            <w:proofErr w:type="spellStart"/>
            <w:r w:rsidRPr="006D70F5">
              <w:rPr>
                <w:strike/>
                <w:color w:val="auto"/>
              </w:rPr>
              <w:t>deptno</w:t>
            </w:r>
            <w:proofErr w:type="spellEnd"/>
            <w:r w:rsidRPr="006D70F5">
              <w:rPr>
                <w:strike/>
                <w:color w:val="auto"/>
              </w:rPr>
              <w:t>}/</w:t>
            </w:r>
            <w:proofErr w:type="spellStart"/>
            <w:r w:rsidRPr="006D70F5">
              <w:rPr>
                <w:strike/>
                <w:color w:val="auto"/>
              </w:rPr>
              <w:t>fromdate</w:t>
            </w:r>
            <w:proofErr w:type="spellEnd"/>
            <w:r w:rsidRPr="006D70F5">
              <w:rPr>
                <w:strike/>
                <w:color w:val="auto"/>
              </w:rPr>
              <w:t>/{</w:t>
            </w:r>
            <w:proofErr w:type="spellStart"/>
            <w:r w:rsidRPr="006D70F5">
              <w:rPr>
                <w:strike/>
                <w:color w:val="auto"/>
              </w:rPr>
              <w:t>fromdate</w:t>
            </w:r>
            <w:proofErr w:type="spellEnd"/>
            <w:r w:rsidRPr="006D70F5">
              <w:rPr>
                <w:strike/>
                <w:color w:val="auto"/>
              </w:rPr>
              <w:t>}</w:t>
            </w:r>
          </w:p>
        </w:tc>
        <w:tc>
          <w:tcPr>
            <w:tcW w:w="992" w:type="dxa"/>
          </w:tcPr>
          <w:p w14:paraId="1242C1BA" w14:textId="77777777" w:rsidR="00C2431A" w:rsidRPr="006D70F5" w:rsidRDefault="00C2431A" w:rsidP="00C172A2">
            <w:pPr>
              <w:spacing w:before="0" w:after="0"/>
              <w:rPr>
                <w:strike/>
                <w:color w:val="auto"/>
              </w:rPr>
            </w:pPr>
            <w:r w:rsidRPr="006D70F5">
              <w:rPr>
                <w:strike/>
                <w:color w:val="auto"/>
              </w:rPr>
              <w:t>DELETE</w:t>
            </w:r>
          </w:p>
        </w:tc>
        <w:tc>
          <w:tcPr>
            <w:tcW w:w="1701" w:type="dxa"/>
          </w:tcPr>
          <w:p w14:paraId="260EC660" w14:textId="3804E95B" w:rsidR="00C2431A" w:rsidRPr="006D70F5" w:rsidRDefault="00C2431A" w:rsidP="00C172A2">
            <w:pPr>
              <w:spacing w:before="0" w:after="0"/>
              <w:rPr>
                <w:strike/>
                <w:color w:val="auto"/>
              </w:rPr>
            </w:pPr>
            <w:r w:rsidRPr="006D70F5">
              <w:rPr>
                <w:strike/>
                <w:color w:val="auto"/>
              </w:rPr>
              <w:t xml:space="preserve">Delete </w:t>
            </w:r>
            <w:proofErr w:type="spellStart"/>
            <w:r w:rsidR="00B64E25" w:rsidRPr="006D70F5">
              <w:rPr>
                <w:strike/>
                <w:color w:val="auto"/>
              </w:rPr>
              <w:t>deptmanager</w:t>
            </w:r>
            <w:proofErr w:type="spellEnd"/>
            <w:r w:rsidR="00B64E25" w:rsidRPr="006D70F5">
              <w:rPr>
                <w:strike/>
                <w:color w:val="auto"/>
              </w:rPr>
              <w:t xml:space="preserve"> </w:t>
            </w:r>
            <w:r w:rsidRPr="006D70F5">
              <w:rPr>
                <w:strike/>
                <w:color w:val="auto"/>
              </w:rPr>
              <w:t xml:space="preserve">by </w:t>
            </w:r>
            <w:proofErr w:type="spellStart"/>
            <w:r w:rsidRPr="006D70F5">
              <w:rPr>
                <w:strike/>
                <w:color w:val="auto"/>
              </w:rPr>
              <w:t>deptno</w:t>
            </w:r>
            <w:proofErr w:type="spellEnd"/>
            <w:r w:rsidRPr="006D70F5">
              <w:rPr>
                <w:strike/>
                <w:color w:val="auto"/>
              </w:rPr>
              <w:t xml:space="preserve"> and </w:t>
            </w:r>
            <w:proofErr w:type="spellStart"/>
            <w:r w:rsidRPr="006D70F5">
              <w:rPr>
                <w:strike/>
                <w:color w:val="auto"/>
              </w:rPr>
              <w:t>fromdate</w:t>
            </w:r>
            <w:proofErr w:type="spellEnd"/>
          </w:p>
        </w:tc>
        <w:tc>
          <w:tcPr>
            <w:tcW w:w="1843" w:type="dxa"/>
          </w:tcPr>
          <w:p w14:paraId="1FDD277F" w14:textId="42F02968" w:rsidR="00C2431A" w:rsidRPr="006D70F5" w:rsidRDefault="00C2431A" w:rsidP="00C172A2">
            <w:pPr>
              <w:spacing w:before="0" w:after="0"/>
              <w:rPr>
                <w:strike/>
                <w:color w:val="auto"/>
              </w:rPr>
            </w:pPr>
            <w:r w:rsidRPr="006D70F5">
              <w:rPr>
                <w:strike/>
                <w:color w:val="auto"/>
              </w:rPr>
              <w:t xml:space="preserve">Collection of </w:t>
            </w:r>
            <w:proofErr w:type="spellStart"/>
            <w:r w:rsidR="00B64E25" w:rsidRPr="006D70F5">
              <w:rPr>
                <w:strike/>
                <w:color w:val="auto"/>
              </w:rPr>
              <w:t>deptmanager</w:t>
            </w:r>
            <w:proofErr w:type="spellEnd"/>
          </w:p>
        </w:tc>
        <w:tc>
          <w:tcPr>
            <w:tcW w:w="1842" w:type="dxa"/>
          </w:tcPr>
          <w:p w14:paraId="0240E5B8" w14:textId="77777777" w:rsidR="00C2431A" w:rsidRPr="006D70F5" w:rsidRDefault="00C2431A" w:rsidP="00C172A2">
            <w:pPr>
              <w:spacing w:before="0" w:after="0"/>
              <w:rPr>
                <w:rStyle w:val="b"/>
                <w:rFonts w:ascii="Courier New" w:hAnsi="Courier New" w:cs="Courier New"/>
                <w:strike/>
                <w:color w:val="auto"/>
                <w:shd w:val="clear" w:color="auto" w:fill="FFFFFF"/>
              </w:rPr>
            </w:pPr>
          </w:p>
        </w:tc>
      </w:tr>
      <w:tr w:rsidR="00E21646" w:rsidRPr="00E21646" w14:paraId="756006B0" w14:textId="77777777" w:rsidTr="00C172A2">
        <w:trPr>
          <w:trHeight w:val="177"/>
        </w:trPr>
        <w:tc>
          <w:tcPr>
            <w:tcW w:w="3597" w:type="dxa"/>
          </w:tcPr>
          <w:p w14:paraId="79E19074" w14:textId="65567482" w:rsidR="00C2431A" w:rsidRPr="006D70F5" w:rsidRDefault="00C2431A" w:rsidP="00C172A2">
            <w:pPr>
              <w:spacing w:before="0" w:after="0"/>
              <w:rPr>
                <w:strike/>
                <w:color w:val="auto"/>
              </w:rPr>
            </w:pPr>
            <w:r w:rsidRPr="006D70F5">
              <w:rPr>
                <w:strike/>
                <w:color w:val="auto"/>
              </w:rPr>
              <w:t>/</w:t>
            </w:r>
            <w:proofErr w:type="spellStart"/>
            <w:r w:rsidRPr="006D70F5">
              <w:rPr>
                <w:strike/>
                <w:color w:val="auto"/>
              </w:rPr>
              <w:t>api</w:t>
            </w:r>
            <w:proofErr w:type="spellEnd"/>
            <w:r w:rsidRPr="006D70F5">
              <w:rPr>
                <w:strike/>
                <w:color w:val="auto"/>
              </w:rPr>
              <w:t>/v1/</w:t>
            </w:r>
            <w:proofErr w:type="spellStart"/>
            <w:r w:rsidR="00B64E25" w:rsidRPr="006D70F5">
              <w:rPr>
                <w:strike/>
                <w:color w:val="auto"/>
              </w:rPr>
              <w:t>deptmanager</w:t>
            </w:r>
            <w:proofErr w:type="spellEnd"/>
            <w:r w:rsidR="00B64E25" w:rsidRPr="006D70F5">
              <w:rPr>
                <w:strike/>
                <w:color w:val="auto"/>
              </w:rPr>
              <w:t xml:space="preserve"> </w:t>
            </w:r>
            <w:r w:rsidRPr="006D70F5">
              <w:rPr>
                <w:strike/>
                <w:color w:val="auto"/>
              </w:rPr>
              <w:t>/</w:t>
            </w:r>
            <w:proofErr w:type="spellStart"/>
            <w:r w:rsidRPr="006D70F5">
              <w:rPr>
                <w:strike/>
                <w:color w:val="auto"/>
              </w:rPr>
              <w:t>empno</w:t>
            </w:r>
            <w:proofErr w:type="spellEnd"/>
            <w:r w:rsidRPr="006D70F5">
              <w:rPr>
                <w:strike/>
                <w:color w:val="auto"/>
              </w:rPr>
              <w:t>/{</w:t>
            </w:r>
            <w:proofErr w:type="spellStart"/>
            <w:r w:rsidRPr="006D70F5">
              <w:rPr>
                <w:strike/>
                <w:color w:val="auto"/>
              </w:rPr>
              <w:t>empno</w:t>
            </w:r>
            <w:proofErr w:type="spellEnd"/>
            <w:r w:rsidRPr="006D70F5">
              <w:rPr>
                <w:strike/>
                <w:color w:val="auto"/>
              </w:rPr>
              <w:t>}/</w:t>
            </w:r>
            <w:proofErr w:type="spellStart"/>
            <w:r w:rsidRPr="006D70F5">
              <w:rPr>
                <w:strike/>
                <w:color w:val="auto"/>
              </w:rPr>
              <w:t>deptno</w:t>
            </w:r>
            <w:proofErr w:type="spellEnd"/>
            <w:r w:rsidRPr="006D70F5">
              <w:rPr>
                <w:strike/>
                <w:color w:val="auto"/>
              </w:rPr>
              <w:t>/{</w:t>
            </w:r>
            <w:proofErr w:type="spellStart"/>
            <w:r w:rsidRPr="006D70F5">
              <w:rPr>
                <w:strike/>
                <w:color w:val="auto"/>
              </w:rPr>
              <w:t>deptno</w:t>
            </w:r>
            <w:proofErr w:type="spellEnd"/>
            <w:r w:rsidRPr="006D70F5">
              <w:rPr>
                <w:strike/>
                <w:color w:val="auto"/>
              </w:rPr>
              <w:t>}/</w:t>
            </w:r>
            <w:proofErr w:type="spellStart"/>
            <w:r w:rsidRPr="006D70F5">
              <w:rPr>
                <w:strike/>
                <w:color w:val="auto"/>
              </w:rPr>
              <w:t>fromdate</w:t>
            </w:r>
            <w:proofErr w:type="spellEnd"/>
            <w:r w:rsidRPr="006D70F5">
              <w:rPr>
                <w:strike/>
                <w:color w:val="auto"/>
              </w:rPr>
              <w:t>/{</w:t>
            </w:r>
            <w:proofErr w:type="spellStart"/>
            <w:r w:rsidRPr="006D70F5">
              <w:rPr>
                <w:strike/>
                <w:color w:val="auto"/>
              </w:rPr>
              <w:t>fromdate</w:t>
            </w:r>
            <w:proofErr w:type="spellEnd"/>
            <w:r w:rsidRPr="006D70F5">
              <w:rPr>
                <w:strike/>
                <w:color w:val="auto"/>
              </w:rPr>
              <w:t>}</w:t>
            </w:r>
          </w:p>
        </w:tc>
        <w:tc>
          <w:tcPr>
            <w:tcW w:w="992" w:type="dxa"/>
          </w:tcPr>
          <w:p w14:paraId="5D6FB93C" w14:textId="77777777" w:rsidR="00C2431A" w:rsidRPr="006D70F5" w:rsidRDefault="00C2431A" w:rsidP="00C172A2">
            <w:pPr>
              <w:spacing w:before="0" w:after="0"/>
              <w:rPr>
                <w:strike/>
                <w:color w:val="auto"/>
              </w:rPr>
            </w:pPr>
            <w:r w:rsidRPr="006D70F5">
              <w:rPr>
                <w:strike/>
                <w:color w:val="auto"/>
              </w:rPr>
              <w:t>DELETE</w:t>
            </w:r>
          </w:p>
        </w:tc>
        <w:tc>
          <w:tcPr>
            <w:tcW w:w="1701" w:type="dxa"/>
          </w:tcPr>
          <w:p w14:paraId="22221FD2" w14:textId="4DF9C296" w:rsidR="00C2431A" w:rsidRPr="006D70F5" w:rsidRDefault="00C2431A" w:rsidP="00C172A2">
            <w:pPr>
              <w:spacing w:before="0" w:after="0"/>
              <w:rPr>
                <w:strike/>
                <w:color w:val="auto"/>
              </w:rPr>
            </w:pPr>
            <w:r w:rsidRPr="006D70F5">
              <w:rPr>
                <w:strike/>
                <w:color w:val="auto"/>
              </w:rPr>
              <w:t xml:space="preserve">Delete </w:t>
            </w:r>
            <w:proofErr w:type="spellStart"/>
            <w:r w:rsidR="00B64E25" w:rsidRPr="006D70F5">
              <w:rPr>
                <w:strike/>
                <w:color w:val="auto"/>
              </w:rPr>
              <w:t>deptmanager</w:t>
            </w:r>
            <w:proofErr w:type="spellEnd"/>
            <w:r w:rsidR="00B64E25" w:rsidRPr="006D70F5">
              <w:rPr>
                <w:strike/>
                <w:color w:val="auto"/>
              </w:rPr>
              <w:t xml:space="preserve"> </w:t>
            </w:r>
            <w:r w:rsidRPr="006D70F5">
              <w:rPr>
                <w:strike/>
                <w:color w:val="auto"/>
              </w:rPr>
              <w:t xml:space="preserve">by </w:t>
            </w:r>
            <w:proofErr w:type="spellStart"/>
            <w:r w:rsidRPr="006D70F5">
              <w:rPr>
                <w:strike/>
                <w:color w:val="auto"/>
              </w:rPr>
              <w:t>empno</w:t>
            </w:r>
            <w:proofErr w:type="spellEnd"/>
            <w:r w:rsidRPr="006D70F5">
              <w:rPr>
                <w:strike/>
                <w:color w:val="auto"/>
              </w:rPr>
              <w:t xml:space="preserve">, </w:t>
            </w:r>
            <w:proofErr w:type="spellStart"/>
            <w:r w:rsidRPr="006D70F5">
              <w:rPr>
                <w:strike/>
                <w:color w:val="auto"/>
              </w:rPr>
              <w:t>deptno</w:t>
            </w:r>
            <w:proofErr w:type="spellEnd"/>
            <w:r w:rsidRPr="006D70F5">
              <w:rPr>
                <w:strike/>
                <w:color w:val="auto"/>
              </w:rPr>
              <w:t xml:space="preserve"> and </w:t>
            </w:r>
            <w:proofErr w:type="spellStart"/>
            <w:r w:rsidRPr="006D70F5">
              <w:rPr>
                <w:strike/>
                <w:color w:val="auto"/>
              </w:rPr>
              <w:t>fromdate</w:t>
            </w:r>
            <w:proofErr w:type="spellEnd"/>
          </w:p>
        </w:tc>
        <w:tc>
          <w:tcPr>
            <w:tcW w:w="1843" w:type="dxa"/>
          </w:tcPr>
          <w:p w14:paraId="122B79C8" w14:textId="202FD04A" w:rsidR="00C2431A" w:rsidRPr="006D70F5" w:rsidRDefault="00B64E25" w:rsidP="00C172A2">
            <w:pPr>
              <w:spacing w:before="0" w:after="0"/>
              <w:rPr>
                <w:strike/>
                <w:color w:val="auto"/>
              </w:rPr>
            </w:pPr>
            <w:proofErr w:type="spellStart"/>
            <w:r w:rsidRPr="006D70F5">
              <w:rPr>
                <w:strike/>
                <w:color w:val="auto"/>
              </w:rPr>
              <w:t>deptmanager</w:t>
            </w:r>
            <w:proofErr w:type="spellEnd"/>
            <w:r w:rsidRPr="006D70F5">
              <w:rPr>
                <w:strike/>
                <w:color w:val="auto"/>
              </w:rPr>
              <w:t xml:space="preserve"> </w:t>
            </w:r>
            <w:r w:rsidR="00C2431A" w:rsidRPr="006D70F5">
              <w:rPr>
                <w:strike/>
                <w:color w:val="auto"/>
              </w:rPr>
              <w:t>obj</w:t>
            </w:r>
          </w:p>
        </w:tc>
        <w:tc>
          <w:tcPr>
            <w:tcW w:w="1842" w:type="dxa"/>
          </w:tcPr>
          <w:p w14:paraId="28EBB3DE" w14:textId="77777777" w:rsidR="00C2431A" w:rsidRPr="006D70F5" w:rsidRDefault="00C2431A" w:rsidP="00C172A2">
            <w:pPr>
              <w:spacing w:before="0" w:after="0"/>
              <w:rPr>
                <w:rStyle w:val="b"/>
                <w:rFonts w:ascii="Courier New" w:hAnsi="Courier New" w:cs="Courier New"/>
                <w:strike/>
                <w:color w:val="auto"/>
                <w:shd w:val="clear" w:color="auto" w:fill="FFFFFF"/>
              </w:rPr>
            </w:pPr>
          </w:p>
        </w:tc>
      </w:tr>
    </w:tbl>
    <w:p w14:paraId="7FED933B" w14:textId="77777777" w:rsidR="00C2431A" w:rsidRPr="00E21646" w:rsidRDefault="00C2431A" w:rsidP="00C2431A">
      <w:pPr>
        <w:spacing w:before="0" w:after="0" w:line="240" w:lineRule="auto"/>
      </w:pPr>
    </w:p>
    <w:p w14:paraId="58364408" w14:textId="77777777" w:rsidR="00C2431A" w:rsidRPr="00E21646" w:rsidRDefault="00C2431A" w:rsidP="00C2431A">
      <w:pPr>
        <w:spacing w:before="0" w:after="0" w:line="240" w:lineRule="auto"/>
      </w:pPr>
    </w:p>
    <w:p w14:paraId="613F5960" w14:textId="347E0191" w:rsidR="00A16D47" w:rsidRPr="00E21646" w:rsidRDefault="00A16D47" w:rsidP="00A16D47">
      <w:pPr>
        <w:spacing w:before="0" w:after="0" w:line="240" w:lineRule="auto"/>
        <w:rPr>
          <w:b/>
          <w:bCs/>
        </w:rPr>
      </w:pPr>
      <w:r w:rsidRPr="00E21646">
        <w:rPr>
          <w:b/>
          <w:bCs/>
        </w:rPr>
        <w:t>------------------------------------------------------Participants------------------------------------------------------------</w:t>
      </w:r>
    </w:p>
    <w:p w14:paraId="5654A5CB" w14:textId="77777777" w:rsidR="00A16D47" w:rsidRPr="00E21646" w:rsidRDefault="00A16D47" w:rsidP="00A16D47">
      <w:pPr>
        <w:spacing w:before="0" w:after="0" w:line="240" w:lineRule="auto"/>
        <w:rPr>
          <w:b/>
          <w:bCs/>
        </w:rPr>
      </w:pPr>
    </w:p>
    <w:tbl>
      <w:tblPr>
        <w:tblStyle w:val="ProposalTable1"/>
        <w:tblW w:w="0" w:type="auto"/>
        <w:tblInd w:w="-625" w:type="dxa"/>
        <w:tblLayout w:type="fixed"/>
        <w:tblLook w:val="04A0" w:firstRow="1" w:lastRow="0" w:firstColumn="1" w:lastColumn="0" w:noHBand="0" w:noVBand="1"/>
      </w:tblPr>
      <w:tblGrid>
        <w:gridCol w:w="3597"/>
        <w:gridCol w:w="992"/>
        <w:gridCol w:w="1701"/>
        <w:gridCol w:w="1843"/>
        <w:gridCol w:w="1842"/>
      </w:tblGrid>
      <w:tr w:rsidR="00E21646" w:rsidRPr="00E21646" w14:paraId="32461C83" w14:textId="77777777" w:rsidTr="00C1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3597" w:type="dxa"/>
          </w:tcPr>
          <w:p w14:paraId="0869487F" w14:textId="77777777" w:rsidR="00A16D47" w:rsidRPr="00E21646" w:rsidRDefault="00A16D47" w:rsidP="00C172A2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Endpoints</w:t>
            </w:r>
          </w:p>
        </w:tc>
        <w:tc>
          <w:tcPr>
            <w:tcW w:w="992" w:type="dxa"/>
          </w:tcPr>
          <w:p w14:paraId="4A0EEB41" w14:textId="77777777" w:rsidR="00A16D47" w:rsidRPr="00E21646" w:rsidRDefault="00A16D47" w:rsidP="00C172A2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HTTP Verb/Method</w:t>
            </w:r>
          </w:p>
        </w:tc>
        <w:tc>
          <w:tcPr>
            <w:tcW w:w="1701" w:type="dxa"/>
          </w:tcPr>
          <w:p w14:paraId="39640284" w14:textId="77777777" w:rsidR="00A16D47" w:rsidRPr="00E21646" w:rsidRDefault="00A16D47" w:rsidP="00C172A2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Description</w:t>
            </w:r>
          </w:p>
        </w:tc>
        <w:tc>
          <w:tcPr>
            <w:tcW w:w="1843" w:type="dxa"/>
          </w:tcPr>
          <w:p w14:paraId="4CC15CFE" w14:textId="77777777" w:rsidR="00A16D47" w:rsidRPr="00E21646" w:rsidRDefault="00A16D47" w:rsidP="00C172A2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Success Response</w:t>
            </w:r>
          </w:p>
        </w:tc>
        <w:tc>
          <w:tcPr>
            <w:tcW w:w="1842" w:type="dxa"/>
          </w:tcPr>
          <w:p w14:paraId="31194A5A" w14:textId="77777777" w:rsidR="00A16D47" w:rsidRPr="00E21646" w:rsidRDefault="00A16D47" w:rsidP="00C172A2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Error Response</w:t>
            </w:r>
          </w:p>
        </w:tc>
      </w:tr>
      <w:tr w:rsidR="00E21646" w:rsidRPr="00E21646" w14:paraId="5D7A23DB" w14:textId="77777777" w:rsidTr="00C172A2">
        <w:trPr>
          <w:trHeight w:val="89"/>
        </w:trPr>
        <w:tc>
          <w:tcPr>
            <w:tcW w:w="3597" w:type="dxa"/>
            <w:shd w:val="clear" w:color="auto" w:fill="B4C6E7" w:themeFill="accent1" w:themeFillTint="66"/>
          </w:tcPr>
          <w:p w14:paraId="46C0A1CF" w14:textId="77777777" w:rsidR="00A16D47" w:rsidRPr="00E21646" w:rsidRDefault="00A16D47" w:rsidP="00C172A2">
            <w:pPr>
              <w:spacing w:before="0" w:after="0"/>
              <w:rPr>
                <w:color w:val="auto"/>
              </w:rPr>
            </w:pPr>
          </w:p>
        </w:tc>
        <w:tc>
          <w:tcPr>
            <w:tcW w:w="992" w:type="dxa"/>
            <w:shd w:val="clear" w:color="auto" w:fill="B4C6E7" w:themeFill="accent1" w:themeFillTint="66"/>
          </w:tcPr>
          <w:p w14:paraId="670C6255" w14:textId="77777777" w:rsidR="00A16D47" w:rsidRPr="00E21646" w:rsidRDefault="00A16D47" w:rsidP="00C172A2">
            <w:pPr>
              <w:spacing w:before="0" w:after="0"/>
              <w:rPr>
                <w:color w:val="auto"/>
              </w:rPr>
            </w:pPr>
          </w:p>
        </w:tc>
        <w:tc>
          <w:tcPr>
            <w:tcW w:w="1701" w:type="dxa"/>
            <w:shd w:val="clear" w:color="auto" w:fill="B4C6E7" w:themeFill="accent1" w:themeFillTint="66"/>
          </w:tcPr>
          <w:p w14:paraId="61253271" w14:textId="0DDAA1C1" w:rsidR="00A16D47" w:rsidRPr="00E21646" w:rsidRDefault="00FB3B40" w:rsidP="00C172A2">
            <w:pPr>
              <w:spacing w:before="0" w:after="0"/>
              <w:rPr>
                <w:color w:val="auto"/>
              </w:rPr>
            </w:pPr>
            <w:proofErr w:type="spellStart"/>
            <w:r w:rsidRPr="00E21646">
              <w:rPr>
                <w:color w:val="auto"/>
              </w:rPr>
              <w:t>A</w:t>
            </w:r>
            <w:r w:rsidR="00247131" w:rsidRPr="00E21646">
              <w:rPr>
                <w:color w:val="auto"/>
              </w:rPr>
              <w:t>dmin</w:t>
            </w:r>
            <w:r w:rsidR="00A16275" w:rsidRPr="00E21646">
              <w:rPr>
                <w:color w:val="auto"/>
              </w:rPr>
              <w:t>hrms</w:t>
            </w:r>
            <w:r w:rsidR="00247131" w:rsidRPr="00E21646">
              <w:rPr>
                <w:color w:val="auto"/>
              </w:rPr>
              <w:t>consumer</w:t>
            </w:r>
            <w:proofErr w:type="spellEnd"/>
          </w:p>
        </w:tc>
        <w:tc>
          <w:tcPr>
            <w:tcW w:w="1843" w:type="dxa"/>
            <w:shd w:val="clear" w:color="auto" w:fill="B4C6E7" w:themeFill="accent1" w:themeFillTint="66"/>
          </w:tcPr>
          <w:p w14:paraId="6B0CF18A" w14:textId="77777777" w:rsidR="00A16D47" w:rsidRPr="00E21646" w:rsidRDefault="00A16D47" w:rsidP="00C172A2">
            <w:pPr>
              <w:spacing w:before="0" w:after="0"/>
              <w:rPr>
                <w:color w:val="auto"/>
              </w:rPr>
            </w:pPr>
          </w:p>
        </w:tc>
        <w:tc>
          <w:tcPr>
            <w:tcW w:w="1842" w:type="dxa"/>
            <w:shd w:val="clear" w:color="auto" w:fill="B4C6E7" w:themeFill="accent1" w:themeFillTint="66"/>
          </w:tcPr>
          <w:p w14:paraId="6A9B28D3" w14:textId="77777777" w:rsidR="00A16D47" w:rsidRPr="00E21646" w:rsidRDefault="00A16D47" w:rsidP="00C172A2">
            <w:pPr>
              <w:spacing w:before="0" w:after="0"/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</w:pPr>
          </w:p>
        </w:tc>
      </w:tr>
      <w:tr w:rsidR="00E21646" w:rsidRPr="00E21646" w14:paraId="04DBBD75" w14:textId="77777777" w:rsidTr="00C172A2">
        <w:trPr>
          <w:trHeight w:val="933"/>
        </w:trPr>
        <w:tc>
          <w:tcPr>
            <w:tcW w:w="3597" w:type="dxa"/>
          </w:tcPr>
          <w:p w14:paraId="31BE7668" w14:textId="68658559" w:rsidR="00A16D47" w:rsidRPr="00E21646" w:rsidRDefault="00A16D47" w:rsidP="00C172A2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/</w:t>
            </w:r>
            <w:proofErr w:type="spellStart"/>
            <w:r w:rsidRPr="00E21646">
              <w:rPr>
                <w:color w:val="auto"/>
              </w:rPr>
              <w:t>api</w:t>
            </w:r>
            <w:proofErr w:type="spellEnd"/>
            <w:r w:rsidRPr="00E21646">
              <w:rPr>
                <w:color w:val="auto"/>
              </w:rPr>
              <w:t>/v1/</w:t>
            </w:r>
            <w:proofErr w:type="spellStart"/>
            <w:r w:rsidR="00B74999" w:rsidRPr="00E21646">
              <w:rPr>
                <w:color w:val="auto"/>
              </w:rPr>
              <w:t>admin</w:t>
            </w:r>
            <w:r w:rsidR="00D27ED0" w:rsidRPr="00E21646">
              <w:rPr>
                <w:color w:val="auto"/>
              </w:rPr>
              <w:t>hrms</w:t>
            </w:r>
            <w:r w:rsidR="00B74999" w:rsidRPr="00E21646">
              <w:rPr>
                <w:color w:val="auto"/>
              </w:rPr>
              <w:t>consumer</w:t>
            </w:r>
            <w:proofErr w:type="spellEnd"/>
            <w:r w:rsidRPr="00E21646">
              <w:rPr>
                <w:color w:val="auto"/>
              </w:rPr>
              <w:t>/</w:t>
            </w:r>
            <w:r w:rsidR="00655288" w:rsidRPr="00E21646">
              <w:rPr>
                <w:color w:val="auto"/>
              </w:rPr>
              <w:t>user/signup</w:t>
            </w:r>
          </w:p>
        </w:tc>
        <w:tc>
          <w:tcPr>
            <w:tcW w:w="992" w:type="dxa"/>
          </w:tcPr>
          <w:p w14:paraId="72D13232" w14:textId="77777777" w:rsidR="00A16D47" w:rsidRPr="00E21646" w:rsidRDefault="00A16D47" w:rsidP="00C172A2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POST</w:t>
            </w:r>
          </w:p>
        </w:tc>
        <w:tc>
          <w:tcPr>
            <w:tcW w:w="1701" w:type="dxa"/>
          </w:tcPr>
          <w:p w14:paraId="5E7F8DC4" w14:textId="3465999A" w:rsidR="00A16D47" w:rsidRPr="00E21646" w:rsidRDefault="00AA28C4" w:rsidP="00C172A2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Signup new </w:t>
            </w:r>
            <w:proofErr w:type="gramStart"/>
            <w:r w:rsidRPr="00E21646">
              <w:rPr>
                <w:color w:val="auto"/>
              </w:rPr>
              <w:t>user  with</w:t>
            </w:r>
            <w:proofErr w:type="gramEnd"/>
            <w:r w:rsidRPr="00E21646">
              <w:rPr>
                <w:color w:val="auto"/>
              </w:rPr>
              <w:t xml:space="preserve"> admin role </w:t>
            </w:r>
            <w:r w:rsidR="00A16D47" w:rsidRPr="00E21646">
              <w:rPr>
                <w:color w:val="auto"/>
              </w:rPr>
              <w:t xml:space="preserve"> </w:t>
            </w:r>
            <w:r w:rsidRPr="00E21646">
              <w:rPr>
                <w:color w:val="auto"/>
              </w:rPr>
              <w:t xml:space="preserve"> in the </w:t>
            </w:r>
            <w:r w:rsidR="00A16D47" w:rsidRPr="00E21646">
              <w:rPr>
                <w:color w:val="auto"/>
              </w:rPr>
              <w:t>DB</w:t>
            </w:r>
          </w:p>
        </w:tc>
        <w:tc>
          <w:tcPr>
            <w:tcW w:w="1843" w:type="dxa"/>
          </w:tcPr>
          <w:p w14:paraId="5E6E7DBB" w14:textId="403AC714" w:rsidR="00A16D47" w:rsidRPr="00E21646" w:rsidRDefault="00A16D47" w:rsidP="00C172A2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String: New </w:t>
            </w:r>
            <w:r w:rsidR="00655288" w:rsidRPr="00E21646">
              <w:rPr>
                <w:color w:val="auto"/>
              </w:rPr>
              <w:t>Admin User</w:t>
            </w:r>
            <w:r w:rsidRPr="00E21646">
              <w:rPr>
                <w:color w:val="auto"/>
              </w:rPr>
              <w:t xml:space="preserve"> </w:t>
            </w:r>
            <w:r w:rsidR="00655288" w:rsidRPr="00E21646">
              <w:rPr>
                <w:color w:val="auto"/>
              </w:rPr>
              <w:t>registered</w:t>
            </w:r>
            <w:r w:rsidRPr="00E21646">
              <w:rPr>
                <w:color w:val="auto"/>
              </w:rPr>
              <w:t xml:space="preserve"> Successfully</w:t>
            </w:r>
          </w:p>
        </w:tc>
        <w:tc>
          <w:tcPr>
            <w:tcW w:w="1842" w:type="dxa"/>
          </w:tcPr>
          <w:p w14:paraId="4FDA4D7E" w14:textId="29F40F93" w:rsidR="00A16D47" w:rsidRPr="00E21646" w:rsidRDefault="00A16D47" w:rsidP="00C172A2">
            <w:pPr>
              <w:spacing w:before="0" w:after="0"/>
              <w:rPr>
                <w:color w:val="auto"/>
              </w:rPr>
            </w:pPr>
          </w:p>
        </w:tc>
      </w:tr>
      <w:tr w:rsidR="00A7707A" w:rsidRPr="00E21646" w14:paraId="736F8EE7" w14:textId="77777777" w:rsidTr="00C172A2">
        <w:trPr>
          <w:trHeight w:val="933"/>
        </w:trPr>
        <w:tc>
          <w:tcPr>
            <w:tcW w:w="3597" w:type="dxa"/>
          </w:tcPr>
          <w:p w14:paraId="7459D273" w14:textId="357D422F" w:rsidR="00A7707A" w:rsidRPr="00E21646" w:rsidRDefault="00A7707A" w:rsidP="00A7707A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lastRenderedPageBreak/>
              <w:t>/</w:t>
            </w:r>
            <w:proofErr w:type="spellStart"/>
            <w:r w:rsidRPr="00E21646">
              <w:rPr>
                <w:color w:val="auto"/>
              </w:rPr>
              <w:t>api</w:t>
            </w:r>
            <w:proofErr w:type="spellEnd"/>
            <w:r w:rsidRPr="00E21646">
              <w:rPr>
                <w:color w:val="auto"/>
              </w:rPr>
              <w:t>/v1/</w:t>
            </w:r>
            <w:proofErr w:type="spellStart"/>
            <w:r w:rsidRPr="00E21646">
              <w:rPr>
                <w:color w:val="auto"/>
              </w:rPr>
              <w:t>admin</w:t>
            </w:r>
            <w:r w:rsidR="00EE7C0D" w:rsidRPr="00E21646">
              <w:rPr>
                <w:color w:val="auto"/>
              </w:rPr>
              <w:t>hrms</w:t>
            </w:r>
            <w:r w:rsidRPr="00E21646">
              <w:rPr>
                <w:color w:val="auto"/>
              </w:rPr>
              <w:t>consumer</w:t>
            </w:r>
            <w:proofErr w:type="spellEnd"/>
            <w:r w:rsidRPr="00E21646">
              <w:rPr>
                <w:color w:val="auto"/>
              </w:rPr>
              <w:t>/user/login</w:t>
            </w:r>
          </w:p>
        </w:tc>
        <w:tc>
          <w:tcPr>
            <w:tcW w:w="992" w:type="dxa"/>
          </w:tcPr>
          <w:p w14:paraId="34EB6F0D" w14:textId="5FC58FA1" w:rsidR="00A7707A" w:rsidRPr="00E21646" w:rsidRDefault="00A7707A" w:rsidP="00A7707A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POST</w:t>
            </w:r>
          </w:p>
        </w:tc>
        <w:tc>
          <w:tcPr>
            <w:tcW w:w="1701" w:type="dxa"/>
          </w:tcPr>
          <w:p w14:paraId="47102781" w14:textId="06B83AFE" w:rsidR="00A7707A" w:rsidRPr="00E21646" w:rsidRDefault="00A7707A" w:rsidP="00A7707A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Login existing </w:t>
            </w:r>
            <w:proofErr w:type="gramStart"/>
            <w:r w:rsidRPr="00E21646">
              <w:rPr>
                <w:color w:val="auto"/>
              </w:rPr>
              <w:t>user  with</w:t>
            </w:r>
            <w:proofErr w:type="gramEnd"/>
            <w:r w:rsidRPr="00E21646">
              <w:rPr>
                <w:color w:val="auto"/>
              </w:rPr>
              <w:t xml:space="preserve"> admin role   in the DB</w:t>
            </w:r>
          </w:p>
        </w:tc>
        <w:tc>
          <w:tcPr>
            <w:tcW w:w="1843" w:type="dxa"/>
          </w:tcPr>
          <w:p w14:paraId="51C85B46" w14:textId="61D9D5B4" w:rsidR="00A7707A" w:rsidRPr="00E21646" w:rsidRDefault="00A7707A" w:rsidP="00A7707A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String: Admin User logged in Successfully</w:t>
            </w:r>
          </w:p>
        </w:tc>
        <w:tc>
          <w:tcPr>
            <w:tcW w:w="1842" w:type="dxa"/>
          </w:tcPr>
          <w:p w14:paraId="0E627D5A" w14:textId="77777777" w:rsidR="00A7707A" w:rsidRPr="00E21646" w:rsidRDefault="00A7707A" w:rsidP="00A7707A">
            <w:pPr>
              <w:spacing w:before="0" w:after="0"/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</w:pPr>
          </w:p>
        </w:tc>
      </w:tr>
      <w:tr w:rsidR="00903E43" w:rsidRPr="00E21646" w14:paraId="0956A819" w14:textId="77777777" w:rsidTr="00C172A2">
        <w:trPr>
          <w:trHeight w:val="933"/>
        </w:trPr>
        <w:tc>
          <w:tcPr>
            <w:tcW w:w="3597" w:type="dxa"/>
          </w:tcPr>
          <w:p w14:paraId="1DFE9C52" w14:textId="166FB034" w:rsidR="00903E43" w:rsidRPr="00E21646" w:rsidRDefault="00846DA5" w:rsidP="00A7707A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/</w:t>
            </w:r>
            <w:proofErr w:type="spellStart"/>
            <w:r w:rsidRPr="00E21646">
              <w:rPr>
                <w:color w:val="auto"/>
              </w:rPr>
              <w:t>api</w:t>
            </w:r>
            <w:proofErr w:type="spellEnd"/>
            <w:r w:rsidRPr="00E21646">
              <w:rPr>
                <w:color w:val="auto"/>
              </w:rPr>
              <w:t>/v1/</w:t>
            </w:r>
            <w:proofErr w:type="spellStart"/>
            <w:r w:rsidRPr="00E21646">
              <w:rPr>
                <w:color w:val="auto"/>
              </w:rPr>
              <w:t>admin</w:t>
            </w:r>
            <w:r w:rsidR="00D4422F" w:rsidRPr="00E21646">
              <w:rPr>
                <w:color w:val="auto"/>
              </w:rPr>
              <w:t>hrms</w:t>
            </w:r>
            <w:r w:rsidRPr="00E21646">
              <w:rPr>
                <w:color w:val="auto"/>
              </w:rPr>
              <w:t>consumer</w:t>
            </w:r>
            <w:proofErr w:type="spellEnd"/>
            <w:r w:rsidRPr="00E21646">
              <w:rPr>
                <w:color w:val="auto"/>
              </w:rPr>
              <w:t>/employees/{</w:t>
            </w:r>
            <w:proofErr w:type="spellStart"/>
            <w:r w:rsidR="003610E5" w:rsidRPr="00E21646">
              <w:rPr>
                <w:color w:val="auto"/>
              </w:rPr>
              <w:t>noof</w:t>
            </w:r>
            <w:r w:rsidRPr="00E21646">
              <w:rPr>
                <w:color w:val="auto"/>
              </w:rPr>
              <w:t>year</w:t>
            </w:r>
            <w:proofErr w:type="spellEnd"/>
            <w:r w:rsidRPr="00E21646">
              <w:rPr>
                <w:color w:val="auto"/>
              </w:rPr>
              <w:t>}</w:t>
            </w:r>
          </w:p>
        </w:tc>
        <w:tc>
          <w:tcPr>
            <w:tcW w:w="992" w:type="dxa"/>
          </w:tcPr>
          <w:p w14:paraId="4BBFC9EF" w14:textId="7475D1FA" w:rsidR="00903E43" w:rsidRPr="00E21646" w:rsidRDefault="00846DA5" w:rsidP="00A7707A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GET</w:t>
            </w:r>
          </w:p>
        </w:tc>
        <w:tc>
          <w:tcPr>
            <w:tcW w:w="1701" w:type="dxa"/>
          </w:tcPr>
          <w:p w14:paraId="17B2AEFE" w14:textId="4E1A5DA2" w:rsidR="00903E43" w:rsidRPr="00E21646" w:rsidRDefault="00846DA5" w:rsidP="00A7707A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Get list of employees joined in last 10 </w:t>
            </w:r>
            <w:proofErr w:type="gramStart"/>
            <w:r w:rsidRPr="00E21646">
              <w:rPr>
                <w:color w:val="auto"/>
              </w:rPr>
              <w:t>years.[</w:t>
            </w:r>
            <w:proofErr w:type="gramEnd"/>
            <w:r w:rsidRPr="00E21646">
              <w:rPr>
                <w:color w:val="auto"/>
              </w:rPr>
              <w:t xml:space="preserve">Get </w:t>
            </w:r>
            <w:proofErr w:type="spellStart"/>
            <w:r w:rsidRPr="00E21646">
              <w:rPr>
                <w:color w:val="auto"/>
              </w:rPr>
              <w:t>empno</w:t>
            </w:r>
            <w:proofErr w:type="spellEnd"/>
            <w:r w:rsidRPr="00E21646">
              <w:rPr>
                <w:color w:val="auto"/>
              </w:rPr>
              <w:t xml:space="preserve"> , name and </w:t>
            </w:r>
            <w:proofErr w:type="spellStart"/>
            <w:r w:rsidRPr="00E21646">
              <w:rPr>
                <w:color w:val="auto"/>
              </w:rPr>
              <w:t>hiredate</w:t>
            </w:r>
            <w:proofErr w:type="spellEnd"/>
            <w:r w:rsidRPr="00E21646">
              <w:rPr>
                <w:color w:val="auto"/>
              </w:rPr>
              <w:t xml:space="preserve"> ]</w:t>
            </w:r>
          </w:p>
        </w:tc>
        <w:tc>
          <w:tcPr>
            <w:tcW w:w="1843" w:type="dxa"/>
          </w:tcPr>
          <w:p w14:paraId="3CEFFF98" w14:textId="00D66B8D" w:rsidR="00903E43" w:rsidRPr="00E21646" w:rsidRDefault="00DE05AF" w:rsidP="00A7707A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Collection of Empl</w:t>
            </w:r>
            <w:r w:rsidR="00E60160" w:rsidRPr="00E21646">
              <w:rPr>
                <w:color w:val="auto"/>
              </w:rPr>
              <w:t>o</w:t>
            </w:r>
            <w:r w:rsidRPr="00E21646">
              <w:rPr>
                <w:color w:val="auto"/>
              </w:rPr>
              <w:t>yee DTO</w:t>
            </w:r>
          </w:p>
        </w:tc>
        <w:tc>
          <w:tcPr>
            <w:tcW w:w="1842" w:type="dxa"/>
          </w:tcPr>
          <w:p w14:paraId="5E2D4255" w14:textId="77777777" w:rsidR="00903E43" w:rsidRPr="00E21646" w:rsidRDefault="00903E43" w:rsidP="00A7707A">
            <w:pPr>
              <w:spacing w:before="0" w:after="0"/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</w:pPr>
          </w:p>
        </w:tc>
      </w:tr>
      <w:tr w:rsidR="00903E43" w:rsidRPr="00E21646" w14:paraId="7AA900EE" w14:textId="77777777" w:rsidTr="00C172A2">
        <w:trPr>
          <w:trHeight w:val="933"/>
        </w:trPr>
        <w:tc>
          <w:tcPr>
            <w:tcW w:w="3597" w:type="dxa"/>
          </w:tcPr>
          <w:p w14:paraId="3BBEDA68" w14:textId="752938C3" w:rsidR="00903E43" w:rsidRPr="00E21646" w:rsidRDefault="00727BAB" w:rsidP="00A7707A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/</w:t>
            </w:r>
            <w:proofErr w:type="spellStart"/>
            <w:r w:rsidRPr="00E21646">
              <w:rPr>
                <w:color w:val="auto"/>
              </w:rPr>
              <w:t>api</w:t>
            </w:r>
            <w:proofErr w:type="spellEnd"/>
            <w:r w:rsidRPr="00E21646">
              <w:rPr>
                <w:color w:val="auto"/>
              </w:rPr>
              <w:t>/v1/</w:t>
            </w:r>
            <w:proofErr w:type="spellStart"/>
            <w:r w:rsidRPr="00E21646">
              <w:rPr>
                <w:color w:val="auto"/>
              </w:rPr>
              <w:t>admin</w:t>
            </w:r>
            <w:r w:rsidR="00223E36" w:rsidRPr="00E21646">
              <w:rPr>
                <w:color w:val="auto"/>
              </w:rPr>
              <w:t>hrms</w:t>
            </w:r>
            <w:r w:rsidRPr="00E21646">
              <w:rPr>
                <w:color w:val="auto"/>
              </w:rPr>
              <w:t>consumer</w:t>
            </w:r>
            <w:proofErr w:type="spellEnd"/>
            <w:r w:rsidRPr="00E21646">
              <w:rPr>
                <w:color w:val="auto"/>
              </w:rPr>
              <w:t>/employees/</w:t>
            </w:r>
            <w:r w:rsidR="00D46DA6" w:rsidRPr="00E21646">
              <w:rPr>
                <w:color w:val="auto"/>
              </w:rPr>
              <w:t>count</w:t>
            </w:r>
            <w:proofErr w:type="gramStart"/>
            <w:r w:rsidR="00D46DA6" w:rsidRPr="00E21646">
              <w:rPr>
                <w:color w:val="auto"/>
              </w:rPr>
              <w:t>/</w:t>
            </w:r>
            <w:r w:rsidRPr="00E21646">
              <w:rPr>
                <w:color w:val="auto"/>
              </w:rPr>
              <w:t>{</w:t>
            </w:r>
            <w:proofErr w:type="spellStart"/>
            <w:proofErr w:type="gramEnd"/>
            <w:r w:rsidR="003610E5" w:rsidRPr="00E21646">
              <w:rPr>
                <w:color w:val="auto"/>
              </w:rPr>
              <w:t>noofyear</w:t>
            </w:r>
            <w:proofErr w:type="spellEnd"/>
            <w:r w:rsidR="003610E5" w:rsidRPr="00E21646">
              <w:rPr>
                <w:color w:val="auto"/>
              </w:rPr>
              <w:t xml:space="preserve"> </w:t>
            </w:r>
            <w:r w:rsidRPr="00E21646">
              <w:rPr>
                <w:color w:val="auto"/>
              </w:rPr>
              <w:t>}</w:t>
            </w:r>
          </w:p>
        </w:tc>
        <w:tc>
          <w:tcPr>
            <w:tcW w:w="992" w:type="dxa"/>
          </w:tcPr>
          <w:p w14:paraId="23CD9483" w14:textId="3F69BCE6" w:rsidR="00903E43" w:rsidRPr="00E21646" w:rsidRDefault="004014F3" w:rsidP="00A7707A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GET</w:t>
            </w:r>
          </w:p>
        </w:tc>
        <w:tc>
          <w:tcPr>
            <w:tcW w:w="1701" w:type="dxa"/>
          </w:tcPr>
          <w:p w14:paraId="20C71911" w14:textId="14DDA18A" w:rsidR="00903E43" w:rsidRPr="00E21646" w:rsidRDefault="00727BAB" w:rsidP="00A7707A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Find   count of employees joined   in last 10 years</w:t>
            </w:r>
          </w:p>
        </w:tc>
        <w:tc>
          <w:tcPr>
            <w:tcW w:w="1843" w:type="dxa"/>
          </w:tcPr>
          <w:p w14:paraId="111972DA" w14:textId="4DCA26D7" w:rsidR="00903E43" w:rsidRPr="00E21646" w:rsidRDefault="00727BAB" w:rsidP="00A7707A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int</w:t>
            </w:r>
            <w:r w:rsidR="00633491" w:rsidRPr="00E21646">
              <w:rPr>
                <w:color w:val="auto"/>
              </w:rPr>
              <w:t>e</w:t>
            </w:r>
            <w:r w:rsidRPr="00E21646">
              <w:rPr>
                <w:color w:val="auto"/>
              </w:rPr>
              <w:t>ger</w:t>
            </w:r>
          </w:p>
        </w:tc>
        <w:tc>
          <w:tcPr>
            <w:tcW w:w="1842" w:type="dxa"/>
          </w:tcPr>
          <w:p w14:paraId="1857C839" w14:textId="77777777" w:rsidR="00903E43" w:rsidRPr="00E21646" w:rsidRDefault="00903E43" w:rsidP="00A7707A">
            <w:pPr>
              <w:spacing w:before="0" w:after="0"/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</w:pPr>
          </w:p>
        </w:tc>
      </w:tr>
      <w:tr w:rsidR="004014F3" w:rsidRPr="00E21646" w14:paraId="201C17E3" w14:textId="77777777" w:rsidTr="00C172A2">
        <w:trPr>
          <w:trHeight w:val="933"/>
        </w:trPr>
        <w:tc>
          <w:tcPr>
            <w:tcW w:w="3597" w:type="dxa"/>
          </w:tcPr>
          <w:p w14:paraId="16538159" w14:textId="28277579" w:rsidR="004014F3" w:rsidRPr="00E21646" w:rsidRDefault="004014F3" w:rsidP="004014F3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/</w:t>
            </w:r>
            <w:proofErr w:type="spellStart"/>
            <w:r w:rsidRPr="00E21646">
              <w:rPr>
                <w:color w:val="auto"/>
              </w:rPr>
              <w:t>api</w:t>
            </w:r>
            <w:proofErr w:type="spellEnd"/>
            <w:r w:rsidRPr="00E21646">
              <w:rPr>
                <w:color w:val="auto"/>
              </w:rPr>
              <w:t>/v1/</w:t>
            </w:r>
            <w:proofErr w:type="spellStart"/>
            <w:r w:rsidRPr="00E21646">
              <w:rPr>
                <w:color w:val="auto"/>
              </w:rPr>
              <w:t>admin</w:t>
            </w:r>
            <w:r w:rsidR="008C3510" w:rsidRPr="00E21646">
              <w:rPr>
                <w:color w:val="auto"/>
              </w:rPr>
              <w:t>hrms</w:t>
            </w:r>
            <w:r w:rsidRPr="00E21646">
              <w:rPr>
                <w:color w:val="auto"/>
              </w:rPr>
              <w:t>consumer</w:t>
            </w:r>
            <w:proofErr w:type="spellEnd"/>
            <w:r w:rsidRPr="00E21646">
              <w:rPr>
                <w:color w:val="auto"/>
              </w:rPr>
              <w:t>/employees/{year}</w:t>
            </w:r>
          </w:p>
        </w:tc>
        <w:tc>
          <w:tcPr>
            <w:tcW w:w="992" w:type="dxa"/>
          </w:tcPr>
          <w:p w14:paraId="1C95F8B8" w14:textId="60BC8811" w:rsidR="004014F3" w:rsidRPr="00E21646" w:rsidRDefault="004014F3" w:rsidP="004014F3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GET</w:t>
            </w:r>
          </w:p>
        </w:tc>
        <w:tc>
          <w:tcPr>
            <w:tcW w:w="1701" w:type="dxa"/>
          </w:tcPr>
          <w:p w14:paraId="407365F6" w14:textId="0D762606" w:rsidR="004014F3" w:rsidRPr="00E21646" w:rsidRDefault="00B10929" w:rsidP="00B10929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Find list of employees joined after 2005.</w:t>
            </w:r>
          </w:p>
        </w:tc>
        <w:tc>
          <w:tcPr>
            <w:tcW w:w="1843" w:type="dxa"/>
          </w:tcPr>
          <w:p w14:paraId="261B7446" w14:textId="5809C0AA" w:rsidR="004014F3" w:rsidRPr="00E21646" w:rsidRDefault="004014F3" w:rsidP="004014F3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Collection of Employee DTO</w:t>
            </w:r>
          </w:p>
        </w:tc>
        <w:tc>
          <w:tcPr>
            <w:tcW w:w="1842" w:type="dxa"/>
          </w:tcPr>
          <w:p w14:paraId="0648561C" w14:textId="77777777" w:rsidR="004014F3" w:rsidRPr="00E21646" w:rsidRDefault="004014F3" w:rsidP="004014F3">
            <w:pPr>
              <w:spacing w:before="0" w:after="0"/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</w:pPr>
          </w:p>
        </w:tc>
      </w:tr>
      <w:tr w:rsidR="004014F3" w:rsidRPr="00E21646" w14:paraId="7183EB0E" w14:textId="77777777" w:rsidTr="00C172A2">
        <w:trPr>
          <w:trHeight w:val="933"/>
        </w:trPr>
        <w:tc>
          <w:tcPr>
            <w:tcW w:w="3597" w:type="dxa"/>
          </w:tcPr>
          <w:p w14:paraId="6E851DCF" w14:textId="599856C7" w:rsidR="004014F3" w:rsidRPr="00E21646" w:rsidRDefault="004014F3" w:rsidP="004014F3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/</w:t>
            </w:r>
            <w:proofErr w:type="spellStart"/>
            <w:r w:rsidRPr="00E21646">
              <w:rPr>
                <w:color w:val="auto"/>
              </w:rPr>
              <w:t>api</w:t>
            </w:r>
            <w:proofErr w:type="spellEnd"/>
            <w:r w:rsidRPr="00E21646">
              <w:rPr>
                <w:color w:val="auto"/>
              </w:rPr>
              <w:t>/v1/</w:t>
            </w:r>
            <w:proofErr w:type="spellStart"/>
            <w:r w:rsidRPr="00E21646">
              <w:rPr>
                <w:color w:val="auto"/>
              </w:rPr>
              <w:t>adminpayrollconsumer</w:t>
            </w:r>
            <w:proofErr w:type="spellEnd"/>
            <w:r w:rsidRPr="00E21646">
              <w:rPr>
                <w:color w:val="auto"/>
              </w:rPr>
              <w:t>/employees/count/{year}</w:t>
            </w:r>
          </w:p>
        </w:tc>
        <w:tc>
          <w:tcPr>
            <w:tcW w:w="992" w:type="dxa"/>
          </w:tcPr>
          <w:p w14:paraId="03D574A1" w14:textId="3AEF0493" w:rsidR="004014F3" w:rsidRPr="00E21646" w:rsidRDefault="004014F3" w:rsidP="004014F3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GET</w:t>
            </w:r>
          </w:p>
        </w:tc>
        <w:tc>
          <w:tcPr>
            <w:tcW w:w="1701" w:type="dxa"/>
          </w:tcPr>
          <w:p w14:paraId="2EE803A7" w14:textId="06DD585D" w:rsidR="004014F3" w:rsidRPr="00E21646" w:rsidRDefault="00B10929" w:rsidP="004014F3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Find count of employees joined after 2005</w:t>
            </w:r>
          </w:p>
        </w:tc>
        <w:tc>
          <w:tcPr>
            <w:tcW w:w="1843" w:type="dxa"/>
          </w:tcPr>
          <w:p w14:paraId="15E0FC3B" w14:textId="596D3839" w:rsidR="004014F3" w:rsidRPr="00E21646" w:rsidRDefault="004014F3" w:rsidP="004014F3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integer</w:t>
            </w:r>
          </w:p>
        </w:tc>
        <w:tc>
          <w:tcPr>
            <w:tcW w:w="1842" w:type="dxa"/>
          </w:tcPr>
          <w:p w14:paraId="73391FC0" w14:textId="77777777" w:rsidR="004014F3" w:rsidRPr="00E21646" w:rsidRDefault="004014F3" w:rsidP="004014F3">
            <w:pPr>
              <w:spacing w:before="0" w:after="0"/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</w:pPr>
          </w:p>
        </w:tc>
      </w:tr>
      <w:tr w:rsidR="004014F3" w:rsidRPr="00E21646" w14:paraId="2C9C7235" w14:textId="77777777" w:rsidTr="00C172A2">
        <w:trPr>
          <w:trHeight w:val="933"/>
        </w:trPr>
        <w:tc>
          <w:tcPr>
            <w:tcW w:w="3597" w:type="dxa"/>
          </w:tcPr>
          <w:p w14:paraId="5457D217" w14:textId="1E816031" w:rsidR="004014F3" w:rsidRPr="00E21646" w:rsidRDefault="00040C1E" w:rsidP="004014F3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/</w:t>
            </w:r>
            <w:proofErr w:type="spellStart"/>
            <w:r w:rsidRPr="00E21646">
              <w:rPr>
                <w:color w:val="auto"/>
              </w:rPr>
              <w:t>api</w:t>
            </w:r>
            <w:proofErr w:type="spellEnd"/>
            <w:r w:rsidRPr="00E21646">
              <w:rPr>
                <w:color w:val="auto"/>
              </w:rPr>
              <w:t>/v1/</w:t>
            </w:r>
            <w:proofErr w:type="spellStart"/>
            <w:r w:rsidRPr="00E21646">
              <w:rPr>
                <w:color w:val="auto"/>
              </w:rPr>
              <w:t>admin</w:t>
            </w:r>
            <w:r w:rsidR="00C343D7" w:rsidRPr="00E21646">
              <w:rPr>
                <w:color w:val="auto"/>
              </w:rPr>
              <w:t>hrms</w:t>
            </w:r>
            <w:r w:rsidRPr="00E21646">
              <w:rPr>
                <w:color w:val="auto"/>
              </w:rPr>
              <w:t>consumer</w:t>
            </w:r>
            <w:proofErr w:type="spellEnd"/>
            <w:r w:rsidRPr="00E21646">
              <w:rPr>
                <w:color w:val="auto"/>
              </w:rPr>
              <w:t>/</w:t>
            </w:r>
            <w:proofErr w:type="spellStart"/>
            <w:r w:rsidR="00D435DE" w:rsidRPr="00E21646">
              <w:rPr>
                <w:color w:val="auto"/>
              </w:rPr>
              <w:t>assigndept</w:t>
            </w:r>
            <w:proofErr w:type="spellEnd"/>
          </w:p>
        </w:tc>
        <w:tc>
          <w:tcPr>
            <w:tcW w:w="992" w:type="dxa"/>
          </w:tcPr>
          <w:p w14:paraId="4823AB40" w14:textId="130B6AEF" w:rsidR="004014F3" w:rsidRPr="00E21646" w:rsidRDefault="00040C1E" w:rsidP="004014F3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POST</w:t>
            </w:r>
          </w:p>
        </w:tc>
        <w:tc>
          <w:tcPr>
            <w:tcW w:w="1701" w:type="dxa"/>
          </w:tcPr>
          <w:p w14:paraId="1B6D897F" w14:textId="4DAA1730" w:rsidR="004014F3" w:rsidRPr="00E21646" w:rsidRDefault="00040C1E" w:rsidP="004014F3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Assign department to employee </w:t>
            </w:r>
            <w:proofErr w:type="gramStart"/>
            <w:r w:rsidRPr="00E21646">
              <w:rPr>
                <w:color w:val="auto"/>
              </w:rPr>
              <w:t xml:space="preserve">from </w:t>
            </w:r>
            <w:r w:rsidR="00EB2450" w:rsidRPr="00E21646">
              <w:rPr>
                <w:color w:val="auto"/>
              </w:rPr>
              <w:t xml:space="preserve"> </w:t>
            </w:r>
            <w:proofErr w:type="spellStart"/>
            <w:r w:rsidR="00EB2450" w:rsidRPr="00E21646">
              <w:rPr>
                <w:color w:val="auto"/>
              </w:rPr>
              <w:t>fromdate</w:t>
            </w:r>
            <w:proofErr w:type="spellEnd"/>
            <w:proofErr w:type="gramEnd"/>
            <w:r w:rsidR="00EB2450" w:rsidRPr="00E21646">
              <w:rPr>
                <w:color w:val="auto"/>
              </w:rPr>
              <w:t xml:space="preserve"> </w:t>
            </w:r>
            <w:r w:rsidRPr="00E21646">
              <w:rPr>
                <w:color w:val="auto"/>
              </w:rPr>
              <w:t>to end date.</w:t>
            </w:r>
          </w:p>
        </w:tc>
        <w:tc>
          <w:tcPr>
            <w:tcW w:w="1843" w:type="dxa"/>
          </w:tcPr>
          <w:p w14:paraId="54409F68" w14:textId="0737744C" w:rsidR="004014F3" w:rsidRPr="00E21646" w:rsidRDefault="00EB2450" w:rsidP="004014F3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String: Employee is assigned to the department successfully.</w:t>
            </w:r>
          </w:p>
        </w:tc>
        <w:tc>
          <w:tcPr>
            <w:tcW w:w="1842" w:type="dxa"/>
          </w:tcPr>
          <w:p w14:paraId="4E30438E" w14:textId="77777777" w:rsidR="004014F3" w:rsidRPr="00E21646" w:rsidRDefault="004014F3" w:rsidP="004014F3">
            <w:pPr>
              <w:spacing w:before="0" w:after="0"/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</w:pPr>
          </w:p>
        </w:tc>
      </w:tr>
      <w:tr w:rsidR="00D435DE" w:rsidRPr="00E21646" w14:paraId="25EE6813" w14:textId="77777777" w:rsidTr="00C172A2">
        <w:trPr>
          <w:trHeight w:val="933"/>
        </w:trPr>
        <w:tc>
          <w:tcPr>
            <w:tcW w:w="3597" w:type="dxa"/>
          </w:tcPr>
          <w:p w14:paraId="1F97228F" w14:textId="41B49BBD" w:rsidR="00D435DE" w:rsidRPr="00E21646" w:rsidRDefault="00D435DE" w:rsidP="00D435DE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/</w:t>
            </w:r>
            <w:proofErr w:type="spellStart"/>
            <w:r w:rsidRPr="00E21646">
              <w:rPr>
                <w:color w:val="auto"/>
              </w:rPr>
              <w:t>api</w:t>
            </w:r>
            <w:proofErr w:type="spellEnd"/>
            <w:r w:rsidRPr="00E21646">
              <w:rPr>
                <w:color w:val="auto"/>
              </w:rPr>
              <w:t>/v1/</w:t>
            </w:r>
            <w:proofErr w:type="spellStart"/>
            <w:r w:rsidRPr="00E21646">
              <w:rPr>
                <w:color w:val="auto"/>
              </w:rPr>
              <w:t>adminpayrollconsumer</w:t>
            </w:r>
            <w:proofErr w:type="spellEnd"/>
            <w:r w:rsidRPr="00E21646">
              <w:rPr>
                <w:color w:val="auto"/>
              </w:rPr>
              <w:t>/</w:t>
            </w:r>
            <w:proofErr w:type="spellStart"/>
            <w:r w:rsidRPr="00E21646">
              <w:rPr>
                <w:color w:val="auto"/>
              </w:rPr>
              <w:t>assignmgr</w:t>
            </w:r>
            <w:proofErr w:type="spellEnd"/>
          </w:p>
        </w:tc>
        <w:tc>
          <w:tcPr>
            <w:tcW w:w="992" w:type="dxa"/>
          </w:tcPr>
          <w:p w14:paraId="041584A5" w14:textId="7D5F3C04" w:rsidR="00D435DE" w:rsidRPr="00E21646" w:rsidRDefault="00D435DE" w:rsidP="00D435DE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POST</w:t>
            </w:r>
          </w:p>
        </w:tc>
        <w:tc>
          <w:tcPr>
            <w:tcW w:w="1701" w:type="dxa"/>
          </w:tcPr>
          <w:p w14:paraId="488E665D" w14:textId="511683EC" w:rsidR="00D435DE" w:rsidRPr="00E21646" w:rsidRDefault="00D435DE" w:rsidP="00D435DE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Assign manager to specific department </w:t>
            </w:r>
            <w:proofErr w:type="gramStart"/>
            <w:r w:rsidRPr="00E21646">
              <w:rPr>
                <w:color w:val="auto"/>
              </w:rPr>
              <w:t xml:space="preserve">from  </w:t>
            </w:r>
            <w:proofErr w:type="spellStart"/>
            <w:r w:rsidRPr="00E21646">
              <w:rPr>
                <w:color w:val="auto"/>
              </w:rPr>
              <w:t>fromdate</w:t>
            </w:r>
            <w:proofErr w:type="spellEnd"/>
            <w:proofErr w:type="gramEnd"/>
            <w:r w:rsidRPr="00E21646">
              <w:rPr>
                <w:color w:val="auto"/>
              </w:rPr>
              <w:t xml:space="preserve"> to end date.</w:t>
            </w:r>
          </w:p>
        </w:tc>
        <w:tc>
          <w:tcPr>
            <w:tcW w:w="1843" w:type="dxa"/>
          </w:tcPr>
          <w:p w14:paraId="19F9CF03" w14:textId="4B2740CC" w:rsidR="00D435DE" w:rsidRPr="00E21646" w:rsidRDefault="00D435DE" w:rsidP="00D435DE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String: Employee is assigned   as manager for department successfully.</w:t>
            </w:r>
          </w:p>
        </w:tc>
        <w:tc>
          <w:tcPr>
            <w:tcW w:w="1842" w:type="dxa"/>
          </w:tcPr>
          <w:p w14:paraId="1F8755AC" w14:textId="77777777" w:rsidR="00D435DE" w:rsidRPr="00E21646" w:rsidRDefault="00D435DE" w:rsidP="00D435DE">
            <w:pPr>
              <w:spacing w:before="0" w:after="0"/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</w:pPr>
          </w:p>
        </w:tc>
      </w:tr>
      <w:tr w:rsidR="00962AB2" w:rsidRPr="00E21646" w14:paraId="784C83C2" w14:textId="77777777" w:rsidTr="00C172A2">
        <w:trPr>
          <w:trHeight w:val="933"/>
        </w:trPr>
        <w:tc>
          <w:tcPr>
            <w:tcW w:w="3597" w:type="dxa"/>
          </w:tcPr>
          <w:p w14:paraId="5D857D70" w14:textId="48123210" w:rsidR="00962AB2" w:rsidRPr="00E21646" w:rsidRDefault="00962AB2" w:rsidP="00962AB2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/</w:t>
            </w:r>
            <w:proofErr w:type="spellStart"/>
            <w:r w:rsidRPr="00E21646">
              <w:rPr>
                <w:color w:val="auto"/>
              </w:rPr>
              <w:t>api</w:t>
            </w:r>
            <w:proofErr w:type="spellEnd"/>
            <w:r w:rsidRPr="00E21646">
              <w:rPr>
                <w:color w:val="auto"/>
              </w:rPr>
              <w:t>/v1/</w:t>
            </w:r>
            <w:proofErr w:type="spellStart"/>
            <w:r w:rsidRPr="00E21646">
              <w:rPr>
                <w:color w:val="auto"/>
              </w:rPr>
              <w:t>admin</w:t>
            </w:r>
            <w:r w:rsidR="002D28E9" w:rsidRPr="00E21646">
              <w:rPr>
                <w:color w:val="auto"/>
              </w:rPr>
              <w:t>hrms</w:t>
            </w:r>
            <w:r w:rsidRPr="00E21646">
              <w:rPr>
                <w:color w:val="auto"/>
              </w:rPr>
              <w:t>lconsumer</w:t>
            </w:r>
            <w:proofErr w:type="spellEnd"/>
            <w:r w:rsidRPr="00E21646">
              <w:rPr>
                <w:color w:val="auto"/>
              </w:rPr>
              <w:t>/</w:t>
            </w:r>
            <w:proofErr w:type="spellStart"/>
            <w:r w:rsidRPr="00E21646">
              <w:rPr>
                <w:color w:val="auto"/>
              </w:rPr>
              <w:t>assigntitle</w:t>
            </w:r>
            <w:proofErr w:type="spellEnd"/>
          </w:p>
        </w:tc>
        <w:tc>
          <w:tcPr>
            <w:tcW w:w="992" w:type="dxa"/>
          </w:tcPr>
          <w:p w14:paraId="652A2B5F" w14:textId="22D8EA63" w:rsidR="00962AB2" w:rsidRPr="00E21646" w:rsidRDefault="00962AB2" w:rsidP="00962AB2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POST</w:t>
            </w:r>
          </w:p>
        </w:tc>
        <w:tc>
          <w:tcPr>
            <w:tcW w:w="1701" w:type="dxa"/>
          </w:tcPr>
          <w:p w14:paraId="18073AD3" w14:textId="77777777" w:rsidR="00962AB2" w:rsidRPr="00E21646" w:rsidRDefault="00962AB2" w:rsidP="00962AB2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Assign employee with title [designation] from start to end date. [Assuming that by default employee will be eligible for promotion after 5 years]</w:t>
            </w:r>
          </w:p>
          <w:p w14:paraId="1DCEC038" w14:textId="77777777" w:rsidR="00962AB2" w:rsidRPr="00E21646" w:rsidRDefault="00962AB2" w:rsidP="00962AB2">
            <w:pPr>
              <w:spacing w:before="0" w:after="0"/>
              <w:rPr>
                <w:color w:val="auto"/>
              </w:rPr>
            </w:pPr>
          </w:p>
        </w:tc>
        <w:tc>
          <w:tcPr>
            <w:tcW w:w="1843" w:type="dxa"/>
          </w:tcPr>
          <w:p w14:paraId="1FB0DC9E" w14:textId="58DCBA17" w:rsidR="00962AB2" w:rsidRPr="00E21646" w:rsidRDefault="00962AB2" w:rsidP="00962AB2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String: Employee is assigned   with </w:t>
            </w:r>
            <w:proofErr w:type="gramStart"/>
            <w:r w:rsidRPr="00E21646">
              <w:rPr>
                <w:color w:val="auto"/>
              </w:rPr>
              <w:t>title  from</w:t>
            </w:r>
            <w:proofErr w:type="gramEnd"/>
            <w:r w:rsidRPr="00E21646">
              <w:rPr>
                <w:color w:val="auto"/>
              </w:rPr>
              <w:t xml:space="preserve"> </w:t>
            </w:r>
            <w:proofErr w:type="spellStart"/>
            <w:r w:rsidRPr="00E21646">
              <w:rPr>
                <w:color w:val="auto"/>
              </w:rPr>
              <w:t>fromdate</w:t>
            </w:r>
            <w:proofErr w:type="spellEnd"/>
            <w:r w:rsidRPr="00E21646">
              <w:rPr>
                <w:color w:val="auto"/>
              </w:rPr>
              <w:t xml:space="preserve"> to </w:t>
            </w:r>
            <w:proofErr w:type="spellStart"/>
            <w:r w:rsidRPr="00E21646">
              <w:rPr>
                <w:color w:val="auto"/>
              </w:rPr>
              <w:t>enddate</w:t>
            </w:r>
            <w:proofErr w:type="spellEnd"/>
          </w:p>
        </w:tc>
        <w:tc>
          <w:tcPr>
            <w:tcW w:w="1842" w:type="dxa"/>
          </w:tcPr>
          <w:p w14:paraId="5F0C5CAF" w14:textId="77777777" w:rsidR="00962AB2" w:rsidRPr="00E21646" w:rsidRDefault="00962AB2" w:rsidP="00962AB2">
            <w:pPr>
              <w:spacing w:before="0" w:after="0"/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</w:pPr>
          </w:p>
        </w:tc>
      </w:tr>
      <w:tr w:rsidR="00960913" w:rsidRPr="00E21646" w14:paraId="4B13E940" w14:textId="77777777" w:rsidTr="00357E4F">
        <w:trPr>
          <w:trHeight w:val="360"/>
        </w:trPr>
        <w:tc>
          <w:tcPr>
            <w:tcW w:w="9975" w:type="dxa"/>
            <w:gridSpan w:val="5"/>
            <w:shd w:val="clear" w:color="auto" w:fill="B4C6E7" w:themeFill="accent1" w:themeFillTint="66"/>
          </w:tcPr>
          <w:p w14:paraId="5216ADBC" w14:textId="177C0FB4" w:rsidR="00960913" w:rsidRPr="00960913" w:rsidRDefault="00960913" w:rsidP="00960913">
            <w:pPr>
              <w:spacing w:before="0" w:after="0"/>
              <w:jc w:val="center"/>
              <w:rPr>
                <w:b/>
                <w:bCs/>
              </w:rPr>
            </w:pPr>
          </w:p>
        </w:tc>
      </w:tr>
      <w:tr w:rsidR="00960913" w:rsidRPr="00E21646" w14:paraId="572927F7" w14:textId="77777777" w:rsidTr="000911F6">
        <w:trPr>
          <w:trHeight w:val="933"/>
        </w:trPr>
        <w:tc>
          <w:tcPr>
            <w:tcW w:w="3597" w:type="dxa"/>
            <w:shd w:val="clear" w:color="auto" w:fill="8EAADB" w:themeFill="accent1" w:themeFillTint="99"/>
          </w:tcPr>
          <w:p w14:paraId="4C7C5CC2" w14:textId="1FAB06E3" w:rsidR="00960913" w:rsidRPr="00357E4F" w:rsidRDefault="00960913" w:rsidP="00960913">
            <w:pPr>
              <w:spacing w:before="0" w:after="0"/>
              <w:rPr>
                <w:b/>
                <w:bCs/>
                <w:color w:val="FF0000"/>
              </w:rPr>
            </w:pPr>
            <w:r w:rsidRPr="00357E4F">
              <w:rPr>
                <w:b/>
                <w:bCs/>
                <w:color w:val="auto"/>
              </w:rPr>
              <w:t>Endpoints</w:t>
            </w:r>
          </w:p>
        </w:tc>
        <w:tc>
          <w:tcPr>
            <w:tcW w:w="992" w:type="dxa"/>
            <w:shd w:val="clear" w:color="auto" w:fill="8EAADB" w:themeFill="accent1" w:themeFillTint="99"/>
          </w:tcPr>
          <w:p w14:paraId="59FF4ECC" w14:textId="7F34028F" w:rsidR="00960913" w:rsidRPr="00357E4F" w:rsidRDefault="00960913" w:rsidP="00960913">
            <w:pPr>
              <w:spacing w:before="0" w:after="0"/>
              <w:rPr>
                <w:b/>
                <w:bCs/>
                <w:color w:val="FF0000"/>
              </w:rPr>
            </w:pPr>
            <w:r w:rsidRPr="00357E4F">
              <w:rPr>
                <w:b/>
                <w:bCs/>
                <w:color w:val="auto"/>
              </w:rPr>
              <w:t>HTTP Verb/Method</w:t>
            </w:r>
          </w:p>
        </w:tc>
        <w:tc>
          <w:tcPr>
            <w:tcW w:w="1701" w:type="dxa"/>
            <w:shd w:val="clear" w:color="auto" w:fill="8EAADB" w:themeFill="accent1" w:themeFillTint="99"/>
          </w:tcPr>
          <w:p w14:paraId="327EDD86" w14:textId="09532ED3" w:rsidR="00960913" w:rsidRPr="00357E4F" w:rsidRDefault="00960913" w:rsidP="00960913">
            <w:pPr>
              <w:spacing w:before="0" w:after="0"/>
              <w:rPr>
                <w:b/>
                <w:bCs/>
                <w:color w:val="FF0000"/>
              </w:rPr>
            </w:pPr>
            <w:r w:rsidRPr="00357E4F">
              <w:rPr>
                <w:b/>
                <w:bCs/>
                <w:color w:val="auto"/>
              </w:rPr>
              <w:t>Description</w:t>
            </w:r>
          </w:p>
        </w:tc>
        <w:tc>
          <w:tcPr>
            <w:tcW w:w="1843" w:type="dxa"/>
            <w:shd w:val="clear" w:color="auto" w:fill="8EAADB" w:themeFill="accent1" w:themeFillTint="99"/>
          </w:tcPr>
          <w:p w14:paraId="4805295B" w14:textId="57380654" w:rsidR="00960913" w:rsidRPr="00357E4F" w:rsidRDefault="00960913" w:rsidP="00960913">
            <w:pPr>
              <w:spacing w:before="0" w:after="0"/>
              <w:rPr>
                <w:b/>
                <w:bCs/>
                <w:color w:val="FF0000"/>
              </w:rPr>
            </w:pPr>
            <w:r w:rsidRPr="00357E4F">
              <w:rPr>
                <w:b/>
                <w:bCs/>
                <w:color w:val="auto"/>
              </w:rPr>
              <w:t>Success Response</w:t>
            </w:r>
          </w:p>
        </w:tc>
        <w:tc>
          <w:tcPr>
            <w:tcW w:w="1842" w:type="dxa"/>
            <w:shd w:val="clear" w:color="auto" w:fill="8EAADB" w:themeFill="accent1" w:themeFillTint="99"/>
          </w:tcPr>
          <w:p w14:paraId="0910736F" w14:textId="1B57AEC4" w:rsidR="00960913" w:rsidRPr="00357E4F" w:rsidRDefault="00960913" w:rsidP="00960913">
            <w:pPr>
              <w:spacing w:before="0" w:after="0"/>
              <w:rPr>
                <w:rStyle w:val="b"/>
                <w:rFonts w:ascii="Courier New" w:hAnsi="Courier New" w:cs="Courier New"/>
                <w:b/>
                <w:bCs/>
                <w:color w:val="FF0000"/>
                <w:shd w:val="clear" w:color="auto" w:fill="FFFFFF"/>
              </w:rPr>
            </w:pPr>
            <w:r w:rsidRPr="00357E4F">
              <w:rPr>
                <w:b/>
                <w:bCs/>
                <w:color w:val="auto"/>
              </w:rPr>
              <w:t>Error Response</w:t>
            </w:r>
          </w:p>
        </w:tc>
      </w:tr>
      <w:tr w:rsidR="00357E4F" w:rsidRPr="00E21646" w14:paraId="5755A445" w14:textId="77777777" w:rsidTr="00A65262">
        <w:trPr>
          <w:trHeight w:val="322"/>
        </w:trPr>
        <w:tc>
          <w:tcPr>
            <w:tcW w:w="9975" w:type="dxa"/>
            <w:gridSpan w:val="5"/>
            <w:shd w:val="clear" w:color="auto" w:fill="B4C6E7" w:themeFill="accent1" w:themeFillTint="66"/>
          </w:tcPr>
          <w:p w14:paraId="4CBBAFD7" w14:textId="0D7334C6" w:rsidR="00357E4F" w:rsidRPr="00357E4F" w:rsidRDefault="00357E4F" w:rsidP="00357E4F">
            <w:pPr>
              <w:spacing w:before="0" w:after="0"/>
              <w:jc w:val="center"/>
              <w:rPr>
                <w:rStyle w:val="b"/>
                <w:rFonts w:ascii="Courier New" w:hAnsi="Courier New" w:cs="Courier New"/>
                <w:b/>
                <w:bCs/>
                <w:color w:val="FF0000"/>
                <w:shd w:val="clear" w:color="auto" w:fill="FFFFFF"/>
              </w:rPr>
            </w:pPr>
            <w:proofErr w:type="spellStart"/>
            <w:r w:rsidRPr="00357E4F">
              <w:rPr>
                <w:b/>
                <w:bCs/>
                <w:color w:val="auto"/>
              </w:rPr>
              <w:t>Adminhrmsconsumer</w:t>
            </w:r>
            <w:proofErr w:type="spellEnd"/>
          </w:p>
        </w:tc>
      </w:tr>
      <w:tr w:rsidR="00960913" w:rsidRPr="00E21646" w14:paraId="5AEE39E3" w14:textId="77777777" w:rsidTr="00C172A2">
        <w:trPr>
          <w:trHeight w:val="933"/>
        </w:trPr>
        <w:tc>
          <w:tcPr>
            <w:tcW w:w="3597" w:type="dxa"/>
          </w:tcPr>
          <w:p w14:paraId="0BCBE855" w14:textId="3DFC2DDE" w:rsidR="00960913" w:rsidRPr="00FB3B40" w:rsidRDefault="00960913" w:rsidP="00960913">
            <w:pPr>
              <w:spacing w:before="0" w:after="0"/>
              <w:rPr>
                <w:color w:val="FF0000"/>
              </w:rPr>
            </w:pPr>
            <w:r w:rsidRPr="00FB3B40">
              <w:rPr>
                <w:color w:val="FF0000"/>
              </w:rPr>
              <w:t>/</w:t>
            </w:r>
            <w:proofErr w:type="spellStart"/>
            <w:r w:rsidRPr="00FB3B40">
              <w:rPr>
                <w:color w:val="FF0000"/>
              </w:rPr>
              <w:t>api</w:t>
            </w:r>
            <w:proofErr w:type="spellEnd"/>
            <w:r w:rsidRPr="00FB3B40">
              <w:rPr>
                <w:color w:val="FF0000"/>
              </w:rPr>
              <w:t>/v1/</w:t>
            </w:r>
            <w:proofErr w:type="spellStart"/>
            <w:r w:rsidRPr="00FB3B40">
              <w:rPr>
                <w:color w:val="FF0000"/>
              </w:rPr>
              <w:t>adminhrmsconsumer</w:t>
            </w:r>
            <w:proofErr w:type="spellEnd"/>
            <w:r w:rsidRPr="00FB3B40">
              <w:rPr>
                <w:color w:val="FF0000"/>
              </w:rPr>
              <w:t>/department</w:t>
            </w:r>
          </w:p>
        </w:tc>
        <w:tc>
          <w:tcPr>
            <w:tcW w:w="992" w:type="dxa"/>
          </w:tcPr>
          <w:p w14:paraId="289CC625" w14:textId="0138ECD2" w:rsidR="00960913" w:rsidRPr="00FB3B40" w:rsidRDefault="00960913" w:rsidP="00960913">
            <w:pPr>
              <w:spacing w:before="0" w:after="0"/>
              <w:rPr>
                <w:color w:val="FF0000"/>
              </w:rPr>
            </w:pPr>
            <w:r w:rsidRPr="00FB3B40">
              <w:rPr>
                <w:color w:val="FF0000"/>
              </w:rPr>
              <w:t>POST</w:t>
            </w:r>
          </w:p>
        </w:tc>
        <w:tc>
          <w:tcPr>
            <w:tcW w:w="1701" w:type="dxa"/>
          </w:tcPr>
          <w:p w14:paraId="216A34F0" w14:textId="29C3C304" w:rsidR="00960913" w:rsidRPr="00FB3B40" w:rsidRDefault="00960913" w:rsidP="00960913">
            <w:pPr>
              <w:spacing w:before="0" w:after="0"/>
              <w:rPr>
                <w:color w:val="FF0000"/>
              </w:rPr>
            </w:pPr>
            <w:r w:rsidRPr="00FB3B40">
              <w:rPr>
                <w:color w:val="FF0000"/>
              </w:rPr>
              <w:t>Add new department</w:t>
            </w:r>
          </w:p>
        </w:tc>
        <w:tc>
          <w:tcPr>
            <w:tcW w:w="1843" w:type="dxa"/>
          </w:tcPr>
          <w:p w14:paraId="027D9736" w14:textId="1F8099FF" w:rsidR="00960913" w:rsidRPr="00FB3B40" w:rsidRDefault="00960913" w:rsidP="00960913">
            <w:pPr>
              <w:spacing w:before="0" w:after="0"/>
              <w:rPr>
                <w:color w:val="FF0000"/>
              </w:rPr>
            </w:pPr>
            <w:r w:rsidRPr="00FB3B40">
              <w:rPr>
                <w:color w:val="FF0000"/>
              </w:rPr>
              <w:t>String: Department is added successfully</w:t>
            </w:r>
          </w:p>
        </w:tc>
        <w:tc>
          <w:tcPr>
            <w:tcW w:w="1842" w:type="dxa"/>
          </w:tcPr>
          <w:p w14:paraId="271E92B0" w14:textId="77777777" w:rsidR="00960913" w:rsidRPr="00FB3B40" w:rsidRDefault="00960913" w:rsidP="00960913">
            <w:pPr>
              <w:spacing w:before="0" w:after="0"/>
              <w:rPr>
                <w:rStyle w:val="b"/>
                <w:rFonts w:ascii="Courier New" w:hAnsi="Courier New" w:cs="Courier New"/>
                <w:color w:val="FF0000"/>
                <w:shd w:val="clear" w:color="auto" w:fill="FFFFFF"/>
              </w:rPr>
            </w:pPr>
          </w:p>
        </w:tc>
      </w:tr>
      <w:tr w:rsidR="00960913" w:rsidRPr="00E21646" w14:paraId="5E78300E" w14:textId="77777777" w:rsidTr="00C172A2">
        <w:trPr>
          <w:trHeight w:val="933"/>
        </w:trPr>
        <w:tc>
          <w:tcPr>
            <w:tcW w:w="3597" w:type="dxa"/>
          </w:tcPr>
          <w:p w14:paraId="6AAC6BB5" w14:textId="0E788461" w:rsidR="00960913" w:rsidRPr="00E21646" w:rsidRDefault="00960913" w:rsidP="00960913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lastRenderedPageBreak/>
              <w:t>/</w:t>
            </w:r>
            <w:proofErr w:type="spellStart"/>
            <w:r w:rsidRPr="00E21646">
              <w:rPr>
                <w:color w:val="auto"/>
              </w:rPr>
              <w:t>api</w:t>
            </w:r>
            <w:proofErr w:type="spellEnd"/>
            <w:r w:rsidRPr="00E21646">
              <w:rPr>
                <w:color w:val="auto"/>
              </w:rPr>
              <w:t>/v1/</w:t>
            </w:r>
            <w:proofErr w:type="spellStart"/>
            <w:r w:rsidRPr="00E21646">
              <w:rPr>
                <w:color w:val="auto"/>
              </w:rPr>
              <w:t>adminhrmsconsumer</w:t>
            </w:r>
            <w:proofErr w:type="spellEnd"/>
            <w:r w:rsidRPr="00E21646">
              <w:rPr>
                <w:color w:val="auto"/>
              </w:rPr>
              <w:t>/employee</w:t>
            </w:r>
          </w:p>
        </w:tc>
        <w:tc>
          <w:tcPr>
            <w:tcW w:w="992" w:type="dxa"/>
          </w:tcPr>
          <w:p w14:paraId="73ACF4B0" w14:textId="779798DE" w:rsidR="00960913" w:rsidRPr="00E21646" w:rsidRDefault="00960913" w:rsidP="00960913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POST</w:t>
            </w:r>
          </w:p>
        </w:tc>
        <w:tc>
          <w:tcPr>
            <w:tcW w:w="1701" w:type="dxa"/>
          </w:tcPr>
          <w:p w14:paraId="4D340065" w14:textId="63A4E36B" w:rsidR="00960913" w:rsidRPr="00E21646" w:rsidRDefault="00960913" w:rsidP="00960913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Add new employee</w:t>
            </w:r>
          </w:p>
        </w:tc>
        <w:tc>
          <w:tcPr>
            <w:tcW w:w="1843" w:type="dxa"/>
          </w:tcPr>
          <w:p w14:paraId="5EFFF14A" w14:textId="64FB9C17" w:rsidR="00960913" w:rsidRPr="00E21646" w:rsidRDefault="00960913" w:rsidP="00960913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String: </w:t>
            </w:r>
            <w:proofErr w:type="gramStart"/>
            <w:r w:rsidRPr="00E21646">
              <w:rPr>
                <w:color w:val="auto"/>
              </w:rPr>
              <w:t>Employee  is</w:t>
            </w:r>
            <w:proofErr w:type="gramEnd"/>
            <w:r w:rsidRPr="00E21646">
              <w:rPr>
                <w:color w:val="auto"/>
              </w:rPr>
              <w:t xml:space="preserve"> added successfully</w:t>
            </w:r>
          </w:p>
        </w:tc>
        <w:tc>
          <w:tcPr>
            <w:tcW w:w="1842" w:type="dxa"/>
          </w:tcPr>
          <w:p w14:paraId="1BD8927B" w14:textId="77777777" w:rsidR="00960913" w:rsidRPr="00E21646" w:rsidRDefault="00960913" w:rsidP="00960913">
            <w:pPr>
              <w:spacing w:before="0" w:after="0"/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</w:pPr>
          </w:p>
        </w:tc>
      </w:tr>
      <w:tr w:rsidR="00960913" w:rsidRPr="00E21646" w14:paraId="76E14046" w14:textId="77777777" w:rsidTr="00C172A2">
        <w:trPr>
          <w:trHeight w:val="933"/>
        </w:trPr>
        <w:tc>
          <w:tcPr>
            <w:tcW w:w="3597" w:type="dxa"/>
          </w:tcPr>
          <w:p w14:paraId="26F4B048" w14:textId="407B31D7" w:rsidR="00960913" w:rsidRPr="00E21646" w:rsidRDefault="00960913" w:rsidP="00960913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/</w:t>
            </w:r>
            <w:proofErr w:type="spellStart"/>
            <w:r w:rsidRPr="00E21646">
              <w:rPr>
                <w:color w:val="auto"/>
              </w:rPr>
              <w:t>api</w:t>
            </w:r>
            <w:proofErr w:type="spellEnd"/>
            <w:r w:rsidRPr="00E21646">
              <w:rPr>
                <w:color w:val="auto"/>
              </w:rPr>
              <w:t xml:space="preserve">/v1/ </w:t>
            </w:r>
            <w:proofErr w:type="spellStart"/>
            <w:r w:rsidRPr="00E21646">
              <w:rPr>
                <w:color w:val="auto"/>
              </w:rPr>
              <w:t>adminhrmsconsumer</w:t>
            </w:r>
            <w:proofErr w:type="spellEnd"/>
            <w:r w:rsidRPr="00E21646">
              <w:rPr>
                <w:color w:val="auto"/>
              </w:rPr>
              <w:t>/employee/{</w:t>
            </w:r>
            <w:proofErr w:type="spellStart"/>
            <w:r w:rsidRPr="00E21646">
              <w:rPr>
                <w:color w:val="auto"/>
              </w:rPr>
              <w:t>empno</w:t>
            </w:r>
            <w:proofErr w:type="spellEnd"/>
            <w:r w:rsidRPr="00E21646">
              <w:rPr>
                <w:color w:val="auto"/>
              </w:rPr>
              <w:t>}</w:t>
            </w:r>
          </w:p>
        </w:tc>
        <w:tc>
          <w:tcPr>
            <w:tcW w:w="992" w:type="dxa"/>
          </w:tcPr>
          <w:p w14:paraId="141B93C6" w14:textId="055712B2" w:rsidR="00960913" w:rsidRPr="00E21646" w:rsidRDefault="00960913" w:rsidP="00960913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DELETE</w:t>
            </w:r>
          </w:p>
        </w:tc>
        <w:tc>
          <w:tcPr>
            <w:tcW w:w="1701" w:type="dxa"/>
          </w:tcPr>
          <w:p w14:paraId="0100CFB3" w14:textId="7A0E467A" w:rsidR="00960913" w:rsidRPr="00E21646" w:rsidRDefault="00960913" w:rsidP="00960913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Delete employee once employee leave the organization by </w:t>
            </w:r>
            <w:proofErr w:type="spellStart"/>
            <w:r w:rsidRPr="00E21646">
              <w:rPr>
                <w:color w:val="auto"/>
              </w:rPr>
              <w:t>empno</w:t>
            </w:r>
            <w:proofErr w:type="spellEnd"/>
          </w:p>
        </w:tc>
        <w:tc>
          <w:tcPr>
            <w:tcW w:w="1843" w:type="dxa"/>
          </w:tcPr>
          <w:p w14:paraId="172CC56B" w14:textId="07D1A7DC" w:rsidR="00960913" w:rsidRPr="00E21646" w:rsidRDefault="00960913" w:rsidP="00960913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String: </w:t>
            </w:r>
            <w:proofErr w:type="gramStart"/>
            <w:r w:rsidRPr="00E21646">
              <w:rPr>
                <w:color w:val="auto"/>
              </w:rPr>
              <w:t>Employee  is</w:t>
            </w:r>
            <w:proofErr w:type="gramEnd"/>
            <w:r w:rsidRPr="00E21646">
              <w:rPr>
                <w:color w:val="auto"/>
              </w:rPr>
              <w:t xml:space="preserve"> deleted successfully</w:t>
            </w:r>
          </w:p>
        </w:tc>
        <w:tc>
          <w:tcPr>
            <w:tcW w:w="1842" w:type="dxa"/>
          </w:tcPr>
          <w:p w14:paraId="2B9E66FA" w14:textId="77777777" w:rsidR="00960913" w:rsidRPr="00E21646" w:rsidRDefault="00960913" w:rsidP="00960913">
            <w:pPr>
              <w:spacing w:before="0" w:after="0"/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</w:pPr>
          </w:p>
        </w:tc>
      </w:tr>
      <w:tr w:rsidR="00960913" w:rsidRPr="00E21646" w14:paraId="0961C79F" w14:textId="77777777" w:rsidTr="00C172A2">
        <w:trPr>
          <w:trHeight w:val="933"/>
        </w:trPr>
        <w:tc>
          <w:tcPr>
            <w:tcW w:w="3597" w:type="dxa"/>
          </w:tcPr>
          <w:p w14:paraId="531E7B2C" w14:textId="28CB9BAE" w:rsidR="00960913" w:rsidRPr="00E21646" w:rsidRDefault="00960913" w:rsidP="00960913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/</w:t>
            </w:r>
            <w:proofErr w:type="spellStart"/>
            <w:r w:rsidRPr="00E21646">
              <w:rPr>
                <w:color w:val="auto"/>
              </w:rPr>
              <w:t>api</w:t>
            </w:r>
            <w:proofErr w:type="spellEnd"/>
            <w:r w:rsidRPr="00E21646">
              <w:rPr>
                <w:color w:val="auto"/>
              </w:rPr>
              <w:t xml:space="preserve">/v1/ </w:t>
            </w:r>
            <w:proofErr w:type="spellStart"/>
            <w:r w:rsidRPr="00E21646">
              <w:rPr>
                <w:color w:val="auto"/>
              </w:rPr>
              <w:t>adminhrmsconsumer</w:t>
            </w:r>
            <w:proofErr w:type="spellEnd"/>
            <w:r w:rsidRPr="00E21646">
              <w:rPr>
                <w:color w:val="auto"/>
              </w:rPr>
              <w:t xml:space="preserve"> /salaries/{</w:t>
            </w:r>
            <w:proofErr w:type="spellStart"/>
            <w:r w:rsidRPr="00E21646">
              <w:rPr>
                <w:color w:val="auto"/>
              </w:rPr>
              <w:t>empno</w:t>
            </w:r>
            <w:proofErr w:type="spellEnd"/>
            <w:r w:rsidRPr="00E21646">
              <w:rPr>
                <w:color w:val="auto"/>
              </w:rPr>
              <w:t>}</w:t>
            </w:r>
          </w:p>
        </w:tc>
        <w:tc>
          <w:tcPr>
            <w:tcW w:w="992" w:type="dxa"/>
          </w:tcPr>
          <w:p w14:paraId="53682B50" w14:textId="2789127A" w:rsidR="00960913" w:rsidRPr="00E21646" w:rsidRDefault="00960913" w:rsidP="00960913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PUT</w:t>
            </w:r>
          </w:p>
        </w:tc>
        <w:tc>
          <w:tcPr>
            <w:tcW w:w="1701" w:type="dxa"/>
          </w:tcPr>
          <w:p w14:paraId="3B2938F0" w14:textId="77777777" w:rsidR="00960913" w:rsidRPr="00E21646" w:rsidRDefault="00960913" w:rsidP="00960913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Update the salary for employee when employee is appraised each year depending on rating.</w:t>
            </w:r>
          </w:p>
          <w:p w14:paraId="377A1360" w14:textId="77777777" w:rsidR="00960913" w:rsidRPr="00E21646" w:rsidRDefault="00960913" w:rsidP="00960913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[1:  10000Rs - 2:7000Rs - 3:5000Rs   4:0Rs – 5:0Rs]</w:t>
            </w:r>
          </w:p>
          <w:p w14:paraId="61460897" w14:textId="77777777" w:rsidR="00960913" w:rsidRPr="00E21646" w:rsidRDefault="00960913" w:rsidP="00960913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If employee is promoted   as well, then update salary by 100000.</w:t>
            </w:r>
          </w:p>
          <w:p w14:paraId="5E527E38" w14:textId="77777777" w:rsidR="00960913" w:rsidRPr="00E21646" w:rsidRDefault="00960913" w:rsidP="00960913">
            <w:pPr>
              <w:spacing w:before="0" w:after="0"/>
              <w:rPr>
                <w:color w:val="auto"/>
              </w:rPr>
            </w:pPr>
          </w:p>
        </w:tc>
        <w:tc>
          <w:tcPr>
            <w:tcW w:w="1843" w:type="dxa"/>
          </w:tcPr>
          <w:p w14:paraId="1DC1023D" w14:textId="7213C04D" w:rsidR="00960913" w:rsidRPr="00E21646" w:rsidRDefault="00960913" w:rsidP="00960913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String: Employee year wise salary details updated successfully.</w:t>
            </w:r>
          </w:p>
        </w:tc>
        <w:tc>
          <w:tcPr>
            <w:tcW w:w="1842" w:type="dxa"/>
          </w:tcPr>
          <w:p w14:paraId="107F941D" w14:textId="77777777" w:rsidR="00960913" w:rsidRPr="00E21646" w:rsidRDefault="00960913" w:rsidP="00960913">
            <w:pPr>
              <w:spacing w:before="0" w:after="0"/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</w:pPr>
          </w:p>
        </w:tc>
      </w:tr>
      <w:tr w:rsidR="00960913" w:rsidRPr="00E21646" w14:paraId="217AC325" w14:textId="77777777" w:rsidTr="00C172A2">
        <w:trPr>
          <w:trHeight w:val="933"/>
        </w:trPr>
        <w:tc>
          <w:tcPr>
            <w:tcW w:w="3597" w:type="dxa"/>
          </w:tcPr>
          <w:p w14:paraId="2BDDB73E" w14:textId="2D1E6452" w:rsidR="00960913" w:rsidRPr="00E21646" w:rsidRDefault="00960913" w:rsidP="00960913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/</w:t>
            </w:r>
            <w:proofErr w:type="spellStart"/>
            <w:r w:rsidRPr="00E21646">
              <w:rPr>
                <w:color w:val="auto"/>
              </w:rPr>
              <w:t>api</w:t>
            </w:r>
            <w:proofErr w:type="spellEnd"/>
            <w:r w:rsidRPr="00E21646">
              <w:rPr>
                <w:color w:val="auto"/>
              </w:rPr>
              <w:t xml:space="preserve">/v1/ </w:t>
            </w:r>
            <w:proofErr w:type="spellStart"/>
            <w:r w:rsidRPr="00E21646">
              <w:rPr>
                <w:color w:val="auto"/>
              </w:rPr>
              <w:t>adminhrmsconsumer</w:t>
            </w:r>
            <w:proofErr w:type="spellEnd"/>
            <w:r w:rsidRPr="00E21646">
              <w:rPr>
                <w:color w:val="auto"/>
              </w:rPr>
              <w:t xml:space="preserve"> /employee/experience/{</w:t>
            </w:r>
            <w:proofErr w:type="spellStart"/>
            <w:r w:rsidRPr="00E21646">
              <w:rPr>
                <w:color w:val="auto"/>
              </w:rPr>
              <w:t>noofyear</w:t>
            </w:r>
            <w:proofErr w:type="spellEnd"/>
            <w:r w:rsidRPr="00E21646">
              <w:rPr>
                <w:color w:val="auto"/>
              </w:rPr>
              <w:t>}</w:t>
            </w:r>
          </w:p>
        </w:tc>
        <w:tc>
          <w:tcPr>
            <w:tcW w:w="992" w:type="dxa"/>
          </w:tcPr>
          <w:p w14:paraId="73CB8343" w14:textId="2F556AF4" w:rsidR="00960913" w:rsidRPr="00E21646" w:rsidRDefault="00960913" w:rsidP="00960913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GET</w:t>
            </w:r>
          </w:p>
        </w:tc>
        <w:tc>
          <w:tcPr>
            <w:tcW w:w="1701" w:type="dxa"/>
          </w:tcPr>
          <w:p w14:paraId="00B77FB8" w14:textId="055794A4" w:rsidR="00960913" w:rsidRPr="00E21646" w:rsidRDefault="00960913" w:rsidP="00960913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 Find List of employees with 5year/10year/15year/20Year/25Year/30Year experience for getting awarded.</w:t>
            </w:r>
          </w:p>
          <w:p w14:paraId="617794F4" w14:textId="77777777" w:rsidR="00960913" w:rsidRPr="00E21646" w:rsidRDefault="00960913" w:rsidP="00960913">
            <w:pPr>
              <w:spacing w:before="0" w:after="0"/>
              <w:rPr>
                <w:color w:val="auto"/>
              </w:rPr>
            </w:pPr>
          </w:p>
        </w:tc>
        <w:tc>
          <w:tcPr>
            <w:tcW w:w="1843" w:type="dxa"/>
          </w:tcPr>
          <w:p w14:paraId="439A38F8" w14:textId="56235234" w:rsidR="00960913" w:rsidRPr="00E21646" w:rsidRDefault="00960913" w:rsidP="00960913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Collections of Employees</w:t>
            </w:r>
          </w:p>
        </w:tc>
        <w:tc>
          <w:tcPr>
            <w:tcW w:w="1842" w:type="dxa"/>
          </w:tcPr>
          <w:p w14:paraId="0E886441" w14:textId="77777777" w:rsidR="00960913" w:rsidRPr="00E21646" w:rsidRDefault="00960913" w:rsidP="00960913">
            <w:pPr>
              <w:spacing w:before="0" w:after="0"/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</w:pPr>
          </w:p>
        </w:tc>
      </w:tr>
      <w:tr w:rsidR="00960913" w:rsidRPr="00E21646" w14:paraId="532E7540" w14:textId="77777777" w:rsidTr="00C172A2">
        <w:trPr>
          <w:trHeight w:val="933"/>
        </w:trPr>
        <w:tc>
          <w:tcPr>
            <w:tcW w:w="3597" w:type="dxa"/>
          </w:tcPr>
          <w:p w14:paraId="3291D306" w14:textId="0DBF61B5" w:rsidR="00960913" w:rsidRPr="00E21646" w:rsidRDefault="00960913" w:rsidP="00960913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/</w:t>
            </w:r>
            <w:proofErr w:type="spellStart"/>
            <w:r w:rsidRPr="00E21646">
              <w:rPr>
                <w:color w:val="auto"/>
              </w:rPr>
              <w:t>api</w:t>
            </w:r>
            <w:proofErr w:type="spellEnd"/>
            <w:r w:rsidRPr="00E21646">
              <w:rPr>
                <w:color w:val="auto"/>
              </w:rPr>
              <w:t>/v1/</w:t>
            </w:r>
            <w:proofErr w:type="spellStart"/>
            <w:r w:rsidRPr="00E21646">
              <w:rPr>
                <w:color w:val="auto"/>
              </w:rPr>
              <w:t>adminhrmsconsumer</w:t>
            </w:r>
            <w:proofErr w:type="spellEnd"/>
            <w:r w:rsidRPr="00E21646">
              <w:rPr>
                <w:color w:val="auto"/>
              </w:rPr>
              <w:t>/employee/gender/{gender}/count</w:t>
            </w:r>
          </w:p>
        </w:tc>
        <w:tc>
          <w:tcPr>
            <w:tcW w:w="992" w:type="dxa"/>
          </w:tcPr>
          <w:p w14:paraId="1F596D9D" w14:textId="11B5F1EF" w:rsidR="00960913" w:rsidRPr="00E21646" w:rsidRDefault="00960913" w:rsidP="00960913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GET</w:t>
            </w:r>
          </w:p>
        </w:tc>
        <w:tc>
          <w:tcPr>
            <w:tcW w:w="1701" w:type="dxa"/>
          </w:tcPr>
          <w:p w14:paraId="2B3230DE" w14:textId="77777777" w:rsidR="00960913" w:rsidRPr="00E21646" w:rsidRDefault="00960913" w:rsidP="00960913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Find count of women employees for sending mail for   giving 1000 Rs gift voucher for women’s day celebration</w:t>
            </w:r>
          </w:p>
          <w:p w14:paraId="44CEF11C" w14:textId="77777777" w:rsidR="00960913" w:rsidRPr="00E21646" w:rsidRDefault="00960913" w:rsidP="00960913">
            <w:pPr>
              <w:spacing w:before="0" w:after="0"/>
              <w:rPr>
                <w:color w:val="auto"/>
              </w:rPr>
            </w:pPr>
          </w:p>
        </w:tc>
        <w:tc>
          <w:tcPr>
            <w:tcW w:w="1843" w:type="dxa"/>
          </w:tcPr>
          <w:p w14:paraId="5204872D" w14:textId="4F9362A3" w:rsidR="00960913" w:rsidRPr="00E21646" w:rsidRDefault="00960913" w:rsidP="00960913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Integer</w:t>
            </w:r>
          </w:p>
        </w:tc>
        <w:tc>
          <w:tcPr>
            <w:tcW w:w="1842" w:type="dxa"/>
          </w:tcPr>
          <w:p w14:paraId="12C2B88B" w14:textId="77777777" w:rsidR="00960913" w:rsidRPr="00E21646" w:rsidRDefault="00960913" w:rsidP="00960913">
            <w:pPr>
              <w:spacing w:before="0" w:after="0"/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</w:pPr>
          </w:p>
        </w:tc>
      </w:tr>
      <w:tr w:rsidR="00960913" w:rsidRPr="00E21646" w14:paraId="4197AB7B" w14:textId="77777777" w:rsidTr="00C172A2">
        <w:trPr>
          <w:trHeight w:val="933"/>
        </w:trPr>
        <w:tc>
          <w:tcPr>
            <w:tcW w:w="3597" w:type="dxa"/>
          </w:tcPr>
          <w:p w14:paraId="2E741996" w14:textId="6772308D" w:rsidR="00960913" w:rsidRPr="00E21646" w:rsidRDefault="00960913" w:rsidP="00960913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/</w:t>
            </w:r>
            <w:proofErr w:type="spellStart"/>
            <w:r w:rsidRPr="00E21646">
              <w:rPr>
                <w:color w:val="auto"/>
              </w:rPr>
              <w:t>api</w:t>
            </w:r>
            <w:proofErr w:type="spellEnd"/>
            <w:r w:rsidRPr="00E21646">
              <w:rPr>
                <w:color w:val="auto"/>
              </w:rPr>
              <w:t>/v1/</w:t>
            </w:r>
            <w:proofErr w:type="spellStart"/>
            <w:r w:rsidRPr="00E21646">
              <w:rPr>
                <w:color w:val="auto"/>
              </w:rPr>
              <w:t>adminhrmsconsumer</w:t>
            </w:r>
            <w:proofErr w:type="spellEnd"/>
            <w:r w:rsidRPr="00E21646">
              <w:rPr>
                <w:color w:val="auto"/>
              </w:rPr>
              <w:t>/employee/gender/{gender}</w:t>
            </w:r>
          </w:p>
        </w:tc>
        <w:tc>
          <w:tcPr>
            <w:tcW w:w="992" w:type="dxa"/>
          </w:tcPr>
          <w:p w14:paraId="3706503B" w14:textId="5AAFC375" w:rsidR="00960913" w:rsidRPr="00E21646" w:rsidRDefault="00960913" w:rsidP="00960913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GET</w:t>
            </w:r>
          </w:p>
        </w:tc>
        <w:tc>
          <w:tcPr>
            <w:tcW w:w="1701" w:type="dxa"/>
          </w:tcPr>
          <w:p w14:paraId="5A209787" w14:textId="77777777" w:rsidR="00960913" w:rsidRPr="00E21646" w:rsidRDefault="00960913" w:rsidP="00960913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Find list of women employees for sending mail for women’s day invitation so that 1000Rs gift voucher can be given to </w:t>
            </w:r>
            <w:proofErr w:type="gramStart"/>
            <w:r w:rsidRPr="00E21646">
              <w:rPr>
                <w:color w:val="auto"/>
              </w:rPr>
              <w:t>all .</w:t>
            </w:r>
            <w:proofErr w:type="gramEnd"/>
          </w:p>
          <w:p w14:paraId="2F61FBCC" w14:textId="77777777" w:rsidR="00960913" w:rsidRPr="00E21646" w:rsidRDefault="00960913" w:rsidP="00960913">
            <w:pPr>
              <w:pStyle w:val="ListParagraph"/>
              <w:spacing w:before="0" w:after="0"/>
              <w:rPr>
                <w:color w:val="auto"/>
              </w:rPr>
            </w:pPr>
          </w:p>
          <w:p w14:paraId="0840BEE1" w14:textId="77777777" w:rsidR="00960913" w:rsidRPr="00E21646" w:rsidRDefault="00960913" w:rsidP="00960913">
            <w:pPr>
              <w:spacing w:before="0" w:after="0"/>
              <w:rPr>
                <w:color w:val="auto"/>
              </w:rPr>
            </w:pPr>
          </w:p>
        </w:tc>
        <w:tc>
          <w:tcPr>
            <w:tcW w:w="1843" w:type="dxa"/>
          </w:tcPr>
          <w:p w14:paraId="36E7703E" w14:textId="19C184C7" w:rsidR="00960913" w:rsidRPr="00E21646" w:rsidRDefault="00960913" w:rsidP="00960913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Collection Of Employees</w:t>
            </w:r>
          </w:p>
        </w:tc>
        <w:tc>
          <w:tcPr>
            <w:tcW w:w="1842" w:type="dxa"/>
          </w:tcPr>
          <w:p w14:paraId="67C9BE55" w14:textId="77777777" w:rsidR="00960913" w:rsidRPr="00E21646" w:rsidRDefault="00960913" w:rsidP="00960913">
            <w:pPr>
              <w:spacing w:before="0" w:after="0"/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</w:pPr>
          </w:p>
        </w:tc>
      </w:tr>
    </w:tbl>
    <w:p w14:paraId="7CA51045" w14:textId="5626A274" w:rsidR="00C2431A" w:rsidRPr="00E21646" w:rsidRDefault="00C2431A" w:rsidP="00A16D47">
      <w:pPr>
        <w:spacing w:before="0" w:after="0" w:line="240" w:lineRule="auto"/>
      </w:pPr>
    </w:p>
    <w:p w14:paraId="23332FC2" w14:textId="7DBBE35D" w:rsidR="00C81558" w:rsidRPr="00E21646" w:rsidRDefault="00C81558" w:rsidP="00A16D47">
      <w:pPr>
        <w:spacing w:before="0" w:after="0" w:line="240" w:lineRule="auto"/>
      </w:pPr>
    </w:p>
    <w:p w14:paraId="3FC58754" w14:textId="12E74290" w:rsidR="00C81558" w:rsidRPr="00E21646" w:rsidRDefault="00C81558" w:rsidP="00C81558">
      <w:pPr>
        <w:spacing w:before="0" w:after="0" w:line="240" w:lineRule="auto"/>
        <w:rPr>
          <w:b/>
          <w:bCs/>
        </w:rPr>
      </w:pPr>
      <w:r w:rsidRPr="00E21646">
        <w:rPr>
          <w:b/>
          <w:bCs/>
        </w:rPr>
        <w:lastRenderedPageBreak/>
        <w:t>------------------------------------------------------Participants----------------------------------------------------------</w:t>
      </w:r>
    </w:p>
    <w:p w14:paraId="17E5846C" w14:textId="77777777" w:rsidR="00C81558" w:rsidRPr="00E21646" w:rsidRDefault="00C81558" w:rsidP="00C81558">
      <w:pPr>
        <w:spacing w:before="0" w:after="0" w:line="240" w:lineRule="auto"/>
        <w:rPr>
          <w:b/>
          <w:bCs/>
        </w:rPr>
      </w:pPr>
    </w:p>
    <w:tbl>
      <w:tblPr>
        <w:tblStyle w:val="ProposalTable1"/>
        <w:tblW w:w="0" w:type="auto"/>
        <w:tblInd w:w="-625" w:type="dxa"/>
        <w:tblLayout w:type="fixed"/>
        <w:tblLook w:val="04A0" w:firstRow="1" w:lastRow="0" w:firstColumn="1" w:lastColumn="0" w:noHBand="0" w:noVBand="1"/>
      </w:tblPr>
      <w:tblGrid>
        <w:gridCol w:w="3597"/>
        <w:gridCol w:w="992"/>
        <w:gridCol w:w="1701"/>
        <w:gridCol w:w="1843"/>
        <w:gridCol w:w="1842"/>
      </w:tblGrid>
      <w:tr w:rsidR="00E21646" w:rsidRPr="00E21646" w14:paraId="2AD240B7" w14:textId="77777777" w:rsidTr="00C1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3597" w:type="dxa"/>
          </w:tcPr>
          <w:p w14:paraId="5B15F415" w14:textId="77777777" w:rsidR="00C81558" w:rsidRPr="00E21646" w:rsidRDefault="00C81558" w:rsidP="00C172A2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Endpoints</w:t>
            </w:r>
          </w:p>
        </w:tc>
        <w:tc>
          <w:tcPr>
            <w:tcW w:w="992" w:type="dxa"/>
          </w:tcPr>
          <w:p w14:paraId="7441A317" w14:textId="77777777" w:rsidR="00C81558" w:rsidRPr="00E21646" w:rsidRDefault="00C81558" w:rsidP="00C172A2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HTTP Verb/Method</w:t>
            </w:r>
          </w:p>
        </w:tc>
        <w:tc>
          <w:tcPr>
            <w:tcW w:w="1701" w:type="dxa"/>
          </w:tcPr>
          <w:p w14:paraId="151AA4EA" w14:textId="77777777" w:rsidR="00C81558" w:rsidRPr="00E21646" w:rsidRDefault="00C81558" w:rsidP="00C172A2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Description</w:t>
            </w:r>
          </w:p>
        </w:tc>
        <w:tc>
          <w:tcPr>
            <w:tcW w:w="1843" w:type="dxa"/>
          </w:tcPr>
          <w:p w14:paraId="3A356CB7" w14:textId="77777777" w:rsidR="00C81558" w:rsidRPr="00E21646" w:rsidRDefault="00C81558" w:rsidP="00C172A2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Success Response</w:t>
            </w:r>
          </w:p>
        </w:tc>
        <w:tc>
          <w:tcPr>
            <w:tcW w:w="1842" w:type="dxa"/>
          </w:tcPr>
          <w:p w14:paraId="2E987BCD" w14:textId="77777777" w:rsidR="00C81558" w:rsidRPr="00E21646" w:rsidRDefault="00C81558" w:rsidP="00C172A2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Error Response</w:t>
            </w:r>
          </w:p>
        </w:tc>
      </w:tr>
      <w:tr w:rsidR="00E21646" w:rsidRPr="00E21646" w14:paraId="055667D4" w14:textId="77777777" w:rsidTr="00C172A2">
        <w:trPr>
          <w:trHeight w:val="89"/>
        </w:trPr>
        <w:tc>
          <w:tcPr>
            <w:tcW w:w="3597" w:type="dxa"/>
            <w:shd w:val="clear" w:color="auto" w:fill="B4C6E7" w:themeFill="accent1" w:themeFillTint="66"/>
          </w:tcPr>
          <w:p w14:paraId="5F096CC4" w14:textId="77777777" w:rsidR="00C81558" w:rsidRPr="00E21646" w:rsidRDefault="00C81558" w:rsidP="00C172A2">
            <w:pPr>
              <w:spacing w:before="0" w:after="0"/>
              <w:rPr>
                <w:color w:val="auto"/>
              </w:rPr>
            </w:pPr>
          </w:p>
        </w:tc>
        <w:tc>
          <w:tcPr>
            <w:tcW w:w="992" w:type="dxa"/>
            <w:shd w:val="clear" w:color="auto" w:fill="B4C6E7" w:themeFill="accent1" w:themeFillTint="66"/>
          </w:tcPr>
          <w:p w14:paraId="079E9591" w14:textId="77777777" w:rsidR="00C81558" w:rsidRPr="00E21646" w:rsidRDefault="00C81558" w:rsidP="00C172A2">
            <w:pPr>
              <w:spacing w:before="0" w:after="0"/>
              <w:rPr>
                <w:color w:val="auto"/>
              </w:rPr>
            </w:pPr>
          </w:p>
        </w:tc>
        <w:tc>
          <w:tcPr>
            <w:tcW w:w="1701" w:type="dxa"/>
            <w:shd w:val="clear" w:color="auto" w:fill="B4C6E7" w:themeFill="accent1" w:themeFillTint="66"/>
          </w:tcPr>
          <w:p w14:paraId="69DC808A" w14:textId="7D209CED" w:rsidR="00C81558" w:rsidRPr="00E21646" w:rsidRDefault="008F6786" w:rsidP="00C172A2">
            <w:pPr>
              <w:spacing w:before="0" w:after="0"/>
              <w:rPr>
                <w:color w:val="auto"/>
              </w:rPr>
            </w:pPr>
            <w:proofErr w:type="spellStart"/>
            <w:r w:rsidRPr="00E21646">
              <w:rPr>
                <w:color w:val="auto"/>
              </w:rPr>
              <w:t>employee</w:t>
            </w:r>
            <w:r w:rsidR="00C81558" w:rsidRPr="00E21646">
              <w:rPr>
                <w:color w:val="auto"/>
              </w:rPr>
              <w:t>hrmsconsumer</w:t>
            </w:r>
            <w:proofErr w:type="spellEnd"/>
          </w:p>
        </w:tc>
        <w:tc>
          <w:tcPr>
            <w:tcW w:w="1843" w:type="dxa"/>
            <w:shd w:val="clear" w:color="auto" w:fill="B4C6E7" w:themeFill="accent1" w:themeFillTint="66"/>
          </w:tcPr>
          <w:p w14:paraId="4B3C160F" w14:textId="77777777" w:rsidR="00C81558" w:rsidRPr="00E21646" w:rsidRDefault="00C81558" w:rsidP="00C172A2">
            <w:pPr>
              <w:spacing w:before="0" w:after="0"/>
              <w:rPr>
                <w:color w:val="auto"/>
              </w:rPr>
            </w:pPr>
          </w:p>
        </w:tc>
        <w:tc>
          <w:tcPr>
            <w:tcW w:w="1842" w:type="dxa"/>
            <w:shd w:val="clear" w:color="auto" w:fill="B4C6E7" w:themeFill="accent1" w:themeFillTint="66"/>
          </w:tcPr>
          <w:p w14:paraId="5B2714D0" w14:textId="77777777" w:rsidR="00C81558" w:rsidRPr="00E21646" w:rsidRDefault="00C81558" w:rsidP="00C172A2">
            <w:pPr>
              <w:spacing w:before="0" w:after="0"/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</w:pPr>
          </w:p>
        </w:tc>
      </w:tr>
      <w:tr w:rsidR="00E21646" w:rsidRPr="00E21646" w14:paraId="364FA204" w14:textId="77777777" w:rsidTr="00C172A2">
        <w:trPr>
          <w:trHeight w:val="933"/>
        </w:trPr>
        <w:tc>
          <w:tcPr>
            <w:tcW w:w="3597" w:type="dxa"/>
          </w:tcPr>
          <w:p w14:paraId="5ED9D195" w14:textId="15B01436" w:rsidR="00C81558" w:rsidRPr="00E21646" w:rsidRDefault="00C81558" w:rsidP="00C172A2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/</w:t>
            </w:r>
            <w:proofErr w:type="spellStart"/>
            <w:r w:rsidRPr="00E21646">
              <w:rPr>
                <w:color w:val="auto"/>
              </w:rPr>
              <w:t>api</w:t>
            </w:r>
            <w:proofErr w:type="spellEnd"/>
            <w:r w:rsidRPr="00E21646">
              <w:rPr>
                <w:color w:val="auto"/>
              </w:rPr>
              <w:t>/v1/</w:t>
            </w:r>
            <w:proofErr w:type="spellStart"/>
            <w:r w:rsidR="008F6786" w:rsidRPr="00E21646">
              <w:rPr>
                <w:color w:val="auto"/>
              </w:rPr>
              <w:t>employee</w:t>
            </w:r>
            <w:r w:rsidRPr="00E21646">
              <w:rPr>
                <w:color w:val="auto"/>
              </w:rPr>
              <w:t>hrmsconsumer</w:t>
            </w:r>
            <w:proofErr w:type="spellEnd"/>
            <w:r w:rsidRPr="00E21646">
              <w:rPr>
                <w:color w:val="auto"/>
              </w:rPr>
              <w:t>/user/signup</w:t>
            </w:r>
          </w:p>
        </w:tc>
        <w:tc>
          <w:tcPr>
            <w:tcW w:w="992" w:type="dxa"/>
          </w:tcPr>
          <w:p w14:paraId="654A295A" w14:textId="77777777" w:rsidR="00C81558" w:rsidRPr="00E21646" w:rsidRDefault="00C81558" w:rsidP="00C172A2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POST</w:t>
            </w:r>
          </w:p>
        </w:tc>
        <w:tc>
          <w:tcPr>
            <w:tcW w:w="1701" w:type="dxa"/>
          </w:tcPr>
          <w:p w14:paraId="692154EF" w14:textId="400ACB62" w:rsidR="00C81558" w:rsidRPr="00E21646" w:rsidRDefault="00C81558" w:rsidP="00C172A2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Signup new </w:t>
            </w:r>
            <w:proofErr w:type="gramStart"/>
            <w:r w:rsidRPr="00E21646">
              <w:rPr>
                <w:color w:val="auto"/>
              </w:rPr>
              <w:t>user  with</w:t>
            </w:r>
            <w:proofErr w:type="gramEnd"/>
            <w:r w:rsidRPr="00E21646">
              <w:rPr>
                <w:color w:val="auto"/>
              </w:rPr>
              <w:t xml:space="preserve"> </w:t>
            </w:r>
            <w:r w:rsidR="008051A2" w:rsidRPr="00E21646">
              <w:rPr>
                <w:color w:val="auto"/>
              </w:rPr>
              <w:t>employee</w:t>
            </w:r>
            <w:r w:rsidRPr="00E21646">
              <w:rPr>
                <w:color w:val="auto"/>
              </w:rPr>
              <w:t xml:space="preserve"> role   in the DB</w:t>
            </w:r>
          </w:p>
        </w:tc>
        <w:tc>
          <w:tcPr>
            <w:tcW w:w="1843" w:type="dxa"/>
          </w:tcPr>
          <w:p w14:paraId="3EC43C9A" w14:textId="039EDE1C" w:rsidR="00C81558" w:rsidRPr="00E21646" w:rsidRDefault="00C81558" w:rsidP="00C172A2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String: New </w:t>
            </w:r>
            <w:r w:rsidR="008051A2" w:rsidRPr="00E21646">
              <w:rPr>
                <w:color w:val="auto"/>
              </w:rPr>
              <w:t>Employee</w:t>
            </w:r>
            <w:r w:rsidRPr="00E21646">
              <w:rPr>
                <w:color w:val="auto"/>
              </w:rPr>
              <w:t xml:space="preserve"> User registered Successfully</w:t>
            </w:r>
          </w:p>
        </w:tc>
        <w:tc>
          <w:tcPr>
            <w:tcW w:w="1842" w:type="dxa"/>
          </w:tcPr>
          <w:p w14:paraId="0955A961" w14:textId="77777777" w:rsidR="00C81558" w:rsidRPr="00E21646" w:rsidRDefault="00C81558" w:rsidP="00C172A2">
            <w:pPr>
              <w:spacing w:before="0" w:after="0"/>
              <w:rPr>
                <w:color w:val="auto"/>
              </w:rPr>
            </w:pPr>
          </w:p>
        </w:tc>
      </w:tr>
      <w:tr w:rsidR="00C81558" w:rsidRPr="00E21646" w14:paraId="716483BB" w14:textId="77777777" w:rsidTr="007A0171">
        <w:trPr>
          <w:trHeight w:val="1468"/>
        </w:trPr>
        <w:tc>
          <w:tcPr>
            <w:tcW w:w="3597" w:type="dxa"/>
          </w:tcPr>
          <w:p w14:paraId="28073AA3" w14:textId="66268774" w:rsidR="00C81558" w:rsidRPr="00E21646" w:rsidRDefault="00C81558" w:rsidP="00C172A2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/</w:t>
            </w:r>
            <w:proofErr w:type="spellStart"/>
            <w:r w:rsidRPr="00E21646">
              <w:rPr>
                <w:color w:val="auto"/>
              </w:rPr>
              <w:t>api</w:t>
            </w:r>
            <w:proofErr w:type="spellEnd"/>
            <w:r w:rsidRPr="00E21646">
              <w:rPr>
                <w:color w:val="auto"/>
              </w:rPr>
              <w:t>/v1/</w:t>
            </w:r>
            <w:r w:rsidR="008051A2" w:rsidRPr="00E21646">
              <w:rPr>
                <w:color w:val="auto"/>
              </w:rPr>
              <w:t xml:space="preserve"> </w:t>
            </w:r>
            <w:proofErr w:type="spellStart"/>
            <w:r w:rsidR="008051A2" w:rsidRPr="00E21646">
              <w:rPr>
                <w:color w:val="auto"/>
              </w:rPr>
              <w:t>employeehrmsconsumer</w:t>
            </w:r>
            <w:proofErr w:type="spellEnd"/>
            <w:r w:rsidRPr="00E21646">
              <w:rPr>
                <w:color w:val="auto"/>
              </w:rPr>
              <w:t>/user/login</w:t>
            </w:r>
          </w:p>
        </w:tc>
        <w:tc>
          <w:tcPr>
            <w:tcW w:w="992" w:type="dxa"/>
          </w:tcPr>
          <w:p w14:paraId="3861481F" w14:textId="77777777" w:rsidR="00C81558" w:rsidRPr="00E21646" w:rsidRDefault="00C81558" w:rsidP="00C172A2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POST</w:t>
            </w:r>
          </w:p>
        </w:tc>
        <w:tc>
          <w:tcPr>
            <w:tcW w:w="1701" w:type="dxa"/>
          </w:tcPr>
          <w:p w14:paraId="07189CFD" w14:textId="78C55923" w:rsidR="00C81558" w:rsidRPr="00E21646" w:rsidRDefault="00C81558" w:rsidP="00C172A2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Login existing </w:t>
            </w:r>
            <w:proofErr w:type="gramStart"/>
            <w:r w:rsidRPr="00E21646">
              <w:rPr>
                <w:color w:val="auto"/>
              </w:rPr>
              <w:t>user  with</w:t>
            </w:r>
            <w:proofErr w:type="gramEnd"/>
            <w:r w:rsidRPr="00E21646">
              <w:rPr>
                <w:color w:val="auto"/>
              </w:rPr>
              <w:t xml:space="preserve"> </w:t>
            </w:r>
            <w:r w:rsidR="008051A2" w:rsidRPr="00E21646">
              <w:rPr>
                <w:color w:val="auto"/>
              </w:rPr>
              <w:t>employee</w:t>
            </w:r>
            <w:r w:rsidRPr="00E21646">
              <w:rPr>
                <w:color w:val="auto"/>
              </w:rPr>
              <w:t xml:space="preserve"> role   in the DB</w:t>
            </w:r>
          </w:p>
        </w:tc>
        <w:tc>
          <w:tcPr>
            <w:tcW w:w="1843" w:type="dxa"/>
          </w:tcPr>
          <w:p w14:paraId="564B5393" w14:textId="5CF19184" w:rsidR="00C81558" w:rsidRPr="00E21646" w:rsidRDefault="00C81558" w:rsidP="00C172A2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String: </w:t>
            </w:r>
            <w:r w:rsidR="008051A2" w:rsidRPr="00E21646">
              <w:rPr>
                <w:color w:val="auto"/>
              </w:rPr>
              <w:t>Employee</w:t>
            </w:r>
            <w:r w:rsidRPr="00E21646">
              <w:rPr>
                <w:color w:val="auto"/>
              </w:rPr>
              <w:t xml:space="preserve"> User logged in Successfully</w:t>
            </w:r>
          </w:p>
        </w:tc>
        <w:tc>
          <w:tcPr>
            <w:tcW w:w="1842" w:type="dxa"/>
          </w:tcPr>
          <w:p w14:paraId="22D21B0D" w14:textId="77777777" w:rsidR="00C81558" w:rsidRPr="00E21646" w:rsidRDefault="00C81558" w:rsidP="00C172A2">
            <w:pPr>
              <w:spacing w:before="0" w:after="0"/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</w:pPr>
          </w:p>
        </w:tc>
      </w:tr>
      <w:tr w:rsidR="00C81558" w:rsidRPr="00E21646" w14:paraId="2B148831" w14:textId="77777777" w:rsidTr="00C172A2">
        <w:trPr>
          <w:trHeight w:val="933"/>
        </w:trPr>
        <w:tc>
          <w:tcPr>
            <w:tcW w:w="3597" w:type="dxa"/>
          </w:tcPr>
          <w:p w14:paraId="381E9E1C" w14:textId="23703F23" w:rsidR="00C81558" w:rsidRPr="00E21646" w:rsidRDefault="00C81558" w:rsidP="00C172A2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/</w:t>
            </w:r>
            <w:proofErr w:type="spellStart"/>
            <w:r w:rsidRPr="00E21646">
              <w:rPr>
                <w:color w:val="auto"/>
              </w:rPr>
              <w:t>api</w:t>
            </w:r>
            <w:proofErr w:type="spellEnd"/>
            <w:r w:rsidRPr="00E21646">
              <w:rPr>
                <w:color w:val="auto"/>
              </w:rPr>
              <w:t>/v1/</w:t>
            </w:r>
            <w:proofErr w:type="spellStart"/>
            <w:r w:rsidR="001D73CC" w:rsidRPr="00E21646">
              <w:rPr>
                <w:color w:val="auto"/>
              </w:rPr>
              <w:t>employeehrmsconsumer</w:t>
            </w:r>
            <w:proofErr w:type="spellEnd"/>
            <w:r w:rsidR="001D73CC" w:rsidRPr="00E21646">
              <w:rPr>
                <w:color w:val="auto"/>
              </w:rPr>
              <w:t xml:space="preserve"> </w:t>
            </w:r>
            <w:r w:rsidRPr="00E21646">
              <w:rPr>
                <w:color w:val="auto"/>
              </w:rPr>
              <w:t>/</w:t>
            </w:r>
            <w:r w:rsidR="001D73CC" w:rsidRPr="00E21646">
              <w:rPr>
                <w:color w:val="auto"/>
              </w:rPr>
              <w:t>manager</w:t>
            </w:r>
          </w:p>
        </w:tc>
        <w:tc>
          <w:tcPr>
            <w:tcW w:w="992" w:type="dxa"/>
          </w:tcPr>
          <w:p w14:paraId="09A477B6" w14:textId="77777777" w:rsidR="00C81558" w:rsidRPr="00E21646" w:rsidRDefault="00C81558" w:rsidP="00C172A2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GET</w:t>
            </w:r>
          </w:p>
        </w:tc>
        <w:tc>
          <w:tcPr>
            <w:tcW w:w="1701" w:type="dxa"/>
          </w:tcPr>
          <w:p w14:paraId="07B26BE7" w14:textId="2337BD65" w:rsidR="001D73CC" w:rsidRPr="00E21646" w:rsidRDefault="001D73CC" w:rsidP="001D73CC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Get details of employees [id, name, dob, and department name] who are manager.</w:t>
            </w:r>
          </w:p>
          <w:p w14:paraId="059124F0" w14:textId="2CC7CA8E" w:rsidR="00C81558" w:rsidRPr="00E21646" w:rsidRDefault="00C81558" w:rsidP="00C172A2">
            <w:pPr>
              <w:spacing w:before="0" w:after="0"/>
              <w:rPr>
                <w:color w:val="auto"/>
              </w:rPr>
            </w:pPr>
          </w:p>
        </w:tc>
        <w:tc>
          <w:tcPr>
            <w:tcW w:w="1843" w:type="dxa"/>
          </w:tcPr>
          <w:p w14:paraId="2C42B7EC" w14:textId="508AB96E" w:rsidR="00C81558" w:rsidRPr="00E21646" w:rsidRDefault="00C81558" w:rsidP="00C172A2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Collection of </w:t>
            </w:r>
            <w:r w:rsidR="001D73CC" w:rsidRPr="00E21646">
              <w:rPr>
                <w:color w:val="auto"/>
              </w:rPr>
              <w:t>Manager</w:t>
            </w:r>
            <w:r w:rsidRPr="00E21646">
              <w:rPr>
                <w:color w:val="auto"/>
              </w:rPr>
              <w:t xml:space="preserve"> DTO</w:t>
            </w:r>
          </w:p>
        </w:tc>
        <w:tc>
          <w:tcPr>
            <w:tcW w:w="1842" w:type="dxa"/>
          </w:tcPr>
          <w:p w14:paraId="16969D12" w14:textId="77777777" w:rsidR="00C81558" w:rsidRPr="00E21646" w:rsidRDefault="00C81558" w:rsidP="00C172A2">
            <w:pPr>
              <w:spacing w:before="0" w:after="0"/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</w:pPr>
          </w:p>
        </w:tc>
      </w:tr>
      <w:tr w:rsidR="00C81558" w:rsidRPr="00E21646" w14:paraId="635553AF" w14:textId="77777777" w:rsidTr="00C172A2">
        <w:trPr>
          <w:trHeight w:val="933"/>
        </w:trPr>
        <w:tc>
          <w:tcPr>
            <w:tcW w:w="3597" w:type="dxa"/>
          </w:tcPr>
          <w:p w14:paraId="4DB992AC" w14:textId="0BE69AC1" w:rsidR="00C81558" w:rsidRPr="00E21646" w:rsidRDefault="00C81558" w:rsidP="00C172A2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/</w:t>
            </w:r>
            <w:proofErr w:type="spellStart"/>
            <w:r w:rsidRPr="00E21646">
              <w:rPr>
                <w:color w:val="auto"/>
              </w:rPr>
              <w:t>api</w:t>
            </w:r>
            <w:proofErr w:type="spellEnd"/>
            <w:r w:rsidRPr="00E21646">
              <w:rPr>
                <w:color w:val="auto"/>
              </w:rPr>
              <w:t>/v1/</w:t>
            </w:r>
            <w:r w:rsidR="00A821EC" w:rsidRPr="00E21646">
              <w:rPr>
                <w:color w:val="auto"/>
              </w:rPr>
              <w:t xml:space="preserve"> </w:t>
            </w:r>
            <w:proofErr w:type="spellStart"/>
            <w:r w:rsidR="00A821EC" w:rsidRPr="00E21646">
              <w:rPr>
                <w:color w:val="auto"/>
              </w:rPr>
              <w:t>employeehrmsconsumer</w:t>
            </w:r>
            <w:proofErr w:type="spellEnd"/>
            <w:r w:rsidR="00A821EC" w:rsidRPr="00E21646">
              <w:rPr>
                <w:color w:val="auto"/>
              </w:rPr>
              <w:t xml:space="preserve"> </w:t>
            </w:r>
            <w:r w:rsidRPr="00E21646">
              <w:rPr>
                <w:color w:val="auto"/>
              </w:rPr>
              <w:t>/employees/</w:t>
            </w:r>
            <w:r w:rsidR="007D0CF3" w:rsidRPr="00E21646">
              <w:rPr>
                <w:color w:val="auto"/>
              </w:rPr>
              <w:t>department/{</w:t>
            </w:r>
            <w:proofErr w:type="spellStart"/>
            <w:r w:rsidR="007D0CF3" w:rsidRPr="00E21646">
              <w:rPr>
                <w:color w:val="auto"/>
              </w:rPr>
              <w:t>deptno</w:t>
            </w:r>
            <w:proofErr w:type="spellEnd"/>
            <w:r w:rsidR="007D0CF3" w:rsidRPr="00E21646">
              <w:rPr>
                <w:color w:val="auto"/>
              </w:rPr>
              <w:t>}/</w:t>
            </w:r>
            <w:proofErr w:type="spellStart"/>
            <w:r w:rsidR="007D0CF3" w:rsidRPr="00E21646">
              <w:rPr>
                <w:color w:val="auto"/>
              </w:rPr>
              <w:t>fromdate</w:t>
            </w:r>
            <w:proofErr w:type="spellEnd"/>
            <w:r w:rsidRPr="00E21646">
              <w:rPr>
                <w:color w:val="auto"/>
              </w:rPr>
              <w:t>/{</w:t>
            </w:r>
            <w:proofErr w:type="spellStart"/>
            <w:r w:rsidR="007D0CF3" w:rsidRPr="00E21646">
              <w:rPr>
                <w:color w:val="auto"/>
              </w:rPr>
              <w:t>fromdate</w:t>
            </w:r>
            <w:proofErr w:type="spellEnd"/>
            <w:r w:rsidRPr="00E21646">
              <w:rPr>
                <w:color w:val="auto"/>
              </w:rPr>
              <w:t>}</w:t>
            </w:r>
          </w:p>
        </w:tc>
        <w:tc>
          <w:tcPr>
            <w:tcW w:w="992" w:type="dxa"/>
          </w:tcPr>
          <w:p w14:paraId="633CA647" w14:textId="77777777" w:rsidR="00C81558" w:rsidRPr="00E21646" w:rsidRDefault="00C81558" w:rsidP="00C172A2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GET</w:t>
            </w:r>
          </w:p>
        </w:tc>
        <w:tc>
          <w:tcPr>
            <w:tcW w:w="1701" w:type="dxa"/>
          </w:tcPr>
          <w:p w14:paraId="28C3CACF" w14:textId="5493DA71" w:rsidR="00C81558" w:rsidRPr="00E21646" w:rsidRDefault="00A821EC" w:rsidP="00C172A2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Get list of employees working in specific department in specific year.</w:t>
            </w:r>
          </w:p>
        </w:tc>
        <w:tc>
          <w:tcPr>
            <w:tcW w:w="1843" w:type="dxa"/>
          </w:tcPr>
          <w:p w14:paraId="3F4AF414" w14:textId="6B2C96B9" w:rsidR="00C81558" w:rsidRPr="00E21646" w:rsidRDefault="007D0CF3" w:rsidP="00C172A2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Collection of </w:t>
            </w:r>
            <w:proofErr w:type="spellStart"/>
            <w:r w:rsidR="004F24DA" w:rsidRPr="00E21646">
              <w:rPr>
                <w:color w:val="auto"/>
              </w:rPr>
              <w:t>EmployeeDTO</w:t>
            </w:r>
            <w:proofErr w:type="spellEnd"/>
          </w:p>
          <w:p w14:paraId="7A4838F1" w14:textId="5564EBB9" w:rsidR="004F24DA" w:rsidRPr="00E21646" w:rsidRDefault="004F24DA" w:rsidP="00C172A2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[With </w:t>
            </w:r>
            <w:proofErr w:type="spellStart"/>
            <w:proofErr w:type="gramStart"/>
            <w:r w:rsidRPr="00E21646">
              <w:rPr>
                <w:color w:val="auto"/>
              </w:rPr>
              <w:t>empId,name</w:t>
            </w:r>
            <w:proofErr w:type="gramEnd"/>
            <w:r w:rsidRPr="00E21646">
              <w:rPr>
                <w:color w:val="auto"/>
              </w:rPr>
              <w:t>,fromdate</w:t>
            </w:r>
            <w:proofErr w:type="spellEnd"/>
            <w:r w:rsidRPr="00E21646">
              <w:rPr>
                <w:color w:val="auto"/>
              </w:rPr>
              <w:t xml:space="preserve">, </w:t>
            </w:r>
            <w:proofErr w:type="spellStart"/>
            <w:r w:rsidRPr="00E21646">
              <w:rPr>
                <w:color w:val="auto"/>
              </w:rPr>
              <w:t>todate,deptname</w:t>
            </w:r>
            <w:proofErr w:type="spellEnd"/>
            <w:r w:rsidRPr="00E21646">
              <w:rPr>
                <w:color w:val="auto"/>
              </w:rPr>
              <w:t>.</w:t>
            </w:r>
          </w:p>
        </w:tc>
        <w:tc>
          <w:tcPr>
            <w:tcW w:w="1842" w:type="dxa"/>
          </w:tcPr>
          <w:p w14:paraId="3FBD7C46" w14:textId="77777777" w:rsidR="00C81558" w:rsidRPr="00E21646" w:rsidRDefault="00C81558" w:rsidP="00C172A2">
            <w:pPr>
              <w:spacing w:before="0" w:after="0"/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</w:pPr>
          </w:p>
        </w:tc>
      </w:tr>
      <w:tr w:rsidR="00C81558" w:rsidRPr="00E21646" w14:paraId="4DCEA9DB" w14:textId="77777777" w:rsidTr="00C172A2">
        <w:trPr>
          <w:trHeight w:val="933"/>
        </w:trPr>
        <w:tc>
          <w:tcPr>
            <w:tcW w:w="3597" w:type="dxa"/>
          </w:tcPr>
          <w:p w14:paraId="5B783AA3" w14:textId="356A87A3" w:rsidR="00C81558" w:rsidRPr="00E21646" w:rsidRDefault="00C81558" w:rsidP="00C172A2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/</w:t>
            </w:r>
            <w:proofErr w:type="spellStart"/>
            <w:r w:rsidRPr="00E21646">
              <w:rPr>
                <w:color w:val="auto"/>
              </w:rPr>
              <w:t>api</w:t>
            </w:r>
            <w:proofErr w:type="spellEnd"/>
            <w:r w:rsidRPr="00E21646">
              <w:rPr>
                <w:color w:val="auto"/>
              </w:rPr>
              <w:t>/v1/</w:t>
            </w:r>
            <w:r w:rsidR="005B7F2D" w:rsidRPr="00E21646">
              <w:rPr>
                <w:color w:val="auto"/>
              </w:rPr>
              <w:t xml:space="preserve"> </w:t>
            </w:r>
            <w:proofErr w:type="spellStart"/>
            <w:r w:rsidR="005B7F2D" w:rsidRPr="00E21646">
              <w:rPr>
                <w:color w:val="auto"/>
              </w:rPr>
              <w:t>employeehrmsconsumer</w:t>
            </w:r>
            <w:proofErr w:type="spellEnd"/>
            <w:r w:rsidR="005B7F2D" w:rsidRPr="00E21646">
              <w:rPr>
                <w:color w:val="auto"/>
              </w:rPr>
              <w:t xml:space="preserve"> </w:t>
            </w:r>
            <w:r w:rsidRPr="00E21646">
              <w:rPr>
                <w:color w:val="auto"/>
              </w:rPr>
              <w:t>/</w:t>
            </w:r>
            <w:r w:rsidR="00BD16DF" w:rsidRPr="00E21646">
              <w:rPr>
                <w:color w:val="auto"/>
              </w:rPr>
              <w:t>department</w:t>
            </w:r>
            <w:r w:rsidRPr="00E21646">
              <w:rPr>
                <w:color w:val="auto"/>
              </w:rPr>
              <w:t>/</w:t>
            </w:r>
          </w:p>
        </w:tc>
        <w:tc>
          <w:tcPr>
            <w:tcW w:w="992" w:type="dxa"/>
          </w:tcPr>
          <w:p w14:paraId="2E6E65CB" w14:textId="77777777" w:rsidR="00C81558" w:rsidRPr="00E21646" w:rsidRDefault="00C81558" w:rsidP="00C172A2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GET</w:t>
            </w:r>
          </w:p>
        </w:tc>
        <w:tc>
          <w:tcPr>
            <w:tcW w:w="1701" w:type="dxa"/>
          </w:tcPr>
          <w:p w14:paraId="5B7F24B5" w14:textId="77777777" w:rsidR="005B7F2D" w:rsidRPr="00E21646" w:rsidRDefault="005B7F2D" w:rsidP="005B7F2D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Check department wise average/max/min salary</w:t>
            </w:r>
          </w:p>
          <w:p w14:paraId="5C43E9C5" w14:textId="27720038" w:rsidR="00C81558" w:rsidRPr="00E21646" w:rsidRDefault="00C81558" w:rsidP="00C172A2">
            <w:pPr>
              <w:spacing w:before="0" w:after="0"/>
              <w:rPr>
                <w:color w:val="auto"/>
              </w:rPr>
            </w:pPr>
          </w:p>
        </w:tc>
        <w:tc>
          <w:tcPr>
            <w:tcW w:w="1843" w:type="dxa"/>
          </w:tcPr>
          <w:p w14:paraId="326FA1CD" w14:textId="77777777" w:rsidR="00C81558" w:rsidRPr="00E21646" w:rsidRDefault="00BD16DF" w:rsidP="00C172A2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Collection of </w:t>
            </w:r>
            <w:proofErr w:type="spellStart"/>
            <w:r w:rsidRPr="00E21646">
              <w:rPr>
                <w:color w:val="auto"/>
              </w:rPr>
              <w:t>DepartmentReport</w:t>
            </w:r>
            <w:proofErr w:type="spellEnd"/>
          </w:p>
          <w:p w14:paraId="346C2048" w14:textId="62651211" w:rsidR="00BD16DF" w:rsidRPr="00E21646" w:rsidRDefault="00BD16DF" w:rsidP="00C172A2">
            <w:pPr>
              <w:spacing w:before="0" w:after="0"/>
              <w:rPr>
                <w:color w:val="auto"/>
              </w:rPr>
            </w:pPr>
            <w:proofErr w:type="spellStart"/>
            <w:proofErr w:type="gramStart"/>
            <w:r w:rsidRPr="00E21646">
              <w:rPr>
                <w:color w:val="auto"/>
              </w:rPr>
              <w:t>Dto</w:t>
            </w:r>
            <w:proofErr w:type="spellEnd"/>
            <w:r w:rsidRPr="00E21646">
              <w:rPr>
                <w:color w:val="auto"/>
              </w:rPr>
              <w:t>[</w:t>
            </w:r>
            <w:proofErr w:type="spellStart"/>
            <w:proofErr w:type="gramEnd"/>
            <w:r w:rsidRPr="00E21646">
              <w:rPr>
                <w:color w:val="auto"/>
              </w:rPr>
              <w:t>Deptno,dept,name,Average,Max</w:t>
            </w:r>
            <w:proofErr w:type="spellEnd"/>
            <w:r w:rsidRPr="00E21646">
              <w:rPr>
                <w:color w:val="auto"/>
              </w:rPr>
              <w:t>/Min]</w:t>
            </w:r>
          </w:p>
        </w:tc>
        <w:tc>
          <w:tcPr>
            <w:tcW w:w="1842" w:type="dxa"/>
          </w:tcPr>
          <w:p w14:paraId="331F2B58" w14:textId="77777777" w:rsidR="00C81558" w:rsidRPr="00E21646" w:rsidRDefault="00C81558" w:rsidP="00C172A2">
            <w:pPr>
              <w:spacing w:before="0" w:after="0"/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</w:pPr>
          </w:p>
        </w:tc>
      </w:tr>
      <w:tr w:rsidR="00C81558" w:rsidRPr="00E21646" w14:paraId="10D736A0" w14:textId="77777777" w:rsidTr="00C172A2">
        <w:trPr>
          <w:trHeight w:val="933"/>
        </w:trPr>
        <w:tc>
          <w:tcPr>
            <w:tcW w:w="3597" w:type="dxa"/>
          </w:tcPr>
          <w:p w14:paraId="0C571D10" w14:textId="0ACEB90A" w:rsidR="00C81558" w:rsidRPr="00E21646" w:rsidRDefault="00C81558" w:rsidP="00C172A2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/</w:t>
            </w:r>
            <w:r w:rsidR="00E224A4" w:rsidRPr="00E21646">
              <w:rPr>
                <w:color w:val="auto"/>
              </w:rPr>
              <w:t>/</w:t>
            </w:r>
            <w:proofErr w:type="spellStart"/>
            <w:r w:rsidR="00E224A4" w:rsidRPr="00E21646">
              <w:rPr>
                <w:color w:val="auto"/>
              </w:rPr>
              <w:t>api</w:t>
            </w:r>
            <w:proofErr w:type="spellEnd"/>
            <w:r w:rsidR="00E224A4" w:rsidRPr="00E21646">
              <w:rPr>
                <w:color w:val="auto"/>
              </w:rPr>
              <w:t>/v1</w:t>
            </w:r>
            <w:r w:rsidR="00542922" w:rsidRPr="00E21646">
              <w:rPr>
                <w:color w:val="auto"/>
              </w:rPr>
              <w:t>/</w:t>
            </w:r>
            <w:proofErr w:type="spellStart"/>
            <w:r w:rsidR="00E224A4" w:rsidRPr="00E21646">
              <w:rPr>
                <w:color w:val="auto"/>
              </w:rPr>
              <w:t>employeehrmsconsumer</w:t>
            </w:r>
            <w:proofErr w:type="spellEnd"/>
            <w:r w:rsidR="00E224A4" w:rsidRPr="00E21646">
              <w:rPr>
                <w:color w:val="auto"/>
              </w:rPr>
              <w:t xml:space="preserve"> /designation/</w:t>
            </w:r>
            <w:r w:rsidR="00542922" w:rsidRPr="00E21646">
              <w:rPr>
                <w:color w:val="auto"/>
              </w:rPr>
              <w:t>details</w:t>
            </w:r>
          </w:p>
        </w:tc>
        <w:tc>
          <w:tcPr>
            <w:tcW w:w="992" w:type="dxa"/>
          </w:tcPr>
          <w:p w14:paraId="0502B4E0" w14:textId="77777777" w:rsidR="00C81558" w:rsidRPr="00E21646" w:rsidRDefault="00C81558" w:rsidP="00C172A2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GET</w:t>
            </w:r>
          </w:p>
        </w:tc>
        <w:tc>
          <w:tcPr>
            <w:tcW w:w="1701" w:type="dxa"/>
          </w:tcPr>
          <w:p w14:paraId="01E71CD8" w14:textId="5020BE8F" w:rsidR="00E224A4" w:rsidRPr="00E21646" w:rsidRDefault="00E224A4" w:rsidP="00E224A4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Check designation/title wise average /max/min salary</w:t>
            </w:r>
          </w:p>
          <w:p w14:paraId="53E1A27B" w14:textId="28C0A783" w:rsidR="00C81558" w:rsidRPr="00E21646" w:rsidRDefault="00C81558" w:rsidP="00C172A2">
            <w:pPr>
              <w:spacing w:before="0" w:after="0"/>
              <w:rPr>
                <w:color w:val="auto"/>
              </w:rPr>
            </w:pPr>
          </w:p>
        </w:tc>
        <w:tc>
          <w:tcPr>
            <w:tcW w:w="1843" w:type="dxa"/>
          </w:tcPr>
          <w:p w14:paraId="0AEF079C" w14:textId="1F6036BF" w:rsidR="00E224A4" w:rsidRPr="00E21646" w:rsidRDefault="00E224A4" w:rsidP="00E224A4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Collection of </w:t>
            </w:r>
            <w:proofErr w:type="spellStart"/>
            <w:r w:rsidRPr="00E21646">
              <w:rPr>
                <w:color w:val="auto"/>
              </w:rPr>
              <w:t>DesignationReport</w:t>
            </w:r>
            <w:proofErr w:type="spellEnd"/>
          </w:p>
          <w:p w14:paraId="12232FDD" w14:textId="6B328662" w:rsidR="00C81558" w:rsidRPr="00E21646" w:rsidRDefault="00E224A4" w:rsidP="00E224A4">
            <w:pPr>
              <w:spacing w:before="0" w:after="0"/>
              <w:rPr>
                <w:color w:val="auto"/>
              </w:rPr>
            </w:pPr>
            <w:proofErr w:type="spellStart"/>
            <w:r w:rsidRPr="00E21646">
              <w:rPr>
                <w:color w:val="auto"/>
              </w:rPr>
              <w:t>Dto</w:t>
            </w:r>
            <w:proofErr w:type="spellEnd"/>
            <w:r w:rsidRPr="00E21646">
              <w:rPr>
                <w:color w:val="auto"/>
              </w:rPr>
              <w:t>[</w:t>
            </w:r>
            <w:proofErr w:type="spellStart"/>
            <w:proofErr w:type="gramStart"/>
            <w:r w:rsidRPr="00E21646">
              <w:rPr>
                <w:color w:val="auto"/>
              </w:rPr>
              <w:t>designation,name</w:t>
            </w:r>
            <w:proofErr w:type="gramEnd"/>
            <w:r w:rsidRPr="00E21646">
              <w:rPr>
                <w:color w:val="auto"/>
              </w:rPr>
              <w:t>,Average,Max</w:t>
            </w:r>
            <w:proofErr w:type="spellEnd"/>
            <w:r w:rsidRPr="00E21646">
              <w:rPr>
                <w:color w:val="auto"/>
              </w:rPr>
              <w:t>/Min]</w:t>
            </w:r>
          </w:p>
        </w:tc>
        <w:tc>
          <w:tcPr>
            <w:tcW w:w="1842" w:type="dxa"/>
          </w:tcPr>
          <w:p w14:paraId="6AEFE954" w14:textId="77777777" w:rsidR="00C81558" w:rsidRPr="00E21646" w:rsidRDefault="00C81558" w:rsidP="00C172A2">
            <w:pPr>
              <w:spacing w:before="0" w:after="0"/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</w:pPr>
          </w:p>
        </w:tc>
      </w:tr>
      <w:tr w:rsidR="00C81558" w:rsidRPr="00E21646" w14:paraId="6ED8959D" w14:textId="77777777" w:rsidTr="00C172A2">
        <w:trPr>
          <w:trHeight w:val="933"/>
        </w:trPr>
        <w:tc>
          <w:tcPr>
            <w:tcW w:w="3597" w:type="dxa"/>
          </w:tcPr>
          <w:p w14:paraId="2B575C63" w14:textId="078CAED7" w:rsidR="00C81558" w:rsidRPr="00E21646" w:rsidRDefault="00C81558" w:rsidP="00C172A2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/</w:t>
            </w:r>
            <w:proofErr w:type="spellStart"/>
            <w:r w:rsidRPr="00E21646">
              <w:rPr>
                <w:color w:val="auto"/>
              </w:rPr>
              <w:t>api</w:t>
            </w:r>
            <w:proofErr w:type="spellEnd"/>
            <w:r w:rsidRPr="00E21646">
              <w:rPr>
                <w:color w:val="auto"/>
              </w:rPr>
              <w:t>/v1/</w:t>
            </w:r>
            <w:proofErr w:type="spellStart"/>
            <w:r w:rsidR="00691239" w:rsidRPr="00E21646">
              <w:rPr>
                <w:color w:val="auto"/>
              </w:rPr>
              <w:t>employeehrmsconsumer</w:t>
            </w:r>
            <w:proofErr w:type="spellEnd"/>
            <w:r w:rsidR="00691239" w:rsidRPr="00E21646">
              <w:rPr>
                <w:color w:val="auto"/>
              </w:rPr>
              <w:t xml:space="preserve"> </w:t>
            </w:r>
            <w:r w:rsidRPr="00E21646">
              <w:rPr>
                <w:color w:val="auto"/>
              </w:rPr>
              <w:t>/</w:t>
            </w:r>
            <w:proofErr w:type="spellStart"/>
            <w:r w:rsidR="00691239" w:rsidRPr="00E21646">
              <w:rPr>
                <w:color w:val="auto"/>
              </w:rPr>
              <w:t>midageemp</w:t>
            </w:r>
            <w:proofErr w:type="spellEnd"/>
          </w:p>
        </w:tc>
        <w:tc>
          <w:tcPr>
            <w:tcW w:w="992" w:type="dxa"/>
          </w:tcPr>
          <w:p w14:paraId="518007A6" w14:textId="2C8D4BCE" w:rsidR="00C81558" w:rsidRPr="00E21646" w:rsidRDefault="00691239" w:rsidP="00C172A2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GET</w:t>
            </w:r>
          </w:p>
        </w:tc>
        <w:tc>
          <w:tcPr>
            <w:tcW w:w="1701" w:type="dxa"/>
          </w:tcPr>
          <w:p w14:paraId="14585281" w14:textId="51DBB466" w:rsidR="00691239" w:rsidRPr="00E21646" w:rsidRDefault="00691239" w:rsidP="00691239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Find mid age employees. [Employees in 50’s]</w:t>
            </w:r>
          </w:p>
          <w:p w14:paraId="37B2424C" w14:textId="33EC8934" w:rsidR="00C81558" w:rsidRPr="00E21646" w:rsidRDefault="00C81558" w:rsidP="00C172A2">
            <w:pPr>
              <w:spacing w:before="0" w:after="0"/>
              <w:rPr>
                <w:color w:val="auto"/>
              </w:rPr>
            </w:pPr>
          </w:p>
        </w:tc>
        <w:tc>
          <w:tcPr>
            <w:tcW w:w="1843" w:type="dxa"/>
          </w:tcPr>
          <w:p w14:paraId="4CA63307" w14:textId="12D16E9A" w:rsidR="00C81558" w:rsidRPr="00E21646" w:rsidRDefault="00691239" w:rsidP="00691239">
            <w:pPr>
              <w:spacing w:before="0" w:after="0"/>
              <w:rPr>
                <w:color w:val="auto"/>
              </w:rPr>
            </w:pPr>
            <w:proofErr w:type="gramStart"/>
            <w:r w:rsidRPr="00E21646">
              <w:rPr>
                <w:color w:val="auto"/>
              </w:rPr>
              <w:t>Collection  of</w:t>
            </w:r>
            <w:proofErr w:type="gramEnd"/>
            <w:r w:rsidRPr="00E21646">
              <w:rPr>
                <w:color w:val="auto"/>
              </w:rPr>
              <w:t xml:space="preserve"> Employee</w:t>
            </w:r>
          </w:p>
        </w:tc>
        <w:tc>
          <w:tcPr>
            <w:tcW w:w="1842" w:type="dxa"/>
          </w:tcPr>
          <w:p w14:paraId="1F007015" w14:textId="77777777" w:rsidR="00C81558" w:rsidRPr="00E21646" w:rsidRDefault="00C81558" w:rsidP="00C172A2">
            <w:pPr>
              <w:spacing w:before="0" w:after="0"/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</w:pPr>
          </w:p>
        </w:tc>
      </w:tr>
      <w:tr w:rsidR="00C81558" w:rsidRPr="00E21646" w14:paraId="7E8F8D0B" w14:textId="77777777" w:rsidTr="00C172A2">
        <w:trPr>
          <w:trHeight w:val="933"/>
        </w:trPr>
        <w:tc>
          <w:tcPr>
            <w:tcW w:w="3597" w:type="dxa"/>
          </w:tcPr>
          <w:p w14:paraId="05F0ACE3" w14:textId="248B45E1" w:rsidR="00C81558" w:rsidRPr="00E21646" w:rsidRDefault="00C81558" w:rsidP="00C172A2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/</w:t>
            </w:r>
            <w:proofErr w:type="spellStart"/>
            <w:r w:rsidRPr="00E21646">
              <w:rPr>
                <w:color w:val="auto"/>
              </w:rPr>
              <w:t>api</w:t>
            </w:r>
            <w:proofErr w:type="spellEnd"/>
            <w:r w:rsidRPr="00E21646">
              <w:rPr>
                <w:color w:val="auto"/>
              </w:rPr>
              <w:t>/v1/</w:t>
            </w:r>
            <w:r w:rsidR="003B5567" w:rsidRPr="00E21646">
              <w:rPr>
                <w:color w:val="auto"/>
              </w:rPr>
              <w:t xml:space="preserve"> </w:t>
            </w:r>
            <w:proofErr w:type="spellStart"/>
            <w:r w:rsidR="003B5567" w:rsidRPr="00E21646">
              <w:rPr>
                <w:color w:val="auto"/>
              </w:rPr>
              <w:t>employeehrmsconsumer</w:t>
            </w:r>
            <w:proofErr w:type="spellEnd"/>
            <w:r w:rsidRPr="00E21646">
              <w:rPr>
                <w:color w:val="auto"/>
              </w:rPr>
              <w:t>/</w:t>
            </w:r>
            <w:r w:rsidR="00542922" w:rsidRPr="00E21646">
              <w:rPr>
                <w:color w:val="auto"/>
              </w:rPr>
              <w:t>designations</w:t>
            </w:r>
          </w:p>
        </w:tc>
        <w:tc>
          <w:tcPr>
            <w:tcW w:w="992" w:type="dxa"/>
          </w:tcPr>
          <w:p w14:paraId="7D2535E3" w14:textId="09755C46" w:rsidR="00C81558" w:rsidRPr="00E21646" w:rsidRDefault="00542922" w:rsidP="00C172A2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GET</w:t>
            </w:r>
          </w:p>
        </w:tc>
        <w:tc>
          <w:tcPr>
            <w:tcW w:w="1701" w:type="dxa"/>
          </w:tcPr>
          <w:p w14:paraId="179132DD" w14:textId="51B2E605" w:rsidR="00C81558" w:rsidRPr="00E21646" w:rsidRDefault="00542922" w:rsidP="00C172A2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Check what all designations are provided in Capgemini.</w:t>
            </w:r>
          </w:p>
        </w:tc>
        <w:tc>
          <w:tcPr>
            <w:tcW w:w="1843" w:type="dxa"/>
          </w:tcPr>
          <w:p w14:paraId="38590341" w14:textId="4D11EE5B" w:rsidR="00C81558" w:rsidRPr="00E21646" w:rsidRDefault="00542922" w:rsidP="00C172A2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Collection of strings</w:t>
            </w:r>
          </w:p>
        </w:tc>
        <w:tc>
          <w:tcPr>
            <w:tcW w:w="1842" w:type="dxa"/>
          </w:tcPr>
          <w:p w14:paraId="49DEAC94" w14:textId="77777777" w:rsidR="00C81558" w:rsidRPr="00E21646" w:rsidRDefault="00C81558" w:rsidP="00C172A2">
            <w:pPr>
              <w:spacing w:before="0" w:after="0"/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</w:pPr>
          </w:p>
        </w:tc>
      </w:tr>
      <w:tr w:rsidR="00C81558" w:rsidRPr="00E21646" w14:paraId="1789EA6F" w14:textId="77777777" w:rsidTr="00C172A2">
        <w:trPr>
          <w:trHeight w:val="933"/>
        </w:trPr>
        <w:tc>
          <w:tcPr>
            <w:tcW w:w="3597" w:type="dxa"/>
          </w:tcPr>
          <w:p w14:paraId="6422D2AF" w14:textId="6EC8F10A" w:rsidR="00C81558" w:rsidRPr="00E21646" w:rsidRDefault="00C81558" w:rsidP="00C172A2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/</w:t>
            </w:r>
            <w:proofErr w:type="spellStart"/>
            <w:r w:rsidRPr="00E21646">
              <w:rPr>
                <w:color w:val="auto"/>
              </w:rPr>
              <w:t>api</w:t>
            </w:r>
            <w:proofErr w:type="spellEnd"/>
            <w:r w:rsidRPr="00E21646">
              <w:rPr>
                <w:color w:val="auto"/>
              </w:rPr>
              <w:t>/v1/</w:t>
            </w:r>
            <w:proofErr w:type="spellStart"/>
            <w:r w:rsidR="003B5567" w:rsidRPr="00E21646">
              <w:rPr>
                <w:color w:val="auto"/>
              </w:rPr>
              <w:t>employeehrmsconsumer</w:t>
            </w:r>
            <w:proofErr w:type="spellEnd"/>
            <w:r w:rsidR="003B5567" w:rsidRPr="00E21646">
              <w:rPr>
                <w:color w:val="auto"/>
              </w:rPr>
              <w:t xml:space="preserve"> </w:t>
            </w:r>
            <w:r w:rsidRPr="00E21646">
              <w:rPr>
                <w:color w:val="auto"/>
              </w:rPr>
              <w:t>/</w:t>
            </w:r>
            <w:r w:rsidR="003B5567" w:rsidRPr="00E21646">
              <w:rPr>
                <w:color w:val="auto"/>
              </w:rPr>
              <w:t>manager/{</w:t>
            </w:r>
            <w:proofErr w:type="spellStart"/>
            <w:r w:rsidR="003B5567" w:rsidRPr="00E21646">
              <w:rPr>
                <w:color w:val="auto"/>
              </w:rPr>
              <w:t>fromdate</w:t>
            </w:r>
            <w:proofErr w:type="spellEnd"/>
            <w:r w:rsidR="003B5567" w:rsidRPr="00E21646">
              <w:rPr>
                <w:color w:val="auto"/>
              </w:rPr>
              <w:t>}</w:t>
            </w:r>
          </w:p>
        </w:tc>
        <w:tc>
          <w:tcPr>
            <w:tcW w:w="992" w:type="dxa"/>
          </w:tcPr>
          <w:p w14:paraId="26F96ECC" w14:textId="7D42FC75" w:rsidR="00C81558" w:rsidRPr="00E21646" w:rsidRDefault="003B5567" w:rsidP="00C172A2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GET</w:t>
            </w:r>
          </w:p>
        </w:tc>
        <w:tc>
          <w:tcPr>
            <w:tcW w:w="1701" w:type="dxa"/>
          </w:tcPr>
          <w:p w14:paraId="3D7C1DBC" w14:textId="231AB825" w:rsidR="00C81558" w:rsidRPr="00E21646" w:rsidRDefault="003B5567" w:rsidP="00C172A2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Print empid, name, hire date of those who have become manager after </w:t>
            </w:r>
            <w:r w:rsidRPr="00E21646">
              <w:rPr>
                <w:color w:val="auto"/>
              </w:rPr>
              <w:lastRenderedPageBreak/>
              <w:t>specific from date.</w:t>
            </w:r>
          </w:p>
        </w:tc>
        <w:tc>
          <w:tcPr>
            <w:tcW w:w="1843" w:type="dxa"/>
          </w:tcPr>
          <w:p w14:paraId="5D8D8DB6" w14:textId="3C5E4336" w:rsidR="00C81558" w:rsidRPr="00E21646" w:rsidRDefault="003B5567" w:rsidP="00C172A2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lastRenderedPageBreak/>
              <w:t>Collection</w:t>
            </w:r>
          </w:p>
        </w:tc>
        <w:tc>
          <w:tcPr>
            <w:tcW w:w="1842" w:type="dxa"/>
          </w:tcPr>
          <w:p w14:paraId="1A8265D9" w14:textId="77777777" w:rsidR="00C81558" w:rsidRPr="00E21646" w:rsidRDefault="00C81558" w:rsidP="00C172A2">
            <w:pPr>
              <w:spacing w:before="0" w:after="0"/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</w:pPr>
          </w:p>
        </w:tc>
      </w:tr>
      <w:tr w:rsidR="00C81558" w:rsidRPr="00E21646" w14:paraId="661D435A" w14:textId="77777777" w:rsidTr="00C172A2">
        <w:trPr>
          <w:trHeight w:val="933"/>
        </w:trPr>
        <w:tc>
          <w:tcPr>
            <w:tcW w:w="3597" w:type="dxa"/>
          </w:tcPr>
          <w:p w14:paraId="20F36B6F" w14:textId="0A2AB7DD" w:rsidR="00C81558" w:rsidRPr="00E21646" w:rsidRDefault="00C81558" w:rsidP="00C172A2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/</w:t>
            </w:r>
            <w:proofErr w:type="spellStart"/>
            <w:r w:rsidRPr="00E21646">
              <w:rPr>
                <w:color w:val="auto"/>
              </w:rPr>
              <w:t>api</w:t>
            </w:r>
            <w:proofErr w:type="spellEnd"/>
            <w:r w:rsidRPr="00E21646">
              <w:rPr>
                <w:color w:val="auto"/>
              </w:rPr>
              <w:t>/v1/</w:t>
            </w:r>
            <w:r w:rsidR="00724E6F" w:rsidRPr="00E21646">
              <w:rPr>
                <w:color w:val="auto"/>
              </w:rPr>
              <w:t xml:space="preserve"> </w:t>
            </w:r>
            <w:proofErr w:type="spellStart"/>
            <w:r w:rsidR="00724E6F" w:rsidRPr="00E21646">
              <w:rPr>
                <w:color w:val="auto"/>
              </w:rPr>
              <w:t>employeehrmsconsumer</w:t>
            </w:r>
            <w:proofErr w:type="spellEnd"/>
            <w:r w:rsidR="00724E6F" w:rsidRPr="00E21646">
              <w:rPr>
                <w:color w:val="auto"/>
              </w:rPr>
              <w:t xml:space="preserve"> </w:t>
            </w:r>
            <w:r w:rsidRPr="00E21646">
              <w:rPr>
                <w:color w:val="auto"/>
              </w:rPr>
              <w:t>/</w:t>
            </w:r>
            <w:r w:rsidR="00724E6F" w:rsidRPr="00E21646">
              <w:rPr>
                <w:color w:val="auto"/>
              </w:rPr>
              <w:t>employees/titles/{title}</w:t>
            </w:r>
          </w:p>
        </w:tc>
        <w:tc>
          <w:tcPr>
            <w:tcW w:w="992" w:type="dxa"/>
          </w:tcPr>
          <w:p w14:paraId="356D4343" w14:textId="523A968E" w:rsidR="00C81558" w:rsidRPr="00E21646" w:rsidRDefault="00724E6F" w:rsidP="00C172A2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GET</w:t>
            </w:r>
          </w:p>
        </w:tc>
        <w:tc>
          <w:tcPr>
            <w:tcW w:w="1701" w:type="dxa"/>
          </w:tcPr>
          <w:p w14:paraId="3BBA352F" w14:textId="42BC638B" w:rsidR="00C81558" w:rsidRPr="00E21646" w:rsidRDefault="00724E6F" w:rsidP="00C172A2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Check details of those </w:t>
            </w:r>
            <w:proofErr w:type="gramStart"/>
            <w:r w:rsidRPr="00E21646">
              <w:rPr>
                <w:color w:val="auto"/>
              </w:rPr>
              <w:t>employee  who</w:t>
            </w:r>
            <w:proofErr w:type="gramEnd"/>
            <w:r w:rsidRPr="00E21646">
              <w:rPr>
                <w:color w:val="auto"/>
              </w:rPr>
              <w:t xml:space="preserve"> are working as  specific title [ ex. “Technique Leader”]</w:t>
            </w:r>
          </w:p>
        </w:tc>
        <w:tc>
          <w:tcPr>
            <w:tcW w:w="1843" w:type="dxa"/>
          </w:tcPr>
          <w:p w14:paraId="185CC530" w14:textId="77777777" w:rsidR="00C81558" w:rsidRPr="00E21646" w:rsidRDefault="00724E6F" w:rsidP="00C172A2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Collections.</w:t>
            </w:r>
          </w:p>
          <w:p w14:paraId="71972FBA" w14:textId="04F26E4D" w:rsidR="00724E6F" w:rsidRPr="00E21646" w:rsidRDefault="00724E6F" w:rsidP="00C172A2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[Get </w:t>
            </w:r>
            <w:proofErr w:type="spellStart"/>
            <w:proofErr w:type="gramStart"/>
            <w:r w:rsidRPr="00E21646">
              <w:rPr>
                <w:color w:val="auto"/>
              </w:rPr>
              <w:t>empno,name</w:t>
            </w:r>
            <w:proofErr w:type="gramEnd"/>
            <w:r w:rsidRPr="00E21646">
              <w:rPr>
                <w:color w:val="auto"/>
              </w:rPr>
              <w:t>,fromdate,todate,designation</w:t>
            </w:r>
            <w:proofErr w:type="spellEnd"/>
          </w:p>
        </w:tc>
        <w:tc>
          <w:tcPr>
            <w:tcW w:w="1842" w:type="dxa"/>
          </w:tcPr>
          <w:p w14:paraId="500EE2BD" w14:textId="77777777" w:rsidR="00C81558" w:rsidRPr="00E21646" w:rsidRDefault="00C81558" w:rsidP="00C172A2">
            <w:pPr>
              <w:spacing w:before="0" w:after="0"/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</w:pPr>
          </w:p>
        </w:tc>
      </w:tr>
      <w:tr w:rsidR="00C81558" w:rsidRPr="00E21646" w14:paraId="4C41CB21" w14:textId="77777777" w:rsidTr="00C172A2">
        <w:trPr>
          <w:trHeight w:val="933"/>
        </w:trPr>
        <w:tc>
          <w:tcPr>
            <w:tcW w:w="3597" w:type="dxa"/>
          </w:tcPr>
          <w:p w14:paraId="74D280A5" w14:textId="4A9D6016" w:rsidR="00C81558" w:rsidRPr="00E21646" w:rsidRDefault="00C81558" w:rsidP="00C172A2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/</w:t>
            </w:r>
            <w:proofErr w:type="spellStart"/>
            <w:r w:rsidRPr="00E21646">
              <w:rPr>
                <w:color w:val="auto"/>
              </w:rPr>
              <w:t>api</w:t>
            </w:r>
            <w:proofErr w:type="spellEnd"/>
            <w:r w:rsidRPr="00E21646">
              <w:rPr>
                <w:color w:val="auto"/>
              </w:rPr>
              <w:t>/v1/</w:t>
            </w:r>
            <w:proofErr w:type="spellStart"/>
            <w:r w:rsidR="00C713B5" w:rsidRPr="00E21646">
              <w:rPr>
                <w:color w:val="auto"/>
              </w:rPr>
              <w:t>employee</w:t>
            </w:r>
            <w:r w:rsidRPr="00E21646">
              <w:rPr>
                <w:color w:val="auto"/>
              </w:rPr>
              <w:t>hrmsconsumer</w:t>
            </w:r>
            <w:proofErr w:type="spellEnd"/>
            <w:r w:rsidRPr="00E21646">
              <w:rPr>
                <w:color w:val="auto"/>
              </w:rPr>
              <w:t xml:space="preserve"> /</w:t>
            </w:r>
            <w:r w:rsidR="00C713B5" w:rsidRPr="00E21646">
              <w:rPr>
                <w:color w:val="auto"/>
              </w:rPr>
              <w:t>employee/{</w:t>
            </w:r>
            <w:proofErr w:type="spellStart"/>
            <w:r w:rsidR="00C713B5" w:rsidRPr="00E21646">
              <w:rPr>
                <w:color w:val="auto"/>
              </w:rPr>
              <w:t>empno</w:t>
            </w:r>
            <w:proofErr w:type="spellEnd"/>
            <w:r w:rsidR="00C713B5" w:rsidRPr="00E21646">
              <w:rPr>
                <w:color w:val="auto"/>
              </w:rPr>
              <w:t>}</w:t>
            </w:r>
          </w:p>
        </w:tc>
        <w:tc>
          <w:tcPr>
            <w:tcW w:w="992" w:type="dxa"/>
          </w:tcPr>
          <w:p w14:paraId="4A9E2EE7" w14:textId="77777777" w:rsidR="00C81558" w:rsidRPr="00E21646" w:rsidRDefault="00C81558" w:rsidP="00C172A2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PUT</w:t>
            </w:r>
          </w:p>
        </w:tc>
        <w:tc>
          <w:tcPr>
            <w:tcW w:w="1701" w:type="dxa"/>
          </w:tcPr>
          <w:p w14:paraId="2514C8C3" w14:textId="32E8DFA6" w:rsidR="00C81558" w:rsidRPr="00E21646" w:rsidRDefault="00C713B5" w:rsidP="00784ACF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Update last name for the given </w:t>
            </w:r>
            <w:proofErr w:type="spellStart"/>
            <w:r w:rsidRPr="00E21646">
              <w:rPr>
                <w:color w:val="auto"/>
              </w:rPr>
              <w:t>empno</w:t>
            </w:r>
            <w:proofErr w:type="spellEnd"/>
            <w:r w:rsidRPr="00E21646">
              <w:rPr>
                <w:color w:val="auto"/>
              </w:rPr>
              <w:t xml:space="preserve"> employee</w:t>
            </w:r>
            <w:r w:rsidR="00784ACF" w:rsidRPr="00E21646">
              <w:rPr>
                <w:color w:val="auto"/>
              </w:rPr>
              <w:t>.</w:t>
            </w:r>
          </w:p>
        </w:tc>
        <w:tc>
          <w:tcPr>
            <w:tcW w:w="1843" w:type="dxa"/>
          </w:tcPr>
          <w:p w14:paraId="296698AA" w14:textId="1AB213A7" w:rsidR="00C81558" w:rsidRPr="00E21646" w:rsidRDefault="00C81558" w:rsidP="00C172A2">
            <w:pPr>
              <w:spacing w:before="0" w:after="0"/>
              <w:rPr>
                <w:color w:val="auto"/>
              </w:rPr>
            </w:pPr>
          </w:p>
        </w:tc>
        <w:tc>
          <w:tcPr>
            <w:tcW w:w="1842" w:type="dxa"/>
          </w:tcPr>
          <w:p w14:paraId="5FFB7198" w14:textId="77777777" w:rsidR="00C81558" w:rsidRPr="00E21646" w:rsidRDefault="00C81558" w:rsidP="00C172A2">
            <w:pPr>
              <w:spacing w:before="0" w:after="0"/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</w:pPr>
          </w:p>
        </w:tc>
      </w:tr>
    </w:tbl>
    <w:p w14:paraId="36E95F50" w14:textId="77777777" w:rsidR="00C81558" w:rsidRPr="00E21646" w:rsidRDefault="00C81558" w:rsidP="00C81558">
      <w:pPr>
        <w:spacing w:before="0" w:after="0" w:line="240" w:lineRule="auto"/>
      </w:pPr>
    </w:p>
    <w:p w14:paraId="2C0E6856" w14:textId="2FB5819F" w:rsidR="00C81558" w:rsidRPr="00E21646" w:rsidRDefault="00C81558" w:rsidP="00A16D47">
      <w:pPr>
        <w:spacing w:before="0" w:after="0" w:line="240" w:lineRule="auto"/>
      </w:pPr>
    </w:p>
    <w:p w14:paraId="613A80DC" w14:textId="5F8F6761" w:rsidR="00124A96" w:rsidRDefault="00124A96" w:rsidP="00A16D47">
      <w:pPr>
        <w:spacing w:before="0" w:after="0" w:line="240" w:lineRule="auto"/>
        <w:rPr>
          <w:b/>
          <w:bCs/>
        </w:rPr>
      </w:pPr>
      <w:r w:rsidRPr="00E21646">
        <w:rPr>
          <w:b/>
          <w:bCs/>
        </w:rPr>
        <w:t xml:space="preserve">------------------------Participants </w:t>
      </w:r>
      <w:r w:rsidR="008A771A">
        <w:rPr>
          <w:b/>
          <w:bCs/>
        </w:rPr>
        <w:t>2</w:t>
      </w:r>
      <w:r w:rsidR="00953D51">
        <w:rPr>
          <w:b/>
          <w:bCs/>
        </w:rPr>
        <w:t xml:space="preserve"> </w:t>
      </w:r>
      <w:r w:rsidRPr="00E21646">
        <w:rPr>
          <w:b/>
          <w:bCs/>
        </w:rPr>
        <w:t>will work on security-------------------------------</w:t>
      </w:r>
    </w:p>
    <w:sectPr w:rsidR="00124A96" w:rsidSect="00374591">
      <w:footerReference w:type="default" r:id="rId12"/>
      <w:pgSz w:w="12240" w:h="15840" w:code="1"/>
      <w:pgMar w:top="720" w:right="1440" w:bottom="72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B5FD1" w14:textId="77777777" w:rsidR="00B10B27" w:rsidRDefault="00B10B27">
      <w:pPr>
        <w:spacing w:after="0" w:line="240" w:lineRule="auto"/>
      </w:pPr>
      <w:r>
        <w:separator/>
      </w:r>
    </w:p>
  </w:endnote>
  <w:endnote w:type="continuationSeparator" w:id="0">
    <w:p w14:paraId="3E09001C" w14:textId="77777777" w:rsidR="00B10B27" w:rsidRDefault="00B10B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3EDDE" w14:textId="77777777" w:rsidR="0088175F" w:rsidRDefault="0088175F" w:rsidP="0088175F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4E5035"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A9BA2" w14:textId="77777777" w:rsidR="00B10B27" w:rsidRDefault="00B10B27">
      <w:pPr>
        <w:spacing w:after="0" w:line="240" w:lineRule="auto"/>
      </w:pPr>
      <w:r>
        <w:separator/>
      </w:r>
    </w:p>
  </w:footnote>
  <w:footnote w:type="continuationSeparator" w:id="0">
    <w:p w14:paraId="6589B05A" w14:textId="77777777" w:rsidR="00B10B27" w:rsidRDefault="00B10B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13EA2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03A4A6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5D080E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F42FA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8B6DE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69A06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6C979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BCFE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F8851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021627"/>
    <w:multiLevelType w:val="hybridMultilevel"/>
    <w:tmpl w:val="9CCE2D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0778F9"/>
    <w:multiLevelType w:val="hybridMultilevel"/>
    <w:tmpl w:val="53C2B7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A2756A"/>
    <w:multiLevelType w:val="hybridMultilevel"/>
    <w:tmpl w:val="53C2B7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030156"/>
    <w:multiLevelType w:val="hybridMultilevel"/>
    <w:tmpl w:val="53C2B7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DE26E5"/>
    <w:multiLevelType w:val="hybridMultilevel"/>
    <w:tmpl w:val="53C2B7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4D5D6F"/>
    <w:multiLevelType w:val="hybridMultilevel"/>
    <w:tmpl w:val="9CCE2D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160DE9"/>
    <w:multiLevelType w:val="hybridMultilevel"/>
    <w:tmpl w:val="0890EF5E"/>
    <w:lvl w:ilvl="0" w:tplc="C0F85B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61959D6"/>
    <w:multiLevelType w:val="hybridMultilevel"/>
    <w:tmpl w:val="53C2B7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431F13"/>
    <w:multiLevelType w:val="hybridMultilevel"/>
    <w:tmpl w:val="894C8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6105FC"/>
    <w:multiLevelType w:val="hybridMultilevel"/>
    <w:tmpl w:val="9CCE2D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793EFA"/>
    <w:multiLevelType w:val="hybridMultilevel"/>
    <w:tmpl w:val="83B439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D67BAC"/>
    <w:multiLevelType w:val="hybridMultilevel"/>
    <w:tmpl w:val="9CCE2D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7B21B7"/>
    <w:multiLevelType w:val="hybridMultilevel"/>
    <w:tmpl w:val="8FDC7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331BC1"/>
    <w:multiLevelType w:val="hybridMultilevel"/>
    <w:tmpl w:val="95EE5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082885"/>
    <w:multiLevelType w:val="hybridMultilevel"/>
    <w:tmpl w:val="5CE2C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4D742F"/>
    <w:multiLevelType w:val="hybridMultilevel"/>
    <w:tmpl w:val="53C2B7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7E5D71"/>
    <w:multiLevelType w:val="multilevel"/>
    <w:tmpl w:val="4470CA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F5496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F5496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F5496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F5496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F5496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F5496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F5496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F5496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F5496" w:themeColor="accent1" w:themeShade="BF"/>
      </w:rPr>
    </w:lvl>
  </w:abstractNum>
  <w:abstractNum w:abstractNumId="27" w15:restartNumberingAfterBreak="0">
    <w:nsid w:val="67520736"/>
    <w:multiLevelType w:val="hybridMultilevel"/>
    <w:tmpl w:val="53C2B7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966092"/>
    <w:multiLevelType w:val="hybridMultilevel"/>
    <w:tmpl w:val="9CCE2D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885A57"/>
    <w:multiLevelType w:val="hybridMultilevel"/>
    <w:tmpl w:val="53C2B7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5619091">
    <w:abstractNumId w:val="9"/>
  </w:num>
  <w:num w:numId="2" w16cid:durableId="587542390">
    <w:abstractNumId w:val="26"/>
  </w:num>
  <w:num w:numId="3" w16cid:durableId="961887180">
    <w:abstractNumId w:val="26"/>
    <w:lvlOverride w:ilvl="0">
      <w:startOverride w:val="1"/>
    </w:lvlOverride>
  </w:num>
  <w:num w:numId="4" w16cid:durableId="923105592">
    <w:abstractNumId w:val="7"/>
  </w:num>
  <w:num w:numId="5" w16cid:durableId="1703361439">
    <w:abstractNumId w:val="6"/>
  </w:num>
  <w:num w:numId="6" w16cid:durableId="614093677">
    <w:abstractNumId w:val="5"/>
  </w:num>
  <w:num w:numId="7" w16cid:durableId="1891111878">
    <w:abstractNumId w:val="4"/>
  </w:num>
  <w:num w:numId="8" w16cid:durableId="1580946945">
    <w:abstractNumId w:val="8"/>
  </w:num>
  <w:num w:numId="9" w16cid:durableId="1922982526">
    <w:abstractNumId w:val="3"/>
  </w:num>
  <w:num w:numId="10" w16cid:durableId="963267319">
    <w:abstractNumId w:val="2"/>
  </w:num>
  <w:num w:numId="11" w16cid:durableId="528877297">
    <w:abstractNumId w:val="1"/>
  </w:num>
  <w:num w:numId="12" w16cid:durableId="343670798">
    <w:abstractNumId w:val="0"/>
  </w:num>
  <w:num w:numId="13" w16cid:durableId="9190040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883372911">
    <w:abstractNumId w:val="24"/>
  </w:num>
  <w:num w:numId="15" w16cid:durableId="801996449">
    <w:abstractNumId w:val="18"/>
  </w:num>
  <w:num w:numId="16" w16cid:durableId="339704021">
    <w:abstractNumId w:val="23"/>
  </w:num>
  <w:num w:numId="17" w16cid:durableId="1697579246">
    <w:abstractNumId w:val="22"/>
  </w:num>
  <w:num w:numId="18" w16cid:durableId="2141804044">
    <w:abstractNumId w:val="16"/>
  </w:num>
  <w:num w:numId="19" w16cid:durableId="695498783">
    <w:abstractNumId w:val="11"/>
  </w:num>
  <w:num w:numId="20" w16cid:durableId="1106314681">
    <w:abstractNumId w:val="20"/>
  </w:num>
  <w:num w:numId="21" w16cid:durableId="1480733153">
    <w:abstractNumId w:val="21"/>
  </w:num>
  <w:num w:numId="22" w16cid:durableId="2136680821">
    <w:abstractNumId w:val="29"/>
  </w:num>
  <w:num w:numId="23" w16cid:durableId="494347899">
    <w:abstractNumId w:val="17"/>
  </w:num>
  <w:num w:numId="24" w16cid:durableId="1383289294">
    <w:abstractNumId w:val="14"/>
  </w:num>
  <w:num w:numId="25" w16cid:durableId="176819310">
    <w:abstractNumId w:val="25"/>
  </w:num>
  <w:num w:numId="26" w16cid:durableId="1033459419">
    <w:abstractNumId w:val="12"/>
  </w:num>
  <w:num w:numId="27" w16cid:durableId="2071687500">
    <w:abstractNumId w:val="13"/>
  </w:num>
  <w:num w:numId="28" w16cid:durableId="1407529004">
    <w:abstractNumId w:val="27"/>
  </w:num>
  <w:num w:numId="29" w16cid:durableId="24911234">
    <w:abstractNumId w:val="10"/>
  </w:num>
  <w:num w:numId="30" w16cid:durableId="384842973">
    <w:abstractNumId w:val="28"/>
  </w:num>
  <w:num w:numId="31" w16cid:durableId="1028943754">
    <w:abstractNumId w:val="19"/>
  </w:num>
  <w:num w:numId="32" w16cid:durableId="110916239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3B5"/>
    <w:rsid w:val="0000102B"/>
    <w:rsid w:val="00001397"/>
    <w:rsid w:val="0000673D"/>
    <w:rsid w:val="00010E57"/>
    <w:rsid w:val="0001316A"/>
    <w:rsid w:val="00017EFD"/>
    <w:rsid w:val="00022B21"/>
    <w:rsid w:val="00024149"/>
    <w:rsid w:val="000313BD"/>
    <w:rsid w:val="000322BF"/>
    <w:rsid w:val="00035996"/>
    <w:rsid w:val="000402EF"/>
    <w:rsid w:val="00040C1E"/>
    <w:rsid w:val="00043AE3"/>
    <w:rsid w:val="000507B5"/>
    <w:rsid w:val="00050C6C"/>
    <w:rsid w:val="00052556"/>
    <w:rsid w:val="0005523D"/>
    <w:rsid w:val="00055247"/>
    <w:rsid w:val="00055657"/>
    <w:rsid w:val="00056F25"/>
    <w:rsid w:val="0006168F"/>
    <w:rsid w:val="000619BB"/>
    <w:rsid w:val="00063FF5"/>
    <w:rsid w:val="0006730D"/>
    <w:rsid w:val="00072510"/>
    <w:rsid w:val="000754C3"/>
    <w:rsid w:val="00077CC1"/>
    <w:rsid w:val="0008130B"/>
    <w:rsid w:val="00085CBD"/>
    <w:rsid w:val="00087EA0"/>
    <w:rsid w:val="0009095B"/>
    <w:rsid w:val="000911F6"/>
    <w:rsid w:val="00092A1D"/>
    <w:rsid w:val="000939D1"/>
    <w:rsid w:val="00094DE0"/>
    <w:rsid w:val="00095D5F"/>
    <w:rsid w:val="00097286"/>
    <w:rsid w:val="000A03C6"/>
    <w:rsid w:val="000A562D"/>
    <w:rsid w:val="000B112D"/>
    <w:rsid w:val="000B28F7"/>
    <w:rsid w:val="000B39AE"/>
    <w:rsid w:val="000B6A04"/>
    <w:rsid w:val="000C1152"/>
    <w:rsid w:val="000C43DC"/>
    <w:rsid w:val="000C605D"/>
    <w:rsid w:val="000C6A97"/>
    <w:rsid w:val="000D1875"/>
    <w:rsid w:val="000D2DC4"/>
    <w:rsid w:val="000D4135"/>
    <w:rsid w:val="000D5141"/>
    <w:rsid w:val="000D736E"/>
    <w:rsid w:val="000E2AA0"/>
    <w:rsid w:val="000E48CB"/>
    <w:rsid w:val="000E68A4"/>
    <w:rsid w:val="000E697B"/>
    <w:rsid w:val="000F01B7"/>
    <w:rsid w:val="000F1FED"/>
    <w:rsid w:val="000F4EE0"/>
    <w:rsid w:val="000F726D"/>
    <w:rsid w:val="000F7879"/>
    <w:rsid w:val="001007F5"/>
    <w:rsid w:val="00101993"/>
    <w:rsid w:val="001027F3"/>
    <w:rsid w:val="00110BA0"/>
    <w:rsid w:val="001128FC"/>
    <w:rsid w:val="0011704F"/>
    <w:rsid w:val="00117948"/>
    <w:rsid w:val="00121A62"/>
    <w:rsid w:val="001220BE"/>
    <w:rsid w:val="0012224A"/>
    <w:rsid w:val="001232D5"/>
    <w:rsid w:val="0012372F"/>
    <w:rsid w:val="001238BC"/>
    <w:rsid w:val="00123B0C"/>
    <w:rsid w:val="001248A9"/>
    <w:rsid w:val="00124A96"/>
    <w:rsid w:val="00124F9F"/>
    <w:rsid w:val="00126BFA"/>
    <w:rsid w:val="001273C1"/>
    <w:rsid w:val="001307C5"/>
    <w:rsid w:val="0013310A"/>
    <w:rsid w:val="001361B0"/>
    <w:rsid w:val="00137A9C"/>
    <w:rsid w:val="001407B0"/>
    <w:rsid w:val="001438CC"/>
    <w:rsid w:val="00145AA1"/>
    <w:rsid w:val="001709D1"/>
    <w:rsid w:val="0017191D"/>
    <w:rsid w:val="00180BCB"/>
    <w:rsid w:val="001825FE"/>
    <w:rsid w:val="0018515C"/>
    <w:rsid w:val="001913E9"/>
    <w:rsid w:val="00197706"/>
    <w:rsid w:val="001A49B8"/>
    <w:rsid w:val="001A6621"/>
    <w:rsid w:val="001B310B"/>
    <w:rsid w:val="001C15FF"/>
    <w:rsid w:val="001C38C1"/>
    <w:rsid w:val="001C6A6D"/>
    <w:rsid w:val="001D08D2"/>
    <w:rsid w:val="001D46B7"/>
    <w:rsid w:val="001D73CC"/>
    <w:rsid w:val="001E2472"/>
    <w:rsid w:val="001E31E4"/>
    <w:rsid w:val="001E537A"/>
    <w:rsid w:val="001F6956"/>
    <w:rsid w:val="00200639"/>
    <w:rsid w:val="00206F40"/>
    <w:rsid w:val="002107BB"/>
    <w:rsid w:val="002129B0"/>
    <w:rsid w:val="00213226"/>
    <w:rsid w:val="002158E0"/>
    <w:rsid w:val="00222CE0"/>
    <w:rsid w:val="00222DD6"/>
    <w:rsid w:val="00223E36"/>
    <w:rsid w:val="0022587A"/>
    <w:rsid w:val="00226FD5"/>
    <w:rsid w:val="00231430"/>
    <w:rsid w:val="002318FC"/>
    <w:rsid w:val="00231D6B"/>
    <w:rsid w:val="00235D02"/>
    <w:rsid w:val="00237042"/>
    <w:rsid w:val="00242F77"/>
    <w:rsid w:val="00243FCB"/>
    <w:rsid w:val="00246473"/>
    <w:rsid w:val="00246FA9"/>
    <w:rsid w:val="00247131"/>
    <w:rsid w:val="00257F1F"/>
    <w:rsid w:val="00260EA8"/>
    <w:rsid w:val="002641E9"/>
    <w:rsid w:val="002653C6"/>
    <w:rsid w:val="00271214"/>
    <w:rsid w:val="00272CE5"/>
    <w:rsid w:val="002754F4"/>
    <w:rsid w:val="002768FE"/>
    <w:rsid w:val="002849E9"/>
    <w:rsid w:val="0028543A"/>
    <w:rsid w:val="002855BB"/>
    <w:rsid w:val="00287BEC"/>
    <w:rsid w:val="00293FB3"/>
    <w:rsid w:val="00295C0C"/>
    <w:rsid w:val="00296AE6"/>
    <w:rsid w:val="00296F7D"/>
    <w:rsid w:val="002973B5"/>
    <w:rsid w:val="002A04F7"/>
    <w:rsid w:val="002A21A6"/>
    <w:rsid w:val="002B3CB5"/>
    <w:rsid w:val="002B55D6"/>
    <w:rsid w:val="002C25CB"/>
    <w:rsid w:val="002C287D"/>
    <w:rsid w:val="002C2A52"/>
    <w:rsid w:val="002C3EE2"/>
    <w:rsid w:val="002D28E9"/>
    <w:rsid w:val="002D4453"/>
    <w:rsid w:val="002E52EE"/>
    <w:rsid w:val="0030425A"/>
    <w:rsid w:val="0030664C"/>
    <w:rsid w:val="00310293"/>
    <w:rsid w:val="00314C96"/>
    <w:rsid w:val="00316C2D"/>
    <w:rsid w:val="00321B2A"/>
    <w:rsid w:val="00324DBD"/>
    <w:rsid w:val="003262F3"/>
    <w:rsid w:val="00326877"/>
    <w:rsid w:val="00331EA9"/>
    <w:rsid w:val="0033321A"/>
    <w:rsid w:val="00333EF1"/>
    <w:rsid w:val="00334A09"/>
    <w:rsid w:val="00340FA3"/>
    <w:rsid w:val="00346FDE"/>
    <w:rsid w:val="00353E1E"/>
    <w:rsid w:val="00355E46"/>
    <w:rsid w:val="0035681E"/>
    <w:rsid w:val="00357E4F"/>
    <w:rsid w:val="003610E5"/>
    <w:rsid w:val="003654E8"/>
    <w:rsid w:val="00374591"/>
    <w:rsid w:val="003776C3"/>
    <w:rsid w:val="00386778"/>
    <w:rsid w:val="003917D2"/>
    <w:rsid w:val="00391F35"/>
    <w:rsid w:val="003972A7"/>
    <w:rsid w:val="003977E5"/>
    <w:rsid w:val="003A009A"/>
    <w:rsid w:val="003A1B48"/>
    <w:rsid w:val="003A65ED"/>
    <w:rsid w:val="003A6C41"/>
    <w:rsid w:val="003A755F"/>
    <w:rsid w:val="003B0863"/>
    <w:rsid w:val="003B5567"/>
    <w:rsid w:val="003B7569"/>
    <w:rsid w:val="003C0DAF"/>
    <w:rsid w:val="003C0F27"/>
    <w:rsid w:val="003C15F4"/>
    <w:rsid w:val="003D4ECF"/>
    <w:rsid w:val="003D7DEE"/>
    <w:rsid w:val="003E0898"/>
    <w:rsid w:val="003E1966"/>
    <w:rsid w:val="003E21D6"/>
    <w:rsid w:val="003E7873"/>
    <w:rsid w:val="003F0E77"/>
    <w:rsid w:val="003F384C"/>
    <w:rsid w:val="003F464A"/>
    <w:rsid w:val="003F72AC"/>
    <w:rsid w:val="004011AC"/>
    <w:rsid w:val="004014F3"/>
    <w:rsid w:val="00403116"/>
    <w:rsid w:val="00404890"/>
    <w:rsid w:val="00405DF6"/>
    <w:rsid w:val="00406DB9"/>
    <w:rsid w:val="00407888"/>
    <w:rsid w:val="004079F8"/>
    <w:rsid w:val="00410067"/>
    <w:rsid w:val="00415BF1"/>
    <w:rsid w:val="00423CAC"/>
    <w:rsid w:val="004308ED"/>
    <w:rsid w:val="00433923"/>
    <w:rsid w:val="004346A4"/>
    <w:rsid w:val="004363CD"/>
    <w:rsid w:val="00436B0F"/>
    <w:rsid w:val="00441021"/>
    <w:rsid w:val="00442B23"/>
    <w:rsid w:val="004546EE"/>
    <w:rsid w:val="004553F8"/>
    <w:rsid w:val="004558B9"/>
    <w:rsid w:val="004648EC"/>
    <w:rsid w:val="00464E06"/>
    <w:rsid w:val="0046523A"/>
    <w:rsid w:val="004661BE"/>
    <w:rsid w:val="004702E2"/>
    <w:rsid w:val="00470AEE"/>
    <w:rsid w:val="004716FC"/>
    <w:rsid w:val="0047205F"/>
    <w:rsid w:val="00474A09"/>
    <w:rsid w:val="00475661"/>
    <w:rsid w:val="00476235"/>
    <w:rsid w:val="0048031C"/>
    <w:rsid w:val="004863B6"/>
    <w:rsid w:val="0048759D"/>
    <w:rsid w:val="00491F22"/>
    <w:rsid w:val="00497D72"/>
    <w:rsid w:val="004A172E"/>
    <w:rsid w:val="004A2C34"/>
    <w:rsid w:val="004A3B90"/>
    <w:rsid w:val="004A3E7E"/>
    <w:rsid w:val="004A4B64"/>
    <w:rsid w:val="004A54B6"/>
    <w:rsid w:val="004A7808"/>
    <w:rsid w:val="004B4885"/>
    <w:rsid w:val="004B5850"/>
    <w:rsid w:val="004B6087"/>
    <w:rsid w:val="004C03AB"/>
    <w:rsid w:val="004C20E5"/>
    <w:rsid w:val="004C7891"/>
    <w:rsid w:val="004C79F1"/>
    <w:rsid w:val="004D1EEB"/>
    <w:rsid w:val="004D65B1"/>
    <w:rsid w:val="004E1E77"/>
    <w:rsid w:val="004E5035"/>
    <w:rsid w:val="004E6103"/>
    <w:rsid w:val="004E6C79"/>
    <w:rsid w:val="004F0601"/>
    <w:rsid w:val="004F16C0"/>
    <w:rsid w:val="004F1C9E"/>
    <w:rsid w:val="004F24DA"/>
    <w:rsid w:val="004F5C8E"/>
    <w:rsid w:val="005008DB"/>
    <w:rsid w:val="005030CE"/>
    <w:rsid w:val="00512910"/>
    <w:rsid w:val="005140CB"/>
    <w:rsid w:val="00515722"/>
    <w:rsid w:val="005158A5"/>
    <w:rsid w:val="00517215"/>
    <w:rsid w:val="005177F5"/>
    <w:rsid w:val="0052257C"/>
    <w:rsid w:val="00523705"/>
    <w:rsid w:val="00523D89"/>
    <w:rsid w:val="00525A8F"/>
    <w:rsid w:val="0053053B"/>
    <w:rsid w:val="0053067B"/>
    <w:rsid w:val="00530730"/>
    <w:rsid w:val="00530F93"/>
    <w:rsid w:val="00535BB4"/>
    <w:rsid w:val="00537FF9"/>
    <w:rsid w:val="00541837"/>
    <w:rsid w:val="00542074"/>
    <w:rsid w:val="00542922"/>
    <w:rsid w:val="0054452C"/>
    <w:rsid w:val="00545041"/>
    <w:rsid w:val="005474E7"/>
    <w:rsid w:val="00550A36"/>
    <w:rsid w:val="00553833"/>
    <w:rsid w:val="005543DC"/>
    <w:rsid w:val="00556649"/>
    <w:rsid w:val="00557F5A"/>
    <w:rsid w:val="0056111C"/>
    <w:rsid w:val="00561521"/>
    <w:rsid w:val="005626D3"/>
    <w:rsid w:val="00563217"/>
    <w:rsid w:val="00565372"/>
    <w:rsid w:val="00565E03"/>
    <w:rsid w:val="0057086A"/>
    <w:rsid w:val="00572363"/>
    <w:rsid w:val="0057333E"/>
    <w:rsid w:val="00573504"/>
    <w:rsid w:val="00576150"/>
    <w:rsid w:val="00576EE1"/>
    <w:rsid w:val="005808A0"/>
    <w:rsid w:val="00590B0E"/>
    <w:rsid w:val="00596A79"/>
    <w:rsid w:val="005A787E"/>
    <w:rsid w:val="005B369A"/>
    <w:rsid w:val="005B4157"/>
    <w:rsid w:val="005B5143"/>
    <w:rsid w:val="005B550A"/>
    <w:rsid w:val="005B67D4"/>
    <w:rsid w:val="005B7F2D"/>
    <w:rsid w:val="005D0497"/>
    <w:rsid w:val="005D1F41"/>
    <w:rsid w:val="005E039D"/>
    <w:rsid w:val="005E1B9F"/>
    <w:rsid w:val="005E1F52"/>
    <w:rsid w:val="005E62B0"/>
    <w:rsid w:val="005E68B8"/>
    <w:rsid w:val="005E6A1F"/>
    <w:rsid w:val="005F41C8"/>
    <w:rsid w:val="005F6E66"/>
    <w:rsid w:val="00601E0B"/>
    <w:rsid w:val="00604618"/>
    <w:rsid w:val="00604EAD"/>
    <w:rsid w:val="0062621B"/>
    <w:rsid w:val="00626DA8"/>
    <w:rsid w:val="0063192F"/>
    <w:rsid w:val="00633491"/>
    <w:rsid w:val="00635AC5"/>
    <w:rsid w:val="006375E0"/>
    <w:rsid w:val="006422A3"/>
    <w:rsid w:val="006449A7"/>
    <w:rsid w:val="006453D3"/>
    <w:rsid w:val="00645C32"/>
    <w:rsid w:val="006477E8"/>
    <w:rsid w:val="00651BEA"/>
    <w:rsid w:val="00653970"/>
    <w:rsid w:val="006544A7"/>
    <w:rsid w:val="00655288"/>
    <w:rsid w:val="0065675B"/>
    <w:rsid w:val="006652BA"/>
    <w:rsid w:val="00665C83"/>
    <w:rsid w:val="0066680F"/>
    <w:rsid w:val="00674BF8"/>
    <w:rsid w:val="006815AC"/>
    <w:rsid w:val="00683A7D"/>
    <w:rsid w:val="0068698F"/>
    <w:rsid w:val="006907CD"/>
    <w:rsid w:val="00691239"/>
    <w:rsid w:val="00691A91"/>
    <w:rsid w:val="0069460B"/>
    <w:rsid w:val="006A019F"/>
    <w:rsid w:val="006A26FC"/>
    <w:rsid w:val="006A3B0D"/>
    <w:rsid w:val="006B68FA"/>
    <w:rsid w:val="006C0EFC"/>
    <w:rsid w:val="006C35B1"/>
    <w:rsid w:val="006C5ECB"/>
    <w:rsid w:val="006C65D1"/>
    <w:rsid w:val="006C6CC2"/>
    <w:rsid w:val="006D2439"/>
    <w:rsid w:val="006D70F5"/>
    <w:rsid w:val="006D7FAD"/>
    <w:rsid w:val="006E2A15"/>
    <w:rsid w:val="006E4682"/>
    <w:rsid w:val="006E4933"/>
    <w:rsid w:val="006E6E6D"/>
    <w:rsid w:val="006E79D0"/>
    <w:rsid w:val="006F00F3"/>
    <w:rsid w:val="006F0FD2"/>
    <w:rsid w:val="006F1A25"/>
    <w:rsid w:val="006F3E59"/>
    <w:rsid w:val="006F4237"/>
    <w:rsid w:val="006F6F3B"/>
    <w:rsid w:val="00700B46"/>
    <w:rsid w:val="00701445"/>
    <w:rsid w:val="00702D7A"/>
    <w:rsid w:val="007032CC"/>
    <w:rsid w:val="00705F7D"/>
    <w:rsid w:val="00711978"/>
    <w:rsid w:val="00713389"/>
    <w:rsid w:val="0071603F"/>
    <w:rsid w:val="00724E6F"/>
    <w:rsid w:val="00725BB8"/>
    <w:rsid w:val="00727BAB"/>
    <w:rsid w:val="0073437A"/>
    <w:rsid w:val="00737882"/>
    <w:rsid w:val="00741991"/>
    <w:rsid w:val="00741FF9"/>
    <w:rsid w:val="007432DA"/>
    <w:rsid w:val="00750FA2"/>
    <w:rsid w:val="007540C5"/>
    <w:rsid w:val="007546B8"/>
    <w:rsid w:val="00755443"/>
    <w:rsid w:val="0076017A"/>
    <w:rsid w:val="00767BB6"/>
    <w:rsid w:val="0077485A"/>
    <w:rsid w:val="00775699"/>
    <w:rsid w:val="0077664C"/>
    <w:rsid w:val="00777E9C"/>
    <w:rsid w:val="0078064E"/>
    <w:rsid w:val="007849FB"/>
    <w:rsid w:val="00784ACF"/>
    <w:rsid w:val="007853BD"/>
    <w:rsid w:val="007916A6"/>
    <w:rsid w:val="007918C8"/>
    <w:rsid w:val="0079309F"/>
    <w:rsid w:val="00793926"/>
    <w:rsid w:val="00794D77"/>
    <w:rsid w:val="00795996"/>
    <w:rsid w:val="007A0171"/>
    <w:rsid w:val="007A6C69"/>
    <w:rsid w:val="007B27C3"/>
    <w:rsid w:val="007B2DBD"/>
    <w:rsid w:val="007B4806"/>
    <w:rsid w:val="007B6C65"/>
    <w:rsid w:val="007B7E85"/>
    <w:rsid w:val="007C13B2"/>
    <w:rsid w:val="007C39CE"/>
    <w:rsid w:val="007C7074"/>
    <w:rsid w:val="007C7858"/>
    <w:rsid w:val="007D0CF3"/>
    <w:rsid w:val="007D38AF"/>
    <w:rsid w:val="007E007A"/>
    <w:rsid w:val="007E067B"/>
    <w:rsid w:val="007E7565"/>
    <w:rsid w:val="007F4172"/>
    <w:rsid w:val="007F5C9E"/>
    <w:rsid w:val="007F762F"/>
    <w:rsid w:val="007F76D7"/>
    <w:rsid w:val="00800A53"/>
    <w:rsid w:val="00801332"/>
    <w:rsid w:val="00802807"/>
    <w:rsid w:val="008051A2"/>
    <w:rsid w:val="00805667"/>
    <w:rsid w:val="008125B2"/>
    <w:rsid w:val="00812FD9"/>
    <w:rsid w:val="00813515"/>
    <w:rsid w:val="008170C6"/>
    <w:rsid w:val="00821AC2"/>
    <w:rsid w:val="0082289D"/>
    <w:rsid w:val="00825C20"/>
    <w:rsid w:val="00831C80"/>
    <w:rsid w:val="00835E1B"/>
    <w:rsid w:val="00840A46"/>
    <w:rsid w:val="00841C20"/>
    <w:rsid w:val="0084492B"/>
    <w:rsid w:val="00845573"/>
    <w:rsid w:val="008459C2"/>
    <w:rsid w:val="00846DA5"/>
    <w:rsid w:val="00852700"/>
    <w:rsid w:val="008532B5"/>
    <w:rsid w:val="00856FCD"/>
    <w:rsid w:val="0085761F"/>
    <w:rsid w:val="00860C97"/>
    <w:rsid w:val="00862AA6"/>
    <w:rsid w:val="00864983"/>
    <w:rsid w:val="00865818"/>
    <w:rsid w:val="00865934"/>
    <w:rsid w:val="00870FFA"/>
    <w:rsid w:val="0087212D"/>
    <w:rsid w:val="00872A5D"/>
    <w:rsid w:val="00873896"/>
    <w:rsid w:val="008756DE"/>
    <w:rsid w:val="0088175F"/>
    <w:rsid w:val="00881A5F"/>
    <w:rsid w:val="008961F2"/>
    <w:rsid w:val="00896F88"/>
    <w:rsid w:val="00897365"/>
    <w:rsid w:val="0089777F"/>
    <w:rsid w:val="008A44F0"/>
    <w:rsid w:val="008A582A"/>
    <w:rsid w:val="008A771A"/>
    <w:rsid w:val="008B01F5"/>
    <w:rsid w:val="008B3E10"/>
    <w:rsid w:val="008B4E2F"/>
    <w:rsid w:val="008C2860"/>
    <w:rsid w:val="008C2B6F"/>
    <w:rsid w:val="008C3510"/>
    <w:rsid w:val="008C53CB"/>
    <w:rsid w:val="008C6CFA"/>
    <w:rsid w:val="008D4A41"/>
    <w:rsid w:val="008D50D7"/>
    <w:rsid w:val="008D5F6C"/>
    <w:rsid w:val="008D74C6"/>
    <w:rsid w:val="008F0570"/>
    <w:rsid w:val="008F0E66"/>
    <w:rsid w:val="008F2049"/>
    <w:rsid w:val="008F4E62"/>
    <w:rsid w:val="008F6457"/>
    <w:rsid w:val="008F6786"/>
    <w:rsid w:val="00903E43"/>
    <w:rsid w:val="00915C8B"/>
    <w:rsid w:val="00916D27"/>
    <w:rsid w:val="00920712"/>
    <w:rsid w:val="00921590"/>
    <w:rsid w:val="009238B4"/>
    <w:rsid w:val="00926A73"/>
    <w:rsid w:val="009279DA"/>
    <w:rsid w:val="00931827"/>
    <w:rsid w:val="00931E01"/>
    <w:rsid w:val="00932427"/>
    <w:rsid w:val="00933E5B"/>
    <w:rsid w:val="00942FDA"/>
    <w:rsid w:val="0095076A"/>
    <w:rsid w:val="0095165A"/>
    <w:rsid w:val="00953D51"/>
    <w:rsid w:val="009541E5"/>
    <w:rsid w:val="009566C5"/>
    <w:rsid w:val="00960913"/>
    <w:rsid w:val="00962AB2"/>
    <w:rsid w:val="00974A02"/>
    <w:rsid w:val="00975507"/>
    <w:rsid w:val="009779CE"/>
    <w:rsid w:val="009800B8"/>
    <w:rsid w:val="00981D1D"/>
    <w:rsid w:val="009853E6"/>
    <w:rsid w:val="009859E8"/>
    <w:rsid w:val="00987BCC"/>
    <w:rsid w:val="00991BE3"/>
    <w:rsid w:val="00997F2A"/>
    <w:rsid w:val="009A2955"/>
    <w:rsid w:val="009A326F"/>
    <w:rsid w:val="009A38EC"/>
    <w:rsid w:val="009A3E0F"/>
    <w:rsid w:val="009A602E"/>
    <w:rsid w:val="009B1633"/>
    <w:rsid w:val="009B1B81"/>
    <w:rsid w:val="009B2142"/>
    <w:rsid w:val="009B5D53"/>
    <w:rsid w:val="009B77E5"/>
    <w:rsid w:val="009C1FAA"/>
    <w:rsid w:val="009C3ED0"/>
    <w:rsid w:val="009C498D"/>
    <w:rsid w:val="009C50CF"/>
    <w:rsid w:val="009D15F2"/>
    <w:rsid w:val="009D34DF"/>
    <w:rsid w:val="009D403F"/>
    <w:rsid w:val="009D70BA"/>
    <w:rsid w:val="009E07E5"/>
    <w:rsid w:val="009E13FB"/>
    <w:rsid w:val="009E1BDF"/>
    <w:rsid w:val="009E6449"/>
    <w:rsid w:val="009E7E28"/>
    <w:rsid w:val="009F020E"/>
    <w:rsid w:val="009F19AE"/>
    <w:rsid w:val="00A00275"/>
    <w:rsid w:val="00A010ED"/>
    <w:rsid w:val="00A05997"/>
    <w:rsid w:val="00A109E0"/>
    <w:rsid w:val="00A16212"/>
    <w:rsid w:val="00A16275"/>
    <w:rsid w:val="00A16D47"/>
    <w:rsid w:val="00A17C10"/>
    <w:rsid w:val="00A20FAD"/>
    <w:rsid w:val="00A21C50"/>
    <w:rsid w:val="00A2246B"/>
    <w:rsid w:val="00A2523E"/>
    <w:rsid w:val="00A25F1F"/>
    <w:rsid w:val="00A26879"/>
    <w:rsid w:val="00A2705A"/>
    <w:rsid w:val="00A4271F"/>
    <w:rsid w:val="00A445FE"/>
    <w:rsid w:val="00A46428"/>
    <w:rsid w:val="00A46CC0"/>
    <w:rsid w:val="00A46E82"/>
    <w:rsid w:val="00A50E36"/>
    <w:rsid w:val="00A5226A"/>
    <w:rsid w:val="00A523FC"/>
    <w:rsid w:val="00A53C3D"/>
    <w:rsid w:val="00A54BD5"/>
    <w:rsid w:val="00A618AB"/>
    <w:rsid w:val="00A62047"/>
    <w:rsid w:val="00A6278A"/>
    <w:rsid w:val="00A62B01"/>
    <w:rsid w:val="00A63087"/>
    <w:rsid w:val="00A64274"/>
    <w:rsid w:val="00A70C0B"/>
    <w:rsid w:val="00A7113B"/>
    <w:rsid w:val="00A761E5"/>
    <w:rsid w:val="00A7707A"/>
    <w:rsid w:val="00A821EC"/>
    <w:rsid w:val="00A863E8"/>
    <w:rsid w:val="00A8792A"/>
    <w:rsid w:val="00A91102"/>
    <w:rsid w:val="00A97CC8"/>
    <w:rsid w:val="00AA1172"/>
    <w:rsid w:val="00AA28C4"/>
    <w:rsid w:val="00AA4E06"/>
    <w:rsid w:val="00AA5074"/>
    <w:rsid w:val="00AA528E"/>
    <w:rsid w:val="00AB01CF"/>
    <w:rsid w:val="00AB131D"/>
    <w:rsid w:val="00AB4752"/>
    <w:rsid w:val="00AB5D5F"/>
    <w:rsid w:val="00AB68E8"/>
    <w:rsid w:val="00AC118B"/>
    <w:rsid w:val="00AC5281"/>
    <w:rsid w:val="00AD1606"/>
    <w:rsid w:val="00AD217D"/>
    <w:rsid w:val="00AD27A9"/>
    <w:rsid w:val="00AE5D8B"/>
    <w:rsid w:val="00AE6408"/>
    <w:rsid w:val="00AF452C"/>
    <w:rsid w:val="00B0209E"/>
    <w:rsid w:val="00B048AE"/>
    <w:rsid w:val="00B06829"/>
    <w:rsid w:val="00B10929"/>
    <w:rsid w:val="00B10B27"/>
    <w:rsid w:val="00B13AE2"/>
    <w:rsid w:val="00B151B3"/>
    <w:rsid w:val="00B2167A"/>
    <w:rsid w:val="00B222F3"/>
    <w:rsid w:val="00B240AE"/>
    <w:rsid w:val="00B27337"/>
    <w:rsid w:val="00B30F48"/>
    <w:rsid w:val="00B33379"/>
    <w:rsid w:val="00B3345B"/>
    <w:rsid w:val="00B378D0"/>
    <w:rsid w:val="00B37D36"/>
    <w:rsid w:val="00B441CD"/>
    <w:rsid w:val="00B51926"/>
    <w:rsid w:val="00B52644"/>
    <w:rsid w:val="00B527CD"/>
    <w:rsid w:val="00B542A9"/>
    <w:rsid w:val="00B55C55"/>
    <w:rsid w:val="00B61A63"/>
    <w:rsid w:val="00B63FF7"/>
    <w:rsid w:val="00B641B4"/>
    <w:rsid w:val="00B64E25"/>
    <w:rsid w:val="00B6708B"/>
    <w:rsid w:val="00B73BE3"/>
    <w:rsid w:val="00B74999"/>
    <w:rsid w:val="00B77AD6"/>
    <w:rsid w:val="00B83E47"/>
    <w:rsid w:val="00B9257E"/>
    <w:rsid w:val="00B95EE3"/>
    <w:rsid w:val="00BA2C6B"/>
    <w:rsid w:val="00BA543C"/>
    <w:rsid w:val="00BA73AD"/>
    <w:rsid w:val="00BA7EF9"/>
    <w:rsid w:val="00BB0388"/>
    <w:rsid w:val="00BB049D"/>
    <w:rsid w:val="00BB2263"/>
    <w:rsid w:val="00BB2E8B"/>
    <w:rsid w:val="00BB66DC"/>
    <w:rsid w:val="00BC3AAF"/>
    <w:rsid w:val="00BC617C"/>
    <w:rsid w:val="00BC6ED2"/>
    <w:rsid w:val="00BD16DF"/>
    <w:rsid w:val="00BD218E"/>
    <w:rsid w:val="00BD501B"/>
    <w:rsid w:val="00BE11CA"/>
    <w:rsid w:val="00BE3CD6"/>
    <w:rsid w:val="00BE4A06"/>
    <w:rsid w:val="00BE5156"/>
    <w:rsid w:val="00BE6734"/>
    <w:rsid w:val="00BF4723"/>
    <w:rsid w:val="00BF6054"/>
    <w:rsid w:val="00BF78FF"/>
    <w:rsid w:val="00BF79A1"/>
    <w:rsid w:val="00C023DE"/>
    <w:rsid w:val="00C0249D"/>
    <w:rsid w:val="00C045EC"/>
    <w:rsid w:val="00C0520D"/>
    <w:rsid w:val="00C0585E"/>
    <w:rsid w:val="00C05F17"/>
    <w:rsid w:val="00C1028B"/>
    <w:rsid w:val="00C118CC"/>
    <w:rsid w:val="00C15572"/>
    <w:rsid w:val="00C16778"/>
    <w:rsid w:val="00C20711"/>
    <w:rsid w:val="00C224D4"/>
    <w:rsid w:val="00C2431A"/>
    <w:rsid w:val="00C24931"/>
    <w:rsid w:val="00C27980"/>
    <w:rsid w:val="00C303D4"/>
    <w:rsid w:val="00C332C7"/>
    <w:rsid w:val="00C340D0"/>
    <w:rsid w:val="00C343D7"/>
    <w:rsid w:val="00C41113"/>
    <w:rsid w:val="00C45865"/>
    <w:rsid w:val="00C5065E"/>
    <w:rsid w:val="00C51319"/>
    <w:rsid w:val="00C518ED"/>
    <w:rsid w:val="00C523F1"/>
    <w:rsid w:val="00C52C5A"/>
    <w:rsid w:val="00C56938"/>
    <w:rsid w:val="00C713B5"/>
    <w:rsid w:val="00C7368A"/>
    <w:rsid w:val="00C73EC2"/>
    <w:rsid w:val="00C7764C"/>
    <w:rsid w:val="00C778F3"/>
    <w:rsid w:val="00C81558"/>
    <w:rsid w:val="00C81C2D"/>
    <w:rsid w:val="00C84029"/>
    <w:rsid w:val="00C8485C"/>
    <w:rsid w:val="00C86229"/>
    <w:rsid w:val="00C92287"/>
    <w:rsid w:val="00C93714"/>
    <w:rsid w:val="00C978EF"/>
    <w:rsid w:val="00CA0601"/>
    <w:rsid w:val="00CC16CD"/>
    <w:rsid w:val="00CC1CC7"/>
    <w:rsid w:val="00CC2E45"/>
    <w:rsid w:val="00CC4AD4"/>
    <w:rsid w:val="00CC4E29"/>
    <w:rsid w:val="00CC612B"/>
    <w:rsid w:val="00CD0024"/>
    <w:rsid w:val="00CD0C50"/>
    <w:rsid w:val="00CD362D"/>
    <w:rsid w:val="00CD3B2D"/>
    <w:rsid w:val="00CD4912"/>
    <w:rsid w:val="00CD60E7"/>
    <w:rsid w:val="00CD7694"/>
    <w:rsid w:val="00CE27B0"/>
    <w:rsid w:val="00CE3DC0"/>
    <w:rsid w:val="00CE4B0B"/>
    <w:rsid w:val="00CE72F7"/>
    <w:rsid w:val="00CF39C6"/>
    <w:rsid w:val="00CF4500"/>
    <w:rsid w:val="00D0519D"/>
    <w:rsid w:val="00D10002"/>
    <w:rsid w:val="00D16EFA"/>
    <w:rsid w:val="00D20701"/>
    <w:rsid w:val="00D2109A"/>
    <w:rsid w:val="00D228F3"/>
    <w:rsid w:val="00D2453C"/>
    <w:rsid w:val="00D26826"/>
    <w:rsid w:val="00D27ED0"/>
    <w:rsid w:val="00D31D4F"/>
    <w:rsid w:val="00D37443"/>
    <w:rsid w:val="00D41CE1"/>
    <w:rsid w:val="00D42536"/>
    <w:rsid w:val="00D435DE"/>
    <w:rsid w:val="00D4422F"/>
    <w:rsid w:val="00D44DF0"/>
    <w:rsid w:val="00D46DA6"/>
    <w:rsid w:val="00D46EC1"/>
    <w:rsid w:val="00D53A40"/>
    <w:rsid w:val="00D54681"/>
    <w:rsid w:val="00D614DF"/>
    <w:rsid w:val="00D6215D"/>
    <w:rsid w:val="00D62B11"/>
    <w:rsid w:val="00D65CCD"/>
    <w:rsid w:val="00D66F0A"/>
    <w:rsid w:val="00D73FCE"/>
    <w:rsid w:val="00D7432E"/>
    <w:rsid w:val="00D7584C"/>
    <w:rsid w:val="00D77A53"/>
    <w:rsid w:val="00D81219"/>
    <w:rsid w:val="00D81BDF"/>
    <w:rsid w:val="00D82A4A"/>
    <w:rsid w:val="00D90DB2"/>
    <w:rsid w:val="00D93258"/>
    <w:rsid w:val="00D93D93"/>
    <w:rsid w:val="00DA1311"/>
    <w:rsid w:val="00DA3BE9"/>
    <w:rsid w:val="00DA3DFB"/>
    <w:rsid w:val="00DA49C3"/>
    <w:rsid w:val="00DA5727"/>
    <w:rsid w:val="00DA7021"/>
    <w:rsid w:val="00DB0840"/>
    <w:rsid w:val="00DB5CFB"/>
    <w:rsid w:val="00DB7E03"/>
    <w:rsid w:val="00DC0446"/>
    <w:rsid w:val="00DC5BFC"/>
    <w:rsid w:val="00DD1281"/>
    <w:rsid w:val="00DD1EA5"/>
    <w:rsid w:val="00DD2951"/>
    <w:rsid w:val="00DD3056"/>
    <w:rsid w:val="00DD6B88"/>
    <w:rsid w:val="00DE05AF"/>
    <w:rsid w:val="00DE11B8"/>
    <w:rsid w:val="00DE3F82"/>
    <w:rsid w:val="00DE644F"/>
    <w:rsid w:val="00DF41CF"/>
    <w:rsid w:val="00DF78F7"/>
    <w:rsid w:val="00E026A5"/>
    <w:rsid w:val="00E0401F"/>
    <w:rsid w:val="00E0487E"/>
    <w:rsid w:val="00E1423F"/>
    <w:rsid w:val="00E15F7F"/>
    <w:rsid w:val="00E21646"/>
    <w:rsid w:val="00E224A4"/>
    <w:rsid w:val="00E30E38"/>
    <w:rsid w:val="00E31226"/>
    <w:rsid w:val="00E34CB2"/>
    <w:rsid w:val="00E41502"/>
    <w:rsid w:val="00E42316"/>
    <w:rsid w:val="00E454B4"/>
    <w:rsid w:val="00E45C7B"/>
    <w:rsid w:val="00E53611"/>
    <w:rsid w:val="00E53613"/>
    <w:rsid w:val="00E53BD8"/>
    <w:rsid w:val="00E544C4"/>
    <w:rsid w:val="00E54A79"/>
    <w:rsid w:val="00E5667B"/>
    <w:rsid w:val="00E60160"/>
    <w:rsid w:val="00E639AA"/>
    <w:rsid w:val="00E65DF1"/>
    <w:rsid w:val="00E67444"/>
    <w:rsid w:val="00E706F4"/>
    <w:rsid w:val="00E7210B"/>
    <w:rsid w:val="00E74E69"/>
    <w:rsid w:val="00E75420"/>
    <w:rsid w:val="00E755DB"/>
    <w:rsid w:val="00E80B9D"/>
    <w:rsid w:val="00E914C3"/>
    <w:rsid w:val="00E915BD"/>
    <w:rsid w:val="00E950D8"/>
    <w:rsid w:val="00EA06FB"/>
    <w:rsid w:val="00EA484B"/>
    <w:rsid w:val="00EA5426"/>
    <w:rsid w:val="00EB2450"/>
    <w:rsid w:val="00EB7D1F"/>
    <w:rsid w:val="00EC134F"/>
    <w:rsid w:val="00EC5BBA"/>
    <w:rsid w:val="00EC63B5"/>
    <w:rsid w:val="00EC689F"/>
    <w:rsid w:val="00ED0137"/>
    <w:rsid w:val="00ED7E53"/>
    <w:rsid w:val="00EE334F"/>
    <w:rsid w:val="00EE38FE"/>
    <w:rsid w:val="00EE3C77"/>
    <w:rsid w:val="00EE524F"/>
    <w:rsid w:val="00EE6683"/>
    <w:rsid w:val="00EE6CAC"/>
    <w:rsid w:val="00EE7C0D"/>
    <w:rsid w:val="00F001ED"/>
    <w:rsid w:val="00F07CBC"/>
    <w:rsid w:val="00F105AC"/>
    <w:rsid w:val="00F11A6A"/>
    <w:rsid w:val="00F12385"/>
    <w:rsid w:val="00F1437C"/>
    <w:rsid w:val="00F15CF2"/>
    <w:rsid w:val="00F1720B"/>
    <w:rsid w:val="00F17DDE"/>
    <w:rsid w:val="00F23ED1"/>
    <w:rsid w:val="00F33A60"/>
    <w:rsid w:val="00F35B52"/>
    <w:rsid w:val="00F412AD"/>
    <w:rsid w:val="00F42EAE"/>
    <w:rsid w:val="00F46710"/>
    <w:rsid w:val="00F479E2"/>
    <w:rsid w:val="00F47EC0"/>
    <w:rsid w:val="00F51989"/>
    <w:rsid w:val="00F51DF6"/>
    <w:rsid w:val="00F52633"/>
    <w:rsid w:val="00F535B0"/>
    <w:rsid w:val="00F54DA3"/>
    <w:rsid w:val="00F561EF"/>
    <w:rsid w:val="00F5756A"/>
    <w:rsid w:val="00F577FE"/>
    <w:rsid w:val="00F600B1"/>
    <w:rsid w:val="00F612C1"/>
    <w:rsid w:val="00F6421D"/>
    <w:rsid w:val="00F6522D"/>
    <w:rsid w:val="00F656F7"/>
    <w:rsid w:val="00F665E0"/>
    <w:rsid w:val="00F67F73"/>
    <w:rsid w:val="00F73224"/>
    <w:rsid w:val="00F7501B"/>
    <w:rsid w:val="00F769B2"/>
    <w:rsid w:val="00F7728B"/>
    <w:rsid w:val="00F776BE"/>
    <w:rsid w:val="00F80F76"/>
    <w:rsid w:val="00F8209B"/>
    <w:rsid w:val="00F82A50"/>
    <w:rsid w:val="00F960AD"/>
    <w:rsid w:val="00F9769D"/>
    <w:rsid w:val="00FA01CD"/>
    <w:rsid w:val="00FA5860"/>
    <w:rsid w:val="00FB12D3"/>
    <w:rsid w:val="00FB1A57"/>
    <w:rsid w:val="00FB26F7"/>
    <w:rsid w:val="00FB2EE0"/>
    <w:rsid w:val="00FB3B40"/>
    <w:rsid w:val="00FB4123"/>
    <w:rsid w:val="00FC18CE"/>
    <w:rsid w:val="00FC4114"/>
    <w:rsid w:val="00FC68B0"/>
    <w:rsid w:val="00FC712B"/>
    <w:rsid w:val="00FD7382"/>
    <w:rsid w:val="00FE164F"/>
    <w:rsid w:val="00FE1DC2"/>
    <w:rsid w:val="00FE2FF6"/>
    <w:rsid w:val="00FE4146"/>
    <w:rsid w:val="00FE4ED0"/>
    <w:rsid w:val="00FE71FB"/>
    <w:rsid w:val="00FE78B6"/>
    <w:rsid w:val="00FF1A9B"/>
    <w:rsid w:val="00FF2B60"/>
    <w:rsid w:val="00FF6CAD"/>
    <w:rsid w:val="00FF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00F1F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966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112D"/>
    <w:pPr>
      <w:keepNext/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ind w:left="-1354" w:right="-1440" w:firstLine="1354"/>
      <w:outlineLvl w:val="0"/>
    </w:pPr>
    <w:rPr>
      <w:rFonts w:asciiTheme="majorHAnsi" w:hAnsiTheme="majorHAnsi" w:cs="Times New Roman (Body CS)"/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B112D"/>
    <w:pPr>
      <w:keepNext/>
      <w:spacing w:after="0"/>
      <w:outlineLvl w:val="1"/>
    </w:pPr>
    <w:rPr>
      <w:rFonts w:asciiTheme="majorHAnsi" w:hAnsiTheme="majorHAnsi" w:cs="Times New Roman (Body CS)"/>
      <w:color w:val="4472C4" w:themeColor="accent1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087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087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087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087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087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087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087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112D"/>
    <w:pPr>
      <w:spacing w:before="0"/>
      <w:contextualSpacing/>
    </w:pPr>
    <w:rPr>
      <w:rFonts w:asciiTheme="majorHAnsi" w:hAnsiTheme="majorHAnsi" w:cs="Times New Roman (Body CS)"/>
      <w:b/>
      <w:caps/>
      <w:color w:val="FFFFFF" w:themeColor="background1"/>
      <w:spacing w:val="1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112D"/>
    <w:rPr>
      <w:rFonts w:asciiTheme="majorHAnsi" w:hAnsiTheme="majorHAnsi" w:cs="Times New Roman (Body CS)"/>
      <w:b/>
      <w:caps/>
      <w:color w:val="FFFFFF" w:themeColor="background1"/>
      <w:spacing w:val="10"/>
      <w:kern w:val="28"/>
      <w:sz w:val="72"/>
      <w:szCs w:val="5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0B112D"/>
    <w:pPr>
      <w:spacing w:after="240" w:line="240" w:lineRule="auto"/>
      <w:jc w:val="center"/>
    </w:pPr>
    <w:rPr>
      <w:rFonts w:asciiTheme="majorHAnsi" w:hAnsiTheme="majorHAnsi"/>
      <w:caps/>
      <w:color w:val="4472C4" w:themeColor="accent1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B112D"/>
    <w:rPr>
      <w:rFonts w:asciiTheme="majorHAnsi" w:hAnsiTheme="majorHAnsi"/>
      <w:caps/>
      <w:color w:val="4472C4" w:themeColor="accent1"/>
      <w:spacing w:val="1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B112D"/>
    <w:rPr>
      <w:rFonts w:asciiTheme="majorHAnsi" w:hAnsiTheme="majorHAnsi" w:cs="Times New Roman (Body CS)"/>
      <w:b/>
      <w:bCs/>
      <w:caps/>
      <w:color w:val="FFFFFF" w:themeColor="background1"/>
      <w:spacing w:val="15"/>
      <w:shd w:val="clear" w:color="auto" w:fill="4472C4" w:themeFill="accent1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9E2F3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rsid w:val="00410067"/>
    <w:pPr>
      <w:spacing w:after="160" w:line="264" w:lineRule="auto"/>
      <w:ind w:right="576"/>
    </w:pPr>
    <w:rPr>
      <w:i/>
      <w:iCs/>
      <w:color w:val="4472C4" w:themeColor="accent1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961F2"/>
    <w:rPr>
      <w:color w:val="595959" w:themeColor="text1" w:themeTint="A6"/>
    </w:rPr>
  </w:style>
  <w:style w:type="paragraph" w:styleId="NoSpacing">
    <w:name w:val="No Spacing"/>
    <w:basedOn w:val="Normal"/>
    <w:link w:val="NoSpacingChar"/>
    <w:uiPriority w:val="1"/>
    <w:qFormat/>
    <w:rsid w:val="004B6087"/>
    <w:pPr>
      <w:spacing w:before="0"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B112D"/>
    <w:rPr>
      <w:rFonts w:asciiTheme="majorHAnsi" w:hAnsiTheme="majorHAnsi" w:cs="Times New Roman (Body CS)"/>
      <w:color w:val="4472C4" w:themeColor="accent1"/>
      <w:spacing w:val="15"/>
    </w:rPr>
  </w:style>
  <w:style w:type="paragraph" w:styleId="ListBullet">
    <w:name w:val="List Bullet"/>
    <w:basedOn w:val="Normal"/>
    <w:uiPriority w:val="1"/>
    <w:qFormat/>
    <w:rsid w:val="007A6C69"/>
    <w:pPr>
      <w:numPr>
        <w:numId w:val="2"/>
      </w:numPr>
      <w:spacing w:after="60"/>
    </w:pPr>
    <w:rPr>
      <w:b/>
      <w:color w:val="1F4E79" w:themeColor="accent5" w:themeShade="80"/>
    </w:rPr>
  </w:style>
  <w:style w:type="paragraph" w:styleId="Header">
    <w:name w:val="header"/>
    <w:basedOn w:val="Normal"/>
    <w:link w:val="HeaderChar"/>
    <w:uiPriority w:val="99"/>
    <w:semiHidden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112D"/>
    <w:rPr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2A04F7"/>
    <w:pPr>
      <w:spacing w:after="0" w:line="240" w:lineRule="auto"/>
      <w:ind w:left="-144"/>
      <w:contextualSpacing/>
    </w:pPr>
    <w:rPr>
      <w:rFonts w:asciiTheme="majorHAnsi" w:eastAsiaTheme="majorEastAsia" w:hAnsiTheme="majorHAnsi" w:cstheme="majorBidi"/>
      <w:noProof/>
      <w:color w:val="1F3864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B112D"/>
    <w:rPr>
      <w:rFonts w:asciiTheme="majorHAnsi" w:eastAsiaTheme="majorEastAsia" w:hAnsiTheme="majorHAnsi" w:cstheme="majorBidi"/>
      <w:noProof/>
      <w:color w:val="1F3864" w:themeColor="accent1" w:themeShade="80"/>
      <w:sz w:val="20"/>
      <w:szCs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posalTable">
    <w:name w:val="Proposal Table"/>
    <w:basedOn w:val="TableNormal"/>
    <w:uiPriority w:val="99"/>
    <w:rsid w:val="000B112D"/>
    <w:pPr>
      <w:spacing w:before="120" w:after="120" w:line="240" w:lineRule="auto"/>
    </w:pPr>
    <w:rPr>
      <w:rFonts w:eastAsiaTheme="minorHAnsi"/>
      <w:color w:val="404040" w:themeColor="text1" w:themeTint="BF"/>
      <w:sz w:val="18"/>
      <w:szCs w:val="18"/>
    </w:r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rFonts w:asciiTheme="majorHAnsi" w:hAnsiTheme="majorHAnsi"/>
        <w:b w:val="0"/>
        <w:i w:val="0"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color w:val="FFFFFF" w:themeColor="background1"/>
      </w:rPr>
      <w:tblPr/>
      <w:tcPr>
        <w:shd w:val="clear" w:color="auto" w:fill="4472C4" w:themeFill="accent1"/>
      </w:tcPr>
    </w:tblStylePr>
  </w:style>
  <w:style w:type="paragraph" w:styleId="FootnoteText">
    <w:name w:val="footnote text"/>
    <w:basedOn w:val="Normal"/>
    <w:link w:val="FootnoteTextChar"/>
    <w:uiPriority w:val="12"/>
    <w:qFormat/>
    <w:pPr>
      <w:spacing w:before="140" w:after="0" w:line="240" w:lineRule="auto"/>
    </w:pPr>
    <w:rPr>
      <w:i/>
      <w:iCs/>
      <w:sz w:val="14"/>
      <w:szCs w:val="14"/>
    </w:rPr>
  </w:style>
  <w:style w:type="character" w:customStyle="1" w:styleId="FootnoteTextChar">
    <w:name w:val="Footnote Text Char"/>
    <w:basedOn w:val="DefaultParagraphFont"/>
    <w:link w:val="FootnoteText"/>
    <w:uiPriority w:val="12"/>
    <w:rsid w:val="000B112D"/>
    <w:rPr>
      <w:i/>
      <w:iCs/>
      <w:sz w:val="14"/>
      <w:szCs w:val="14"/>
    </w:rPr>
  </w:style>
  <w:style w:type="paragraph" w:customStyle="1" w:styleId="TableTextDecimal">
    <w:name w:val="Table Text Decimal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Signature">
    <w:name w:val="Signature"/>
    <w:basedOn w:val="Normal"/>
    <w:link w:val="SignatureChar"/>
    <w:uiPriority w:val="12"/>
    <w:qFormat/>
    <w:pPr>
      <w:spacing w:before="960" w:after="0"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  <w:rsid w:val="000B112D"/>
    <w:rPr>
      <w:sz w:val="20"/>
      <w:szCs w:val="20"/>
    </w:rPr>
  </w:style>
  <w:style w:type="character" w:styleId="Strong">
    <w:name w:val="Strong"/>
    <w:uiPriority w:val="22"/>
    <w:qFormat/>
    <w:rsid w:val="004B6087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087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087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087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087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08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087"/>
    <w:rPr>
      <w:i/>
      <w:caps/>
      <w:spacing w:val="10"/>
      <w:sz w:val="18"/>
      <w:szCs w:val="18"/>
    </w:rPr>
  </w:style>
  <w:style w:type="character" w:styleId="IntenseEmphasis">
    <w:name w:val="Intense Emphasis"/>
    <w:uiPriority w:val="21"/>
    <w:semiHidden/>
    <w:qFormat/>
    <w:rsid w:val="004B6087"/>
    <w:rPr>
      <w:b/>
      <w:bCs/>
      <w:caps/>
      <w:color w:val="1F3763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4B6087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B112D"/>
    <w:rPr>
      <w:i/>
      <w:iCs/>
      <w:color w:val="4472C4" w:themeColor="accent1"/>
      <w:sz w:val="20"/>
      <w:szCs w:val="20"/>
    </w:rPr>
  </w:style>
  <w:style w:type="character" w:styleId="IntenseReference">
    <w:name w:val="Intense Reference"/>
    <w:uiPriority w:val="32"/>
    <w:semiHidden/>
    <w:qFormat/>
    <w:rsid w:val="004B6087"/>
    <w:rPr>
      <w:b/>
      <w:bCs/>
      <w:i/>
      <w:iCs/>
      <w:caps/>
      <w:color w:val="4472C4" w:themeColor="accent1"/>
    </w:rPr>
  </w:style>
  <w:style w:type="paragraph" w:styleId="BlockText">
    <w:name w:val="Block Text"/>
    <w:basedOn w:val="Normal"/>
    <w:uiPriority w:val="99"/>
    <w:semiHidden/>
    <w:unhideWhenUsed/>
    <w:rsid w:val="008961F2"/>
    <w:pPr>
      <w:pBdr>
        <w:top w:val="single" w:sz="2" w:space="10" w:color="2F5496" w:themeColor="accent1" w:themeShade="BF"/>
        <w:left w:val="single" w:sz="2" w:space="10" w:color="2F5496" w:themeColor="accent1" w:themeShade="BF"/>
        <w:bottom w:val="single" w:sz="2" w:space="10" w:color="2F5496" w:themeColor="accent1" w:themeShade="BF"/>
        <w:right w:val="single" w:sz="2" w:space="10" w:color="2F5496" w:themeColor="accent1" w:themeShade="BF"/>
      </w:pBdr>
      <w:ind w:left="1152" w:right="1152"/>
    </w:pPr>
    <w:rPr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8961F2"/>
    <w:rPr>
      <w:color w:val="538135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61F2"/>
    <w:rPr>
      <w:color w:val="595959" w:themeColor="text1" w:themeTint="A6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087"/>
    <w:rPr>
      <w:caps/>
      <w:color w:val="1F3763" w:themeColor="accent1" w:themeShade="7F"/>
      <w:spacing w:val="1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B6087"/>
    <w:rPr>
      <w:b/>
      <w:bCs/>
      <w:color w:val="2F5496" w:themeColor="accent1" w:themeShade="BF"/>
      <w:sz w:val="16"/>
      <w:szCs w:val="16"/>
    </w:rPr>
  </w:style>
  <w:style w:type="character" w:styleId="Emphasis">
    <w:name w:val="Emphasis"/>
    <w:uiPriority w:val="20"/>
    <w:semiHidden/>
    <w:qFormat/>
    <w:rsid w:val="004B6087"/>
    <w:rPr>
      <w:caps/>
      <w:color w:val="1F3763" w:themeColor="accent1" w:themeShade="7F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4B6087"/>
    <w:rPr>
      <w:sz w:val="20"/>
      <w:szCs w:val="20"/>
    </w:rPr>
  </w:style>
  <w:style w:type="paragraph" w:styleId="ListParagraph">
    <w:name w:val="List Paragraph"/>
    <w:basedOn w:val="Normal"/>
    <w:uiPriority w:val="34"/>
    <w:semiHidden/>
    <w:qFormat/>
    <w:rsid w:val="004B608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4B608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B112D"/>
    <w:rPr>
      <w:i/>
      <w:iCs/>
      <w:sz w:val="20"/>
      <w:szCs w:val="20"/>
    </w:rPr>
  </w:style>
  <w:style w:type="character" w:styleId="SubtleEmphasis">
    <w:name w:val="Subtle Emphasis"/>
    <w:uiPriority w:val="19"/>
    <w:semiHidden/>
    <w:qFormat/>
    <w:rsid w:val="004B6087"/>
    <w:rPr>
      <w:i/>
      <w:iCs/>
      <w:color w:val="1F3763" w:themeColor="accent1" w:themeShade="7F"/>
    </w:rPr>
  </w:style>
  <w:style w:type="character" w:styleId="SubtleReference">
    <w:name w:val="Subtle Reference"/>
    <w:uiPriority w:val="31"/>
    <w:semiHidden/>
    <w:qFormat/>
    <w:rsid w:val="004B6087"/>
    <w:rPr>
      <w:b/>
      <w:bCs/>
      <w:color w:val="4472C4" w:themeColor="accent1"/>
    </w:rPr>
  </w:style>
  <w:style w:type="character" w:styleId="BookTitle">
    <w:name w:val="Book Title"/>
    <w:uiPriority w:val="33"/>
    <w:semiHidden/>
    <w:qFormat/>
    <w:rsid w:val="004B608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6087"/>
    <w:pPr>
      <w:outlineLvl w:val="9"/>
    </w:pPr>
  </w:style>
  <w:style w:type="table" w:styleId="ListTable1Light-Accent1">
    <w:name w:val="List Table 1 Light Accent 1"/>
    <w:basedOn w:val="TableNormal"/>
    <w:uiPriority w:val="46"/>
    <w:rsid w:val="0028543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869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4">
    <w:name w:val="List Table 1 Light Accent 4"/>
    <w:basedOn w:val="TableNormal"/>
    <w:uiPriority w:val="46"/>
    <w:rsid w:val="006869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1Light-Accent5">
    <w:name w:val="Grid Table 1 Light Accent 5"/>
    <w:basedOn w:val="TableNormal"/>
    <w:uiPriority w:val="46"/>
    <w:rsid w:val="0068698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2">
    <w:name w:val="Grid Table 2 Accent 2"/>
    <w:basedOn w:val="TableNormal"/>
    <w:uiPriority w:val="47"/>
    <w:rsid w:val="0068698F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3">
    <w:name w:val="Grid Table 3"/>
    <w:basedOn w:val="TableNormal"/>
    <w:uiPriority w:val="48"/>
    <w:rsid w:val="0068698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-Accent6">
    <w:name w:val="Grid Table 2 Accent 6"/>
    <w:basedOn w:val="TableNormal"/>
    <w:uiPriority w:val="47"/>
    <w:rsid w:val="0068698F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2-Accent5">
    <w:name w:val="Grid Table 2 Accent 5"/>
    <w:basedOn w:val="TableNormal"/>
    <w:uiPriority w:val="47"/>
    <w:rsid w:val="0068698F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8698F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8698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ProposalTable1">
    <w:name w:val="Proposal Table1"/>
    <w:basedOn w:val="TableNormal"/>
    <w:uiPriority w:val="99"/>
    <w:rsid w:val="00705F7D"/>
    <w:pPr>
      <w:spacing w:before="120" w:after="120" w:line="240" w:lineRule="auto"/>
    </w:pPr>
    <w:rPr>
      <w:rFonts w:eastAsiaTheme="minorHAnsi"/>
      <w:color w:val="404040" w:themeColor="text1" w:themeTint="BF"/>
      <w:sz w:val="18"/>
      <w:szCs w:val="18"/>
    </w:r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rFonts w:asciiTheme="majorHAnsi" w:hAnsiTheme="majorHAnsi"/>
        <w:b w:val="0"/>
        <w:i w:val="0"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color w:val="FFFFFF" w:themeColor="background1"/>
      </w:rPr>
      <w:tblPr/>
      <w:tcPr>
        <w:shd w:val="clear" w:color="auto" w:fill="4472C4" w:themeFill="accent1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4A3B90"/>
    <w:rPr>
      <w:color w:val="605E5C"/>
      <w:shd w:val="clear" w:color="auto" w:fill="E1DFDD"/>
    </w:rPr>
  </w:style>
  <w:style w:type="character" w:customStyle="1" w:styleId="b">
    <w:name w:val="b"/>
    <w:basedOn w:val="DefaultParagraphFont"/>
    <w:rsid w:val="001913E9"/>
  </w:style>
  <w:style w:type="character" w:customStyle="1" w:styleId="entry">
    <w:name w:val="entry"/>
    <w:basedOn w:val="DefaultParagraphFont"/>
    <w:rsid w:val="001913E9"/>
  </w:style>
  <w:style w:type="character" w:customStyle="1" w:styleId="k">
    <w:name w:val="k"/>
    <w:basedOn w:val="DefaultParagraphFont"/>
    <w:rsid w:val="001913E9"/>
  </w:style>
  <w:style w:type="character" w:customStyle="1" w:styleId="s">
    <w:name w:val="s"/>
    <w:basedOn w:val="DefaultParagraphFont"/>
    <w:rsid w:val="001913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gakulk\AppData\Roaming\Microsoft\Templates\Business%20services%20propos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6B202D6D9F14CFBB433AC6AA2FAEE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9CFAEB-DCEA-4ECF-9C71-1BFB74BD9CBB}"/>
      </w:docPartPr>
      <w:docPartBody>
        <w:p w:rsidR="0074667C" w:rsidRDefault="00805A76" w:rsidP="00805A76">
          <w:pPr>
            <w:pStyle w:val="46B202D6D9F14CFBB433AC6AA2FAEEFE"/>
          </w:pPr>
          <w:r w:rsidRPr="00E0401F">
            <w:t>OLSON HARRIS LTD.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DEE"/>
    <w:rsid w:val="00035960"/>
    <w:rsid w:val="00091F4B"/>
    <w:rsid w:val="00190586"/>
    <w:rsid w:val="001A65D7"/>
    <w:rsid w:val="00251936"/>
    <w:rsid w:val="0030684F"/>
    <w:rsid w:val="00313511"/>
    <w:rsid w:val="003B3DE1"/>
    <w:rsid w:val="003D2215"/>
    <w:rsid w:val="00430BCE"/>
    <w:rsid w:val="004B6DEE"/>
    <w:rsid w:val="004E4E30"/>
    <w:rsid w:val="0057467C"/>
    <w:rsid w:val="006151A2"/>
    <w:rsid w:val="006B77FA"/>
    <w:rsid w:val="006E0780"/>
    <w:rsid w:val="006E796C"/>
    <w:rsid w:val="00743C4D"/>
    <w:rsid w:val="0074667C"/>
    <w:rsid w:val="00776692"/>
    <w:rsid w:val="00777D0C"/>
    <w:rsid w:val="00805A76"/>
    <w:rsid w:val="00822362"/>
    <w:rsid w:val="009078BC"/>
    <w:rsid w:val="00B31402"/>
    <w:rsid w:val="00B70EE6"/>
    <w:rsid w:val="00DD5258"/>
    <w:rsid w:val="00DF0C5D"/>
    <w:rsid w:val="00E33751"/>
    <w:rsid w:val="00F50EA6"/>
    <w:rsid w:val="00F77E53"/>
    <w:rsid w:val="00FB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spacing w:before="200" w:after="0" w:line="276" w:lineRule="auto"/>
      <w:outlineLvl w:val="1"/>
    </w:pPr>
    <w:rPr>
      <w:rFonts w:asciiTheme="majorHAnsi" w:hAnsiTheme="majorHAnsi" w:cs="Times New Roman (Body CS)"/>
      <w:color w:val="4472C4" w:themeColor="accent1"/>
      <w:spacing w:val="15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="Times New Roman (Body CS)"/>
      <w:color w:val="4472C4" w:themeColor="accent1"/>
      <w:spacing w:val="15"/>
      <w:lang w:eastAsia="ja-JP"/>
    </w:rPr>
  </w:style>
  <w:style w:type="character" w:styleId="Strong">
    <w:name w:val="Strong"/>
    <w:uiPriority w:val="22"/>
    <w:qFormat/>
    <w:rPr>
      <w:b/>
      <w:bCs/>
    </w:rPr>
  </w:style>
  <w:style w:type="paragraph" w:customStyle="1" w:styleId="46B202D6D9F14CFBB433AC6AA2FAEEFE">
    <w:name w:val="46B202D6D9F14CFBB433AC6AA2FAEEFE"/>
    <w:rsid w:val="00805A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73">
      <a:majorFont>
        <a:latin typeface="Segoe U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3926D6109D6249BF6DFC78CF2D4268" ma:contentTypeVersion="12" ma:contentTypeDescription="Create a new document." ma:contentTypeScope="" ma:versionID="9a26bdfb0f802d1b7e12168f594735c7">
  <xsd:schema xmlns:xsd="http://www.w3.org/2001/XMLSchema" xmlns:xs="http://www.w3.org/2001/XMLSchema" xmlns:p="http://schemas.microsoft.com/office/2006/metadata/properties" xmlns:ns2="43df7a41-fe2d-4b60-8013-ca92487b2710" xmlns:ns3="29c6b700-2ccb-4a75-8a8f-6911a724bfac" targetNamespace="http://schemas.microsoft.com/office/2006/metadata/properties" ma:root="true" ma:fieldsID="cefb92a11ea5d5f188c0ea1d7af90b0e" ns2:_="" ns3:_="">
    <xsd:import namespace="43df7a41-fe2d-4b60-8013-ca92487b2710"/>
    <xsd:import namespace="29c6b700-2ccb-4a75-8a8f-6911a724bf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df7a41-fe2d-4b60-8013-ca92487b27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b3623ea3-be23-4189-a25b-bcadb097ef1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c6b700-2ccb-4a75-8a8f-6911a724bfa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9278123f-2c21-4fc7-ab40-a00bd0b0426d}" ma:internalName="TaxCatchAll" ma:showField="CatchAllData" ma:web="29c6b700-2ccb-4a75-8a8f-6911a724bf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9c6b700-2ccb-4a75-8a8f-6911a724bfac" xsi:nil="true"/>
    <lcf76f155ced4ddcb4097134ff3c332f xmlns="43df7a41-fe2d-4b60-8013-ca92487b2710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B326A0F-9D77-4E58-BC9A-0D53BE1E7E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df7a41-fe2d-4b60-8013-ca92487b2710"/>
    <ds:schemaRef ds:uri="29c6b700-2ccb-4a75-8a8f-6911a724bf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F72BD2-9D26-421F-A797-1BF6F32B09FD}">
  <ds:schemaRefs>
    <ds:schemaRef ds:uri="http://schemas.microsoft.com/office/2006/metadata/properties"/>
    <ds:schemaRef ds:uri="http://schemas.microsoft.com/office/infopath/2007/PartnerControls"/>
    <ds:schemaRef ds:uri="29c6b700-2ccb-4a75-8a8f-6911a724bfac"/>
    <ds:schemaRef ds:uri="43df7a41-fe2d-4b60-8013-ca92487b2710"/>
  </ds:schemaRefs>
</ds:datastoreItem>
</file>

<file path=customXml/itemProps3.xml><?xml version="1.0" encoding="utf-8"?>
<ds:datastoreItem xmlns:ds="http://schemas.openxmlformats.org/officeDocument/2006/customXml" ds:itemID="{B8DA2DD1-9176-4EE9-83C1-DE4CE4CFFDE6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Business services proposal</Template>
  <TotalTime>0</TotalTime>
  <Pages>13</Pages>
  <Words>3012</Words>
  <Characters>17171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2023-07-31T05:07:00Z</dcterms:created>
  <dcterms:modified xsi:type="dcterms:W3CDTF">2023-07-31T06:16:00Z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0x010100313926D6109D6249BF6DFC78CF2D4268</vt:lpwstr>
  </property>
</Properties>
</file>